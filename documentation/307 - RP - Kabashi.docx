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AE450" w14:textId="655192AC" w:rsidR="00052D80" w:rsidRPr="00081E10" w:rsidRDefault="00000000" w:rsidP="00C828DE">
      <w:pPr>
        <w:pStyle w:val="Titreprincipal"/>
      </w:pPr>
      <w:r>
        <w:fldChar w:fldCharType="begin"/>
      </w:r>
      <w:r>
        <w:instrText xml:space="preserve"> TITLE   \* MERGEFORMAT </w:instrText>
      </w:r>
      <w:r>
        <w:fldChar w:fldCharType="separate"/>
      </w:r>
      <w:r w:rsidR="00293036">
        <w:t>307 - Réaliser des pages Web interactives</w:t>
      </w:r>
      <w:r>
        <w:fldChar w:fldCharType="end"/>
      </w:r>
    </w:p>
    <w:p w14:paraId="5B45D2E9" w14:textId="77777777" w:rsidR="00251E64" w:rsidRPr="00E008EE" w:rsidRDefault="003C65FC" w:rsidP="00C828DE">
      <w:pPr>
        <w:pStyle w:val="Titresecondaire"/>
      </w:pPr>
      <w:r>
        <w:t>Rapport personnel</w:t>
      </w:r>
    </w:p>
    <w:p w14:paraId="20B92C9B" w14:textId="77777777" w:rsidR="001C681D" w:rsidRPr="00C828DE" w:rsidRDefault="001C681D" w:rsidP="00C828DE"/>
    <w:p w14:paraId="7AF108BA" w14:textId="0F6564A4" w:rsidR="001C681D" w:rsidRPr="00AF4FBC" w:rsidRDefault="00BE72AA" w:rsidP="00AF4FBC">
      <w:pPr>
        <w:pStyle w:val="Titreversion"/>
      </w:pPr>
      <w:r>
        <w:t xml:space="preserve">Date de création : </w:t>
      </w:r>
      <w:r>
        <w:fldChar w:fldCharType="begin"/>
      </w:r>
      <w:r>
        <w:instrText xml:space="preserve"> CREATEDATE  \@ "dd.MM.yyyy"  \* MERGEFORMAT </w:instrText>
      </w:r>
      <w:r>
        <w:fldChar w:fldCharType="separate"/>
      </w:r>
      <w:r w:rsidR="00511427">
        <w:rPr>
          <w:noProof/>
        </w:rPr>
        <w:t>15.05.2023</w:t>
      </w:r>
      <w:r>
        <w:fldChar w:fldCharType="end"/>
      </w:r>
      <w:r>
        <w:br/>
      </w:r>
      <w:r w:rsidR="00ED197F">
        <w:t>Version 1</w:t>
      </w:r>
      <w:r w:rsidR="00EA6671" w:rsidRPr="00AF4FBC">
        <w:t xml:space="preserve"> du </w:t>
      </w:r>
      <w:r w:rsidR="00F5731B">
        <w:fldChar w:fldCharType="begin"/>
      </w:r>
      <w:r w:rsidR="00F5731B">
        <w:instrText xml:space="preserve"> SAVEDATE  \@ "dd.MM.yyyy"  \* MERGEFORMAT </w:instrText>
      </w:r>
      <w:r w:rsidR="00F5731B">
        <w:fldChar w:fldCharType="separate"/>
      </w:r>
      <w:r w:rsidR="00C33300">
        <w:rPr>
          <w:noProof/>
        </w:rPr>
        <w:t>16.06.2023</w:t>
      </w:r>
      <w:r w:rsidR="00F5731B">
        <w:fldChar w:fldCharType="end"/>
      </w:r>
    </w:p>
    <w:p w14:paraId="0BE8C049" w14:textId="77777777" w:rsidR="001C681D" w:rsidRPr="00BE72AA" w:rsidRDefault="005D60C0" w:rsidP="00BE72AA">
      <w:pPr>
        <w:pStyle w:val="Titreauteur"/>
      </w:pPr>
      <w:r>
        <w:t>Eldi Kabashi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1676"/>
        <w:gridCol w:w="2584"/>
      </w:tblGrid>
      <w:tr w:rsidR="008E45AD" w:rsidRPr="00AF4FBC" w14:paraId="59FE0064" w14:textId="77777777" w:rsidTr="008E45AD">
        <w:tc>
          <w:tcPr>
            <w:tcW w:w="5094" w:type="dxa"/>
            <w:vAlign w:val="center"/>
          </w:tcPr>
          <w:p w14:paraId="7B25559B" w14:textId="77777777" w:rsidR="008E45AD" w:rsidRDefault="008E45AD" w:rsidP="003C65FC">
            <w:r>
              <w:rPr>
                <w:noProof/>
                <w:lang w:eastAsia="fr-CH"/>
              </w:rPr>
              <w:drawing>
                <wp:inline distT="0" distB="0" distL="0" distR="0" wp14:anchorId="54025FE8" wp14:editId="7A261FEB">
                  <wp:extent cx="3097530" cy="1463669"/>
                  <wp:effectExtent l="0" t="0" r="0" b="0"/>
                  <wp:docPr id="3" name="Image 3"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PROF\Identite_EMF\2015-Identites\Logos des sections COULEURS\Logo_EMF-Informatique_FR_RVB_2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2032" cy="1465796"/>
                          </a:xfrm>
                          <a:prstGeom prst="rect">
                            <a:avLst/>
                          </a:prstGeom>
                          <a:noFill/>
                          <a:ln>
                            <a:noFill/>
                          </a:ln>
                        </pic:spPr>
                      </pic:pic>
                    </a:graphicData>
                  </a:graphic>
                </wp:inline>
              </w:drawing>
            </w:r>
          </w:p>
        </w:tc>
        <w:tc>
          <w:tcPr>
            <w:tcW w:w="1806" w:type="dxa"/>
          </w:tcPr>
          <w:p w14:paraId="62521823" w14:textId="77777777" w:rsidR="008E45AD" w:rsidRPr="009B4C51" w:rsidRDefault="008E45AD" w:rsidP="00207E56"/>
        </w:tc>
        <w:tc>
          <w:tcPr>
            <w:tcW w:w="2670" w:type="dxa"/>
            <w:vAlign w:val="center"/>
          </w:tcPr>
          <w:p w14:paraId="0274E83C" w14:textId="4BA6927C" w:rsidR="008E45AD" w:rsidRPr="00AF4FBC" w:rsidRDefault="008E45AD" w:rsidP="00207E56">
            <w:r w:rsidRPr="009B4C51">
              <w:t>Module</w:t>
            </w:r>
            <w:r w:rsidRPr="00AF4FBC">
              <w:t xml:space="preserve"> du </w:t>
            </w:r>
            <w:r w:rsidR="00F5731B">
              <w:t>15.05.2023</w:t>
            </w:r>
            <w:r w:rsidRPr="00AF4FBC">
              <w:t xml:space="preserve"> au </w:t>
            </w:r>
            <w:r w:rsidR="00F5731B">
              <w:t>13.06.2023</w:t>
            </w:r>
          </w:p>
        </w:tc>
      </w:tr>
    </w:tbl>
    <w:p w14:paraId="0061D7D2" w14:textId="77777777" w:rsidR="001C681D" w:rsidRDefault="001C681D" w:rsidP="00C828DE"/>
    <w:p w14:paraId="44A15573" w14:textId="77777777" w:rsidR="003C08C1" w:rsidRDefault="003C08C1" w:rsidP="00C828DE">
      <w:r>
        <w:br w:type="page"/>
      </w:r>
    </w:p>
    <w:p w14:paraId="7C580586" w14:textId="77777777" w:rsidR="001C681D" w:rsidRDefault="001C681D" w:rsidP="00C828DE"/>
    <w:p w14:paraId="57D8F1B8" w14:textId="77777777" w:rsidR="003C08C1" w:rsidRDefault="003C08C1" w:rsidP="00C828DE">
      <w:pPr>
        <w:sectPr w:rsidR="003C08C1" w:rsidSect="00251E64">
          <w:footerReference w:type="default" r:id="rId12"/>
          <w:footerReference w:type="first" r:id="rId13"/>
          <w:pgSz w:w="11906" w:h="16838" w:code="9"/>
          <w:pgMar w:top="1418" w:right="851" w:bottom="1418" w:left="1701" w:header="720" w:footer="851" w:gutter="0"/>
          <w:cols w:space="720"/>
          <w:titlePg/>
        </w:sectPr>
      </w:pPr>
    </w:p>
    <w:p w14:paraId="38BE0C6A" w14:textId="77777777" w:rsidR="00754267" w:rsidRPr="00BE72AA" w:rsidRDefault="00754267" w:rsidP="00BE72AA">
      <w:pPr>
        <w:pStyle w:val="TitreTM"/>
      </w:pPr>
      <w:r w:rsidRPr="00BE72AA">
        <w:lastRenderedPageBreak/>
        <w:t>Table des matières</w:t>
      </w:r>
    </w:p>
    <w:p w14:paraId="0A955D09" w14:textId="5E60724C" w:rsidR="00FD7806" w:rsidRDefault="00611F2A">
      <w:pPr>
        <w:pStyle w:val="TM1"/>
        <w:rPr>
          <w:rFonts w:asciiTheme="minorHAnsi" w:eastAsiaTheme="minorEastAsia" w:hAnsiTheme="minorHAnsi" w:cstheme="minorBidi"/>
          <w:b w:val="0"/>
          <w:noProof/>
          <w:kern w:val="2"/>
          <w:szCs w:val="22"/>
          <w:lang w:eastAsia="fr-CH"/>
          <w14:ligatures w14:val="standardContextual"/>
        </w:rPr>
      </w:pPr>
      <w:r>
        <w:rPr>
          <w:i/>
          <w:caps/>
          <w:lang w:eastAsia="en-US"/>
        </w:rPr>
        <w:fldChar w:fldCharType="begin"/>
      </w:r>
      <w:r w:rsidR="007C3FEA">
        <w:rPr>
          <w:i/>
          <w:caps/>
        </w:rPr>
        <w:instrText xml:space="preserve"> TOC \o "1-4"</w:instrText>
      </w:r>
      <w:r w:rsidR="00A36D4C">
        <w:rPr>
          <w:i/>
          <w:caps/>
        </w:rPr>
        <w:instrText xml:space="preserve"> \h \z</w:instrText>
      </w:r>
      <w:r w:rsidR="007C3FEA">
        <w:rPr>
          <w:i/>
          <w:caps/>
        </w:rPr>
        <w:instrText xml:space="preserve"> </w:instrText>
      </w:r>
      <w:r>
        <w:rPr>
          <w:i/>
          <w:caps/>
          <w:lang w:eastAsia="en-US"/>
        </w:rPr>
        <w:fldChar w:fldCharType="separate"/>
      </w:r>
      <w:hyperlink w:anchor="_Toc137377771" w:history="1">
        <w:r w:rsidR="00FD7806" w:rsidRPr="00944A86">
          <w:rPr>
            <w:rStyle w:val="Lienhypertexte"/>
            <w:noProof/>
          </w:rPr>
          <w:t>1</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Introduction</w:t>
        </w:r>
        <w:r w:rsidR="00FD7806">
          <w:rPr>
            <w:noProof/>
            <w:webHidden/>
          </w:rPr>
          <w:tab/>
        </w:r>
        <w:r w:rsidR="00FD7806">
          <w:rPr>
            <w:noProof/>
            <w:webHidden/>
          </w:rPr>
          <w:fldChar w:fldCharType="begin"/>
        </w:r>
        <w:r w:rsidR="00FD7806">
          <w:rPr>
            <w:noProof/>
            <w:webHidden/>
          </w:rPr>
          <w:instrText xml:space="preserve"> PAGEREF _Toc137377771 \h </w:instrText>
        </w:r>
        <w:r w:rsidR="00FD7806">
          <w:rPr>
            <w:noProof/>
            <w:webHidden/>
          </w:rPr>
        </w:r>
        <w:r w:rsidR="00FD7806">
          <w:rPr>
            <w:noProof/>
            <w:webHidden/>
          </w:rPr>
          <w:fldChar w:fldCharType="separate"/>
        </w:r>
        <w:r w:rsidR="00FD7806">
          <w:rPr>
            <w:noProof/>
            <w:webHidden/>
          </w:rPr>
          <w:t>5</w:t>
        </w:r>
        <w:r w:rsidR="00FD7806">
          <w:rPr>
            <w:noProof/>
            <w:webHidden/>
          </w:rPr>
          <w:fldChar w:fldCharType="end"/>
        </w:r>
      </w:hyperlink>
    </w:p>
    <w:p w14:paraId="1F1EE82E" w14:textId="537B4A3B" w:rsidR="00FD7806" w:rsidRDefault="00000000">
      <w:pPr>
        <w:pStyle w:val="TM1"/>
        <w:rPr>
          <w:rFonts w:asciiTheme="minorHAnsi" w:eastAsiaTheme="minorEastAsia" w:hAnsiTheme="minorHAnsi" w:cstheme="minorBidi"/>
          <w:b w:val="0"/>
          <w:noProof/>
          <w:kern w:val="2"/>
          <w:szCs w:val="22"/>
          <w:lang w:eastAsia="fr-CH"/>
          <w14:ligatures w14:val="standardContextual"/>
        </w:rPr>
      </w:pPr>
      <w:hyperlink w:anchor="_Toc137377772" w:history="1">
        <w:r w:rsidR="00FD7806" w:rsidRPr="00944A86">
          <w:rPr>
            <w:rStyle w:val="Lienhypertexte"/>
            <w:noProof/>
          </w:rPr>
          <w:t>2</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Exercices</w:t>
        </w:r>
        <w:r w:rsidR="00FD7806">
          <w:rPr>
            <w:noProof/>
            <w:webHidden/>
          </w:rPr>
          <w:tab/>
        </w:r>
        <w:r w:rsidR="00FD7806">
          <w:rPr>
            <w:noProof/>
            <w:webHidden/>
          </w:rPr>
          <w:fldChar w:fldCharType="begin"/>
        </w:r>
        <w:r w:rsidR="00FD7806">
          <w:rPr>
            <w:noProof/>
            <w:webHidden/>
          </w:rPr>
          <w:instrText xml:space="preserve"> PAGEREF _Toc137377772 \h </w:instrText>
        </w:r>
        <w:r w:rsidR="00FD7806">
          <w:rPr>
            <w:noProof/>
            <w:webHidden/>
          </w:rPr>
        </w:r>
        <w:r w:rsidR="00FD7806">
          <w:rPr>
            <w:noProof/>
            <w:webHidden/>
          </w:rPr>
          <w:fldChar w:fldCharType="separate"/>
        </w:r>
        <w:r w:rsidR="00FD7806">
          <w:rPr>
            <w:noProof/>
            <w:webHidden/>
          </w:rPr>
          <w:t>5</w:t>
        </w:r>
        <w:r w:rsidR="00FD7806">
          <w:rPr>
            <w:noProof/>
            <w:webHidden/>
          </w:rPr>
          <w:fldChar w:fldCharType="end"/>
        </w:r>
      </w:hyperlink>
    </w:p>
    <w:p w14:paraId="7FBDF23E" w14:textId="4D14911D"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73" w:history="1">
        <w:r w:rsidR="00FD7806" w:rsidRPr="00944A86">
          <w:rPr>
            <w:rStyle w:val="Lienhypertexte"/>
            <w:noProof/>
          </w:rPr>
          <w:t>2.1</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1</w:t>
        </w:r>
        <w:r w:rsidR="00FD7806">
          <w:rPr>
            <w:noProof/>
            <w:webHidden/>
          </w:rPr>
          <w:tab/>
        </w:r>
        <w:r w:rsidR="00FD7806">
          <w:rPr>
            <w:noProof/>
            <w:webHidden/>
          </w:rPr>
          <w:fldChar w:fldCharType="begin"/>
        </w:r>
        <w:r w:rsidR="00FD7806">
          <w:rPr>
            <w:noProof/>
            <w:webHidden/>
          </w:rPr>
          <w:instrText xml:space="preserve"> PAGEREF _Toc137377773 \h </w:instrText>
        </w:r>
        <w:r w:rsidR="00FD7806">
          <w:rPr>
            <w:noProof/>
            <w:webHidden/>
          </w:rPr>
        </w:r>
        <w:r w:rsidR="00FD7806">
          <w:rPr>
            <w:noProof/>
            <w:webHidden/>
          </w:rPr>
          <w:fldChar w:fldCharType="separate"/>
        </w:r>
        <w:r w:rsidR="00FD7806">
          <w:rPr>
            <w:noProof/>
            <w:webHidden/>
          </w:rPr>
          <w:t>5</w:t>
        </w:r>
        <w:r w:rsidR="00FD7806">
          <w:rPr>
            <w:noProof/>
            <w:webHidden/>
          </w:rPr>
          <w:fldChar w:fldCharType="end"/>
        </w:r>
      </w:hyperlink>
    </w:p>
    <w:p w14:paraId="350323F1" w14:textId="55BBB350"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74" w:history="1">
        <w:r w:rsidR="00FD7806" w:rsidRPr="00944A86">
          <w:rPr>
            <w:rStyle w:val="Lienhypertexte"/>
            <w:noProof/>
          </w:rPr>
          <w:t>2.2</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2</w:t>
        </w:r>
        <w:r w:rsidR="00FD7806">
          <w:rPr>
            <w:noProof/>
            <w:webHidden/>
          </w:rPr>
          <w:tab/>
        </w:r>
        <w:r w:rsidR="00FD7806">
          <w:rPr>
            <w:noProof/>
            <w:webHidden/>
          </w:rPr>
          <w:fldChar w:fldCharType="begin"/>
        </w:r>
        <w:r w:rsidR="00FD7806">
          <w:rPr>
            <w:noProof/>
            <w:webHidden/>
          </w:rPr>
          <w:instrText xml:space="preserve"> PAGEREF _Toc137377774 \h </w:instrText>
        </w:r>
        <w:r w:rsidR="00FD7806">
          <w:rPr>
            <w:noProof/>
            <w:webHidden/>
          </w:rPr>
        </w:r>
        <w:r w:rsidR="00FD7806">
          <w:rPr>
            <w:noProof/>
            <w:webHidden/>
          </w:rPr>
          <w:fldChar w:fldCharType="separate"/>
        </w:r>
        <w:r w:rsidR="00FD7806">
          <w:rPr>
            <w:noProof/>
            <w:webHidden/>
          </w:rPr>
          <w:t>5</w:t>
        </w:r>
        <w:r w:rsidR="00FD7806">
          <w:rPr>
            <w:noProof/>
            <w:webHidden/>
          </w:rPr>
          <w:fldChar w:fldCharType="end"/>
        </w:r>
      </w:hyperlink>
    </w:p>
    <w:p w14:paraId="5486B249" w14:textId="6AB9A982"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75" w:history="1">
        <w:r w:rsidR="00FD7806" w:rsidRPr="00944A86">
          <w:rPr>
            <w:rStyle w:val="Lienhypertexte"/>
            <w:noProof/>
          </w:rPr>
          <w:t>2.3</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3</w:t>
        </w:r>
        <w:r w:rsidR="00FD7806">
          <w:rPr>
            <w:noProof/>
            <w:webHidden/>
          </w:rPr>
          <w:tab/>
        </w:r>
        <w:r w:rsidR="00FD7806">
          <w:rPr>
            <w:noProof/>
            <w:webHidden/>
          </w:rPr>
          <w:fldChar w:fldCharType="begin"/>
        </w:r>
        <w:r w:rsidR="00FD7806">
          <w:rPr>
            <w:noProof/>
            <w:webHidden/>
          </w:rPr>
          <w:instrText xml:space="preserve"> PAGEREF _Toc137377775 \h </w:instrText>
        </w:r>
        <w:r w:rsidR="00FD7806">
          <w:rPr>
            <w:noProof/>
            <w:webHidden/>
          </w:rPr>
        </w:r>
        <w:r w:rsidR="00FD7806">
          <w:rPr>
            <w:noProof/>
            <w:webHidden/>
          </w:rPr>
          <w:fldChar w:fldCharType="separate"/>
        </w:r>
        <w:r w:rsidR="00FD7806">
          <w:rPr>
            <w:noProof/>
            <w:webHidden/>
          </w:rPr>
          <w:t>6</w:t>
        </w:r>
        <w:r w:rsidR="00FD7806">
          <w:rPr>
            <w:noProof/>
            <w:webHidden/>
          </w:rPr>
          <w:fldChar w:fldCharType="end"/>
        </w:r>
      </w:hyperlink>
    </w:p>
    <w:p w14:paraId="4E727D46" w14:textId="5AEF9085"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76" w:history="1">
        <w:r w:rsidR="00FD7806" w:rsidRPr="00944A86">
          <w:rPr>
            <w:rStyle w:val="Lienhypertexte"/>
            <w:noProof/>
          </w:rPr>
          <w:t>2.4</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4</w:t>
        </w:r>
        <w:r w:rsidR="00FD7806">
          <w:rPr>
            <w:noProof/>
            <w:webHidden/>
          </w:rPr>
          <w:tab/>
        </w:r>
        <w:r w:rsidR="00FD7806">
          <w:rPr>
            <w:noProof/>
            <w:webHidden/>
          </w:rPr>
          <w:fldChar w:fldCharType="begin"/>
        </w:r>
        <w:r w:rsidR="00FD7806">
          <w:rPr>
            <w:noProof/>
            <w:webHidden/>
          </w:rPr>
          <w:instrText xml:space="preserve"> PAGEREF _Toc137377776 \h </w:instrText>
        </w:r>
        <w:r w:rsidR="00FD7806">
          <w:rPr>
            <w:noProof/>
            <w:webHidden/>
          </w:rPr>
        </w:r>
        <w:r w:rsidR="00FD7806">
          <w:rPr>
            <w:noProof/>
            <w:webHidden/>
          </w:rPr>
          <w:fldChar w:fldCharType="separate"/>
        </w:r>
        <w:r w:rsidR="00FD7806">
          <w:rPr>
            <w:noProof/>
            <w:webHidden/>
          </w:rPr>
          <w:t>7</w:t>
        </w:r>
        <w:r w:rsidR="00FD7806">
          <w:rPr>
            <w:noProof/>
            <w:webHidden/>
          </w:rPr>
          <w:fldChar w:fldCharType="end"/>
        </w:r>
      </w:hyperlink>
    </w:p>
    <w:p w14:paraId="193CCFB5" w14:textId="3E4CABA6"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77" w:history="1">
        <w:r w:rsidR="00FD7806" w:rsidRPr="00944A86">
          <w:rPr>
            <w:rStyle w:val="Lienhypertexte"/>
            <w:noProof/>
          </w:rPr>
          <w:t>2.5</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5</w:t>
        </w:r>
        <w:r w:rsidR="00FD7806">
          <w:rPr>
            <w:noProof/>
            <w:webHidden/>
          </w:rPr>
          <w:tab/>
        </w:r>
        <w:r w:rsidR="00FD7806">
          <w:rPr>
            <w:noProof/>
            <w:webHidden/>
          </w:rPr>
          <w:fldChar w:fldCharType="begin"/>
        </w:r>
        <w:r w:rsidR="00FD7806">
          <w:rPr>
            <w:noProof/>
            <w:webHidden/>
          </w:rPr>
          <w:instrText xml:space="preserve"> PAGEREF _Toc137377777 \h </w:instrText>
        </w:r>
        <w:r w:rsidR="00FD7806">
          <w:rPr>
            <w:noProof/>
            <w:webHidden/>
          </w:rPr>
        </w:r>
        <w:r w:rsidR="00FD7806">
          <w:rPr>
            <w:noProof/>
            <w:webHidden/>
          </w:rPr>
          <w:fldChar w:fldCharType="separate"/>
        </w:r>
        <w:r w:rsidR="00FD7806">
          <w:rPr>
            <w:noProof/>
            <w:webHidden/>
          </w:rPr>
          <w:t>7</w:t>
        </w:r>
        <w:r w:rsidR="00FD7806">
          <w:rPr>
            <w:noProof/>
            <w:webHidden/>
          </w:rPr>
          <w:fldChar w:fldCharType="end"/>
        </w:r>
      </w:hyperlink>
    </w:p>
    <w:p w14:paraId="4CF90E19" w14:textId="21F7CBAC"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78" w:history="1">
        <w:r w:rsidR="00FD7806" w:rsidRPr="00944A86">
          <w:rPr>
            <w:rStyle w:val="Lienhypertexte"/>
            <w:noProof/>
          </w:rPr>
          <w:t>2.6</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6</w:t>
        </w:r>
        <w:r w:rsidR="00FD7806">
          <w:rPr>
            <w:noProof/>
            <w:webHidden/>
          </w:rPr>
          <w:tab/>
        </w:r>
        <w:r w:rsidR="00FD7806">
          <w:rPr>
            <w:noProof/>
            <w:webHidden/>
          </w:rPr>
          <w:fldChar w:fldCharType="begin"/>
        </w:r>
        <w:r w:rsidR="00FD7806">
          <w:rPr>
            <w:noProof/>
            <w:webHidden/>
          </w:rPr>
          <w:instrText xml:space="preserve"> PAGEREF _Toc137377778 \h </w:instrText>
        </w:r>
        <w:r w:rsidR="00FD7806">
          <w:rPr>
            <w:noProof/>
            <w:webHidden/>
          </w:rPr>
        </w:r>
        <w:r w:rsidR="00FD7806">
          <w:rPr>
            <w:noProof/>
            <w:webHidden/>
          </w:rPr>
          <w:fldChar w:fldCharType="separate"/>
        </w:r>
        <w:r w:rsidR="00FD7806">
          <w:rPr>
            <w:noProof/>
            <w:webHidden/>
          </w:rPr>
          <w:t>8</w:t>
        </w:r>
        <w:r w:rsidR="00FD7806">
          <w:rPr>
            <w:noProof/>
            <w:webHidden/>
          </w:rPr>
          <w:fldChar w:fldCharType="end"/>
        </w:r>
      </w:hyperlink>
    </w:p>
    <w:p w14:paraId="099EA988" w14:textId="1C0985BC"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79" w:history="1">
        <w:r w:rsidR="00FD7806" w:rsidRPr="00944A86">
          <w:rPr>
            <w:rStyle w:val="Lienhypertexte"/>
            <w:noProof/>
          </w:rPr>
          <w:t>2.7</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7</w:t>
        </w:r>
        <w:r w:rsidR="00FD7806">
          <w:rPr>
            <w:noProof/>
            <w:webHidden/>
          </w:rPr>
          <w:tab/>
        </w:r>
        <w:r w:rsidR="00FD7806">
          <w:rPr>
            <w:noProof/>
            <w:webHidden/>
          </w:rPr>
          <w:fldChar w:fldCharType="begin"/>
        </w:r>
        <w:r w:rsidR="00FD7806">
          <w:rPr>
            <w:noProof/>
            <w:webHidden/>
          </w:rPr>
          <w:instrText xml:space="preserve"> PAGEREF _Toc137377779 \h </w:instrText>
        </w:r>
        <w:r w:rsidR="00FD7806">
          <w:rPr>
            <w:noProof/>
            <w:webHidden/>
          </w:rPr>
        </w:r>
        <w:r w:rsidR="00FD7806">
          <w:rPr>
            <w:noProof/>
            <w:webHidden/>
          </w:rPr>
          <w:fldChar w:fldCharType="separate"/>
        </w:r>
        <w:r w:rsidR="00FD7806">
          <w:rPr>
            <w:noProof/>
            <w:webHidden/>
          </w:rPr>
          <w:t>8</w:t>
        </w:r>
        <w:r w:rsidR="00FD7806">
          <w:rPr>
            <w:noProof/>
            <w:webHidden/>
          </w:rPr>
          <w:fldChar w:fldCharType="end"/>
        </w:r>
      </w:hyperlink>
    </w:p>
    <w:p w14:paraId="26DA6EB8" w14:textId="5D6749CE"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80" w:history="1">
        <w:r w:rsidR="00FD7806" w:rsidRPr="00944A86">
          <w:rPr>
            <w:rStyle w:val="Lienhypertexte"/>
            <w:noProof/>
          </w:rPr>
          <w:t>2.8</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8</w:t>
        </w:r>
        <w:r w:rsidR="00FD7806">
          <w:rPr>
            <w:noProof/>
            <w:webHidden/>
          </w:rPr>
          <w:tab/>
        </w:r>
        <w:r w:rsidR="00FD7806">
          <w:rPr>
            <w:noProof/>
            <w:webHidden/>
          </w:rPr>
          <w:fldChar w:fldCharType="begin"/>
        </w:r>
        <w:r w:rsidR="00FD7806">
          <w:rPr>
            <w:noProof/>
            <w:webHidden/>
          </w:rPr>
          <w:instrText xml:space="preserve"> PAGEREF _Toc137377780 \h </w:instrText>
        </w:r>
        <w:r w:rsidR="00FD7806">
          <w:rPr>
            <w:noProof/>
            <w:webHidden/>
          </w:rPr>
        </w:r>
        <w:r w:rsidR="00FD7806">
          <w:rPr>
            <w:noProof/>
            <w:webHidden/>
          </w:rPr>
          <w:fldChar w:fldCharType="separate"/>
        </w:r>
        <w:r w:rsidR="00FD7806">
          <w:rPr>
            <w:noProof/>
            <w:webHidden/>
          </w:rPr>
          <w:t>9</w:t>
        </w:r>
        <w:r w:rsidR="00FD7806">
          <w:rPr>
            <w:noProof/>
            <w:webHidden/>
          </w:rPr>
          <w:fldChar w:fldCharType="end"/>
        </w:r>
      </w:hyperlink>
    </w:p>
    <w:p w14:paraId="24D6580C" w14:textId="0642E704"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81" w:history="1">
        <w:r w:rsidR="00FD7806" w:rsidRPr="00944A86">
          <w:rPr>
            <w:rStyle w:val="Lienhypertexte"/>
            <w:noProof/>
          </w:rPr>
          <w:t>2.9</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9</w:t>
        </w:r>
        <w:r w:rsidR="00FD7806">
          <w:rPr>
            <w:noProof/>
            <w:webHidden/>
          </w:rPr>
          <w:tab/>
        </w:r>
        <w:r w:rsidR="00FD7806">
          <w:rPr>
            <w:noProof/>
            <w:webHidden/>
          </w:rPr>
          <w:fldChar w:fldCharType="begin"/>
        </w:r>
        <w:r w:rsidR="00FD7806">
          <w:rPr>
            <w:noProof/>
            <w:webHidden/>
          </w:rPr>
          <w:instrText xml:space="preserve"> PAGEREF _Toc137377781 \h </w:instrText>
        </w:r>
        <w:r w:rsidR="00FD7806">
          <w:rPr>
            <w:noProof/>
            <w:webHidden/>
          </w:rPr>
        </w:r>
        <w:r w:rsidR="00FD7806">
          <w:rPr>
            <w:noProof/>
            <w:webHidden/>
          </w:rPr>
          <w:fldChar w:fldCharType="separate"/>
        </w:r>
        <w:r w:rsidR="00FD7806">
          <w:rPr>
            <w:noProof/>
            <w:webHidden/>
          </w:rPr>
          <w:t>9</w:t>
        </w:r>
        <w:r w:rsidR="00FD7806">
          <w:rPr>
            <w:noProof/>
            <w:webHidden/>
          </w:rPr>
          <w:fldChar w:fldCharType="end"/>
        </w:r>
      </w:hyperlink>
    </w:p>
    <w:p w14:paraId="4DFC779C" w14:textId="0050852F"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82" w:history="1">
        <w:r w:rsidR="00FD7806" w:rsidRPr="00944A86">
          <w:rPr>
            <w:rStyle w:val="Lienhypertexte"/>
            <w:noProof/>
          </w:rPr>
          <w:t>2.10</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10</w:t>
        </w:r>
        <w:r w:rsidR="00FD7806">
          <w:rPr>
            <w:noProof/>
            <w:webHidden/>
          </w:rPr>
          <w:tab/>
        </w:r>
        <w:r w:rsidR="00FD7806">
          <w:rPr>
            <w:noProof/>
            <w:webHidden/>
          </w:rPr>
          <w:fldChar w:fldCharType="begin"/>
        </w:r>
        <w:r w:rsidR="00FD7806">
          <w:rPr>
            <w:noProof/>
            <w:webHidden/>
          </w:rPr>
          <w:instrText xml:space="preserve"> PAGEREF _Toc137377782 \h </w:instrText>
        </w:r>
        <w:r w:rsidR="00FD7806">
          <w:rPr>
            <w:noProof/>
            <w:webHidden/>
          </w:rPr>
        </w:r>
        <w:r w:rsidR="00FD7806">
          <w:rPr>
            <w:noProof/>
            <w:webHidden/>
          </w:rPr>
          <w:fldChar w:fldCharType="separate"/>
        </w:r>
        <w:r w:rsidR="00FD7806">
          <w:rPr>
            <w:noProof/>
            <w:webHidden/>
          </w:rPr>
          <w:t>9</w:t>
        </w:r>
        <w:r w:rsidR="00FD7806">
          <w:rPr>
            <w:noProof/>
            <w:webHidden/>
          </w:rPr>
          <w:fldChar w:fldCharType="end"/>
        </w:r>
      </w:hyperlink>
    </w:p>
    <w:p w14:paraId="69857ECD" w14:textId="3E8E871A"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83" w:history="1">
        <w:r w:rsidR="00FD7806" w:rsidRPr="00944A86">
          <w:rPr>
            <w:rStyle w:val="Lienhypertexte"/>
            <w:noProof/>
          </w:rPr>
          <w:t>2.11</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11</w:t>
        </w:r>
        <w:r w:rsidR="00FD7806">
          <w:rPr>
            <w:noProof/>
            <w:webHidden/>
          </w:rPr>
          <w:tab/>
        </w:r>
        <w:r w:rsidR="00FD7806">
          <w:rPr>
            <w:noProof/>
            <w:webHidden/>
          </w:rPr>
          <w:fldChar w:fldCharType="begin"/>
        </w:r>
        <w:r w:rsidR="00FD7806">
          <w:rPr>
            <w:noProof/>
            <w:webHidden/>
          </w:rPr>
          <w:instrText xml:space="preserve"> PAGEREF _Toc137377783 \h </w:instrText>
        </w:r>
        <w:r w:rsidR="00FD7806">
          <w:rPr>
            <w:noProof/>
            <w:webHidden/>
          </w:rPr>
        </w:r>
        <w:r w:rsidR="00FD7806">
          <w:rPr>
            <w:noProof/>
            <w:webHidden/>
          </w:rPr>
          <w:fldChar w:fldCharType="separate"/>
        </w:r>
        <w:r w:rsidR="00FD7806">
          <w:rPr>
            <w:noProof/>
            <w:webHidden/>
          </w:rPr>
          <w:t>9</w:t>
        </w:r>
        <w:r w:rsidR="00FD7806">
          <w:rPr>
            <w:noProof/>
            <w:webHidden/>
          </w:rPr>
          <w:fldChar w:fldCharType="end"/>
        </w:r>
      </w:hyperlink>
    </w:p>
    <w:p w14:paraId="415E643A" w14:textId="47AA50D8"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84" w:history="1">
        <w:r w:rsidR="00FD7806" w:rsidRPr="00944A86">
          <w:rPr>
            <w:rStyle w:val="Lienhypertexte"/>
            <w:noProof/>
          </w:rPr>
          <w:t>2.12</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12</w:t>
        </w:r>
        <w:r w:rsidR="00FD7806">
          <w:rPr>
            <w:noProof/>
            <w:webHidden/>
          </w:rPr>
          <w:tab/>
        </w:r>
        <w:r w:rsidR="00FD7806">
          <w:rPr>
            <w:noProof/>
            <w:webHidden/>
          </w:rPr>
          <w:fldChar w:fldCharType="begin"/>
        </w:r>
        <w:r w:rsidR="00FD7806">
          <w:rPr>
            <w:noProof/>
            <w:webHidden/>
          </w:rPr>
          <w:instrText xml:space="preserve"> PAGEREF _Toc137377784 \h </w:instrText>
        </w:r>
        <w:r w:rsidR="00FD7806">
          <w:rPr>
            <w:noProof/>
            <w:webHidden/>
          </w:rPr>
        </w:r>
        <w:r w:rsidR="00FD7806">
          <w:rPr>
            <w:noProof/>
            <w:webHidden/>
          </w:rPr>
          <w:fldChar w:fldCharType="separate"/>
        </w:r>
        <w:r w:rsidR="00FD7806">
          <w:rPr>
            <w:noProof/>
            <w:webHidden/>
          </w:rPr>
          <w:t>9</w:t>
        </w:r>
        <w:r w:rsidR="00FD7806">
          <w:rPr>
            <w:noProof/>
            <w:webHidden/>
          </w:rPr>
          <w:fldChar w:fldCharType="end"/>
        </w:r>
      </w:hyperlink>
    </w:p>
    <w:p w14:paraId="5D37D22C" w14:textId="73DFF52C"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85" w:history="1">
        <w:r w:rsidR="00FD7806" w:rsidRPr="00944A86">
          <w:rPr>
            <w:rStyle w:val="Lienhypertexte"/>
            <w:noProof/>
          </w:rPr>
          <w:t>2.13</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13</w:t>
        </w:r>
        <w:r w:rsidR="00FD7806">
          <w:rPr>
            <w:noProof/>
            <w:webHidden/>
          </w:rPr>
          <w:tab/>
        </w:r>
        <w:r w:rsidR="00FD7806">
          <w:rPr>
            <w:noProof/>
            <w:webHidden/>
          </w:rPr>
          <w:fldChar w:fldCharType="begin"/>
        </w:r>
        <w:r w:rsidR="00FD7806">
          <w:rPr>
            <w:noProof/>
            <w:webHidden/>
          </w:rPr>
          <w:instrText xml:space="preserve"> PAGEREF _Toc137377785 \h </w:instrText>
        </w:r>
        <w:r w:rsidR="00FD7806">
          <w:rPr>
            <w:noProof/>
            <w:webHidden/>
          </w:rPr>
        </w:r>
        <w:r w:rsidR="00FD7806">
          <w:rPr>
            <w:noProof/>
            <w:webHidden/>
          </w:rPr>
          <w:fldChar w:fldCharType="separate"/>
        </w:r>
        <w:r w:rsidR="00FD7806">
          <w:rPr>
            <w:noProof/>
            <w:webHidden/>
          </w:rPr>
          <w:t>9</w:t>
        </w:r>
        <w:r w:rsidR="00FD7806">
          <w:rPr>
            <w:noProof/>
            <w:webHidden/>
          </w:rPr>
          <w:fldChar w:fldCharType="end"/>
        </w:r>
      </w:hyperlink>
    </w:p>
    <w:p w14:paraId="4186B84D" w14:textId="4AB7619D"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86" w:history="1">
        <w:r w:rsidR="00FD7806" w:rsidRPr="00944A86">
          <w:rPr>
            <w:rStyle w:val="Lienhypertexte"/>
            <w:noProof/>
          </w:rPr>
          <w:t>2.14</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14</w:t>
        </w:r>
        <w:r w:rsidR="00FD7806">
          <w:rPr>
            <w:noProof/>
            <w:webHidden/>
          </w:rPr>
          <w:tab/>
        </w:r>
        <w:r w:rsidR="00FD7806">
          <w:rPr>
            <w:noProof/>
            <w:webHidden/>
          </w:rPr>
          <w:fldChar w:fldCharType="begin"/>
        </w:r>
        <w:r w:rsidR="00FD7806">
          <w:rPr>
            <w:noProof/>
            <w:webHidden/>
          </w:rPr>
          <w:instrText xml:space="preserve"> PAGEREF _Toc137377786 \h </w:instrText>
        </w:r>
        <w:r w:rsidR="00FD7806">
          <w:rPr>
            <w:noProof/>
            <w:webHidden/>
          </w:rPr>
        </w:r>
        <w:r w:rsidR="00FD7806">
          <w:rPr>
            <w:noProof/>
            <w:webHidden/>
          </w:rPr>
          <w:fldChar w:fldCharType="separate"/>
        </w:r>
        <w:r w:rsidR="00FD7806">
          <w:rPr>
            <w:noProof/>
            <w:webHidden/>
          </w:rPr>
          <w:t>9</w:t>
        </w:r>
        <w:r w:rsidR="00FD7806">
          <w:rPr>
            <w:noProof/>
            <w:webHidden/>
          </w:rPr>
          <w:fldChar w:fldCharType="end"/>
        </w:r>
      </w:hyperlink>
    </w:p>
    <w:p w14:paraId="68594566" w14:textId="1702FDC9"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87" w:history="1">
        <w:r w:rsidR="00FD7806" w:rsidRPr="00944A86">
          <w:rPr>
            <w:rStyle w:val="Lienhypertexte"/>
            <w:noProof/>
          </w:rPr>
          <w:t>2.15</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15</w:t>
        </w:r>
        <w:r w:rsidR="00FD7806">
          <w:rPr>
            <w:noProof/>
            <w:webHidden/>
          </w:rPr>
          <w:tab/>
        </w:r>
        <w:r w:rsidR="00FD7806">
          <w:rPr>
            <w:noProof/>
            <w:webHidden/>
          </w:rPr>
          <w:fldChar w:fldCharType="begin"/>
        </w:r>
        <w:r w:rsidR="00FD7806">
          <w:rPr>
            <w:noProof/>
            <w:webHidden/>
          </w:rPr>
          <w:instrText xml:space="preserve"> PAGEREF _Toc137377787 \h </w:instrText>
        </w:r>
        <w:r w:rsidR="00FD7806">
          <w:rPr>
            <w:noProof/>
            <w:webHidden/>
          </w:rPr>
        </w:r>
        <w:r w:rsidR="00FD7806">
          <w:rPr>
            <w:noProof/>
            <w:webHidden/>
          </w:rPr>
          <w:fldChar w:fldCharType="separate"/>
        </w:r>
        <w:r w:rsidR="00FD7806">
          <w:rPr>
            <w:noProof/>
            <w:webHidden/>
          </w:rPr>
          <w:t>9</w:t>
        </w:r>
        <w:r w:rsidR="00FD7806">
          <w:rPr>
            <w:noProof/>
            <w:webHidden/>
          </w:rPr>
          <w:fldChar w:fldCharType="end"/>
        </w:r>
      </w:hyperlink>
    </w:p>
    <w:p w14:paraId="43C85BAE" w14:textId="2D3F5492"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88" w:history="1">
        <w:r w:rsidR="00FD7806" w:rsidRPr="00944A86">
          <w:rPr>
            <w:rStyle w:val="Lienhypertexte"/>
            <w:noProof/>
          </w:rPr>
          <w:t>2.16</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16</w:t>
        </w:r>
        <w:r w:rsidR="00FD7806">
          <w:rPr>
            <w:noProof/>
            <w:webHidden/>
          </w:rPr>
          <w:tab/>
        </w:r>
        <w:r w:rsidR="00FD7806">
          <w:rPr>
            <w:noProof/>
            <w:webHidden/>
          </w:rPr>
          <w:fldChar w:fldCharType="begin"/>
        </w:r>
        <w:r w:rsidR="00FD7806">
          <w:rPr>
            <w:noProof/>
            <w:webHidden/>
          </w:rPr>
          <w:instrText xml:space="preserve"> PAGEREF _Toc137377788 \h </w:instrText>
        </w:r>
        <w:r w:rsidR="00FD7806">
          <w:rPr>
            <w:noProof/>
            <w:webHidden/>
          </w:rPr>
        </w:r>
        <w:r w:rsidR="00FD7806">
          <w:rPr>
            <w:noProof/>
            <w:webHidden/>
          </w:rPr>
          <w:fldChar w:fldCharType="separate"/>
        </w:r>
        <w:r w:rsidR="00FD7806">
          <w:rPr>
            <w:noProof/>
            <w:webHidden/>
          </w:rPr>
          <w:t>10</w:t>
        </w:r>
        <w:r w:rsidR="00FD7806">
          <w:rPr>
            <w:noProof/>
            <w:webHidden/>
          </w:rPr>
          <w:fldChar w:fldCharType="end"/>
        </w:r>
      </w:hyperlink>
    </w:p>
    <w:p w14:paraId="78720530" w14:textId="4099B98F"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89" w:history="1">
        <w:r w:rsidR="00FD7806" w:rsidRPr="00944A86">
          <w:rPr>
            <w:rStyle w:val="Lienhypertexte"/>
            <w:noProof/>
          </w:rPr>
          <w:t>2.17</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17</w:t>
        </w:r>
        <w:r w:rsidR="00FD7806">
          <w:rPr>
            <w:noProof/>
            <w:webHidden/>
          </w:rPr>
          <w:tab/>
        </w:r>
        <w:r w:rsidR="00FD7806">
          <w:rPr>
            <w:noProof/>
            <w:webHidden/>
          </w:rPr>
          <w:fldChar w:fldCharType="begin"/>
        </w:r>
        <w:r w:rsidR="00FD7806">
          <w:rPr>
            <w:noProof/>
            <w:webHidden/>
          </w:rPr>
          <w:instrText xml:space="preserve"> PAGEREF _Toc137377789 \h </w:instrText>
        </w:r>
        <w:r w:rsidR="00FD7806">
          <w:rPr>
            <w:noProof/>
            <w:webHidden/>
          </w:rPr>
        </w:r>
        <w:r w:rsidR="00FD7806">
          <w:rPr>
            <w:noProof/>
            <w:webHidden/>
          </w:rPr>
          <w:fldChar w:fldCharType="separate"/>
        </w:r>
        <w:r w:rsidR="00FD7806">
          <w:rPr>
            <w:noProof/>
            <w:webHidden/>
          </w:rPr>
          <w:t>10</w:t>
        </w:r>
        <w:r w:rsidR="00FD7806">
          <w:rPr>
            <w:noProof/>
            <w:webHidden/>
          </w:rPr>
          <w:fldChar w:fldCharType="end"/>
        </w:r>
      </w:hyperlink>
    </w:p>
    <w:p w14:paraId="493E009E" w14:textId="6A83F075" w:rsidR="00FD7806" w:rsidRDefault="00000000">
      <w:pPr>
        <w:pStyle w:val="TM3"/>
        <w:rPr>
          <w:rFonts w:asciiTheme="minorHAnsi" w:eastAsiaTheme="minorEastAsia" w:hAnsiTheme="minorHAnsi" w:cstheme="minorBidi"/>
          <w:noProof/>
          <w:kern w:val="2"/>
          <w:szCs w:val="22"/>
          <w:lang w:eastAsia="fr-CH"/>
          <w14:ligatures w14:val="standardContextual"/>
        </w:rPr>
      </w:pPr>
      <w:hyperlink w:anchor="_Toc137377790" w:history="1">
        <w:r w:rsidR="00FD7806" w:rsidRPr="00944A86">
          <w:rPr>
            <w:rStyle w:val="Lienhypertexte"/>
            <w:noProof/>
          </w:rPr>
          <w:t>2.17.1</w:t>
        </w:r>
        <w:r w:rsidR="00FD7806">
          <w:rPr>
            <w:rFonts w:asciiTheme="minorHAnsi" w:eastAsiaTheme="minorEastAsia" w:hAnsiTheme="minorHAnsi" w:cstheme="minorBidi"/>
            <w:noProof/>
            <w:kern w:val="2"/>
            <w:szCs w:val="22"/>
            <w:lang w:eastAsia="fr-CH"/>
            <w14:ligatures w14:val="standardContextual"/>
          </w:rPr>
          <w:tab/>
        </w:r>
        <w:r w:rsidR="00FD7806" w:rsidRPr="00944A86">
          <w:rPr>
            <w:rStyle w:val="Lienhypertexte"/>
            <w:noProof/>
          </w:rPr>
          <w:t>Généralité API</w:t>
        </w:r>
        <w:r w:rsidR="00FD7806">
          <w:rPr>
            <w:noProof/>
            <w:webHidden/>
          </w:rPr>
          <w:tab/>
        </w:r>
        <w:r w:rsidR="00FD7806">
          <w:rPr>
            <w:noProof/>
            <w:webHidden/>
          </w:rPr>
          <w:fldChar w:fldCharType="begin"/>
        </w:r>
        <w:r w:rsidR="00FD7806">
          <w:rPr>
            <w:noProof/>
            <w:webHidden/>
          </w:rPr>
          <w:instrText xml:space="preserve"> PAGEREF _Toc137377790 \h </w:instrText>
        </w:r>
        <w:r w:rsidR="00FD7806">
          <w:rPr>
            <w:noProof/>
            <w:webHidden/>
          </w:rPr>
        </w:r>
        <w:r w:rsidR="00FD7806">
          <w:rPr>
            <w:noProof/>
            <w:webHidden/>
          </w:rPr>
          <w:fldChar w:fldCharType="separate"/>
        </w:r>
        <w:r w:rsidR="00FD7806">
          <w:rPr>
            <w:noProof/>
            <w:webHidden/>
          </w:rPr>
          <w:t>10</w:t>
        </w:r>
        <w:r w:rsidR="00FD7806">
          <w:rPr>
            <w:noProof/>
            <w:webHidden/>
          </w:rPr>
          <w:fldChar w:fldCharType="end"/>
        </w:r>
      </w:hyperlink>
    </w:p>
    <w:p w14:paraId="6AAA82BD" w14:textId="04D779DC" w:rsidR="00FD7806" w:rsidRDefault="00000000">
      <w:pPr>
        <w:pStyle w:val="TM3"/>
        <w:rPr>
          <w:rFonts w:asciiTheme="minorHAnsi" w:eastAsiaTheme="minorEastAsia" w:hAnsiTheme="minorHAnsi" w:cstheme="minorBidi"/>
          <w:noProof/>
          <w:kern w:val="2"/>
          <w:szCs w:val="22"/>
          <w:lang w:eastAsia="fr-CH"/>
          <w14:ligatures w14:val="standardContextual"/>
        </w:rPr>
      </w:pPr>
      <w:hyperlink w:anchor="_Toc137377791" w:history="1">
        <w:r w:rsidR="00FD7806" w:rsidRPr="00944A86">
          <w:rPr>
            <w:rStyle w:val="Lienhypertexte"/>
            <w:noProof/>
          </w:rPr>
          <w:t>2.17.2</w:t>
        </w:r>
        <w:r w:rsidR="00FD7806">
          <w:rPr>
            <w:rFonts w:asciiTheme="minorHAnsi" w:eastAsiaTheme="minorEastAsia" w:hAnsiTheme="minorHAnsi" w:cstheme="minorBidi"/>
            <w:noProof/>
            <w:kern w:val="2"/>
            <w:szCs w:val="22"/>
            <w:lang w:eastAsia="fr-CH"/>
            <w14:ligatures w14:val="standardContextual"/>
          </w:rPr>
          <w:tab/>
        </w:r>
        <w:r w:rsidR="00FD7806" w:rsidRPr="00944A86">
          <w:rPr>
            <w:rStyle w:val="Lienhypertexte"/>
            <w:noProof/>
          </w:rPr>
          <w:t>REST</w:t>
        </w:r>
        <w:r w:rsidR="00FD7806">
          <w:rPr>
            <w:noProof/>
            <w:webHidden/>
          </w:rPr>
          <w:tab/>
        </w:r>
        <w:r w:rsidR="00FD7806">
          <w:rPr>
            <w:noProof/>
            <w:webHidden/>
          </w:rPr>
          <w:fldChar w:fldCharType="begin"/>
        </w:r>
        <w:r w:rsidR="00FD7806">
          <w:rPr>
            <w:noProof/>
            <w:webHidden/>
          </w:rPr>
          <w:instrText xml:space="preserve"> PAGEREF _Toc137377791 \h </w:instrText>
        </w:r>
        <w:r w:rsidR="00FD7806">
          <w:rPr>
            <w:noProof/>
            <w:webHidden/>
          </w:rPr>
        </w:r>
        <w:r w:rsidR="00FD7806">
          <w:rPr>
            <w:noProof/>
            <w:webHidden/>
          </w:rPr>
          <w:fldChar w:fldCharType="separate"/>
        </w:r>
        <w:r w:rsidR="00FD7806">
          <w:rPr>
            <w:noProof/>
            <w:webHidden/>
          </w:rPr>
          <w:t>10</w:t>
        </w:r>
        <w:r w:rsidR="00FD7806">
          <w:rPr>
            <w:noProof/>
            <w:webHidden/>
          </w:rPr>
          <w:fldChar w:fldCharType="end"/>
        </w:r>
      </w:hyperlink>
    </w:p>
    <w:p w14:paraId="2A668898" w14:textId="7F099B48" w:rsidR="00FD7806" w:rsidRDefault="00000000">
      <w:pPr>
        <w:pStyle w:val="TM3"/>
        <w:rPr>
          <w:rFonts w:asciiTheme="minorHAnsi" w:eastAsiaTheme="minorEastAsia" w:hAnsiTheme="minorHAnsi" w:cstheme="minorBidi"/>
          <w:noProof/>
          <w:kern w:val="2"/>
          <w:szCs w:val="22"/>
          <w:lang w:eastAsia="fr-CH"/>
          <w14:ligatures w14:val="standardContextual"/>
        </w:rPr>
      </w:pPr>
      <w:hyperlink w:anchor="_Toc137377792" w:history="1">
        <w:r w:rsidR="00FD7806" w:rsidRPr="00944A86">
          <w:rPr>
            <w:rStyle w:val="Lienhypertexte"/>
            <w:noProof/>
          </w:rPr>
          <w:t>2.17.3</w:t>
        </w:r>
        <w:r w:rsidR="00FD7806">
          <w:rPr>
            <w:rFonts w:asciiTheme="minorHAnsi" w:eastAsiaTheme="minorEastAsia" w:hAnsiTheme="minorHAnsi" w:cstheme="minorBidi"/>
            <w:noProof/>
            <w:kern w:val="2"/>
            <w:szCs w:val="22"/>
            <w:lang w:eastAsia="fr-CH"/>
            <w14:ligatures w14:val="standardContextual"/>
          </w:rPr>
          <w:tab/>
        </w:r>
        <w:r w:rsidR="00FD7806" w:rsidRPr="00944A86">
          <w:rPr>
            <w:rStyle w:val="Lienhypertexte"/>
            <w:noProof/>
          </w:rPr>
          <w:t>GET</w:t>
        </w:r>
        <w:r w:rsidR="00FD7806">
          <w:rPr>
            <w:noProof/>
            <w:webHidden/>
          </w:rPr>
          <w:tab/>
        </w:r>
        <w:r w:rsidR="00FD7806">
          <w:rPr>
            <w:noProof/>
            <w:webHidden/>
          </w:rPr>
          <w:fldChar w:fldCharType="begin"/>
        </w:r>
        <w:r w:rsidR="00FD7806">
          <w:rPr>
            <w:noProof/>
            <w:webHidden/>
          </w:rPr>
          <w:instrText xml:space="preserve"> PAGEREF _Toc137377792 \h </w:instrText>
        </w:r>
        <w:r w:rsidR="00FD7806">
          <w:rPr>
            <w:noProof/>
            <w:webHidden/>
          </w:rPr>
        </w:r>
        <w:r w:rsidR="00FD7806">
          <w:rPr>
            <w:noProof/>
            <w:webHidden/>
          </w:rPr>
          <w:fldChar w:fldCharType="separate"/>
        </w:r>
        <w:r w:rsidR="00FD7806">
          <w:rPr>
            <w:noProof/>
            <w:webHidden/>
          </w:rPr>
          <w:t>10</w:t>
        </w:r>
        <w:r w:rsidR="00FD7806">
          <w:rPr>
            <w:noProof/>
            <w:webHidden/>
          </w:rPr>
          <w:fldChar w:fldCharType="end"/>
        </w:r>
      </w:hyperlink>
    </w:p>
    <w:p w14:paraId="3A92F354" w14:textId="51DFFE8F" w:rsidR="00FD7806" w:rsidRDefault="00000000">
      <w:pPr>
        <w:pStyle w:val="TM3"/>
        <w:rPr>
          <w:rFonts w:asciiTheme="minorHAnsi" w:eastAsiaTheme="minorEastAsia" w:hAnsiTheme="minorHAnsi" w:cstheme="minorBidi"/>
          <w:noProof/>
          <w:kern w:val="2"/>
          <w:szCs w:val="22"/>
          <w:lang w:eastAsia="fr-CH"/>
          <w14:ligatures w14:val="standardContextual"/>
        </w:rPr>
      </w:pPr>
      <w:hyperlink w:anchor="_Toc137377793" w:history="1">
        <w:r w:rsidR="00FD7806" w:rsidRPr="00944A86">
          <w:rPr>
            <w:rStyle w:val="Lienhypertexte"/>
            <w:noProof/>
          </w:rPr>
          <w:t>2.17.4</w:t>
        </w:r>
        <w:r w:rsidR="00FD7806">
          <w:rPr>
            <w:rFonts w:asciiTheme="minorHAnsi" w:eastAsiaTheme="minorEastAsia" w:hAnsiTheme="minorHAnsi" w:cstheme="minorBidi"/>
            <w:noProof/>
            <w:kern w:val="2"/>
            <w:szCs w:val="22"/>
            <w:lang w:eastAsia="fr-CH"/>
            <w14:ligatures w14:val="standardContextual"/>
          </w:rPr>
          <w:tab/>
        </w:r>
        <w:r w:rsidR="00FD7806" w:rsidRPr="00944A86">
          <w:rPr>
            <w:rStyle w:val="Lienhypertexte"/>
            <w:noProof/>
          </w:rPr>
          <w:t>POST</w:t>
        </w:r>
        <w:r w:rsidR="00FD7806">
          <w:rPr>
            <w:noProof/>
            <w:webHidden/>
          </w:rPr>
          <w:tab/>
        </w:r>
        <w:r w:rsidR="00FD7806">
          <w:rPr>
            <w:noProof/>
            <w:webHidden/>
          </w:rPr>
          <w:fldChar w:fldCharType="begin"/>
        </w:r>
        <w:r w:rsidR="00FD7806">
          <w:rPr>
            <w:noProof/>
            <w:webHidden/>
          </w:rPr>
          <w:instrText xml:space="preserve"> PAGEREF _Toc137377793 \h </w:instrText>
        </w:r>
        <w:r w:rsidR="00FD7806">
          <w:rPr>
            <w:noProof/>
            <w:webHidden/>
          </w:rPr>
        </w:r>
        <w:r w:rsidR="00FD7806">
          <w:rPr>
            <w:noProof/>
            <w:webHidden/>
          </w:rPr>
          <w:fldChar w:fldCharType="separate"/>
        </w:r>
        <w:r w:rsidR="00FD7806">
          <w:rPr>
            <w:noProof/>
            <w:webHidden/>
          </w:rPr>
          <w:t>10</w:t>
        </w:r>
        <w:r w:rsidR="00FD7806">
          <w:rPr>
            <w:noProof/>
            <w:webHidden/>
          </w:rPr>
          <w:fldChar w:fldCharType="end"/>
        </w:r>
      </w:hyperlink>
    </w:p>
    <w:p w14:paraId="328DBBA0" w14:textId="4DFCF46D" w:rsidR="00FD7806" w:rsidRDefault="00000000">
      <w:pPr>
        <w:pStyle w:val="TM3"/>
        <w:rPr>
          <w:rFonts w:asciiTheme="minorHAnsi" w:eastAsiaTheme="minorEastAsia" w:hAnsiTheme="minorHAnsi" w:cstheme="minorBidi"/>
          <w:noProof/>
          <w:kern w:val="2"/>
          <w:szCs w:val="22"/>
          <w:lang w:eastAsia="fr-CH"/>
          <w14:ligatures w14:val="standardContextual"/>
        </w:rPr>
      </w:pPr>
      <w:hyperlink w:anchor="_Toc137377794" w:history="1">
        <w:r w:rsidR="00FD7806" w:rsidRPr="00944A86">
          <w:rPr>
            <w:rStyle w:val="Lienhypertexte"/>
            <w:noProof/>
          </w:rPr>
          <w:t>2.17.5</w:t>
        </w:r>
        <w:r w:rsidR="00FD7806">
          <w:rPr>
            <w:rFonts w:asciiTheme="minorHAnsi" w:eastAsiaTheme="minorEastAsia" w:hAnsiTheme="minorHAnsi" w:cstheme="minorBidi"/>
            <w:noProof/>
            <w:kern w:val="2"/>
            <w:szCs w:val="22"/>
            <w:lang w:eastAsia="fr-CH"/>
            <w14:ligatures w14:val="standardContextual"/>
          </w:rPr>
          <w:tab/>
        </w:r>
        <w:r w:rsidR="00FD7806" w:rsidRPr="00944A86">
          <w:rPr>
            <w:rStyle w:val="Lienhypertexte"/>
            <w:noProof/>
          </w:rPr>
          <w:t>PUT</w:t>
        </w:r>
        <w:r w:rsidR="00FD7806">
          <w:rPr>
            <w:noProof/>
            <w:webHidden/>
          </w:rPr>
          <w:tab/>
        </w:r>
        <w:r w:rsidR="00FD7806">
          <w:rPr>
            <w:noProof/>
            <w:webHidden/>
          </w:rPr>
          <w:fldChar w:fldCharType="begin"/>
        </w:r>
        <w:r w:rsidR="00FD7806">
          <w:rPr>
            <w:noProof/>
            <w:webHidden/>
          </w:rPr>
          <w:instrText xml:space="preserve"> PAGEREF _Toc137377794 \h </w:instrText>
        </w:r>
        <w:r w:rsidR="00FD7806">
          <w:rPr>
            <w:noProof/>
            <w:webHidden/>
          </w:rPr>
        </w:r>
        <w:r w:rsidR="00FD7806">
          <w:rPr>
            <w:noProof/>
            <w:webHidden/>
          </w:rPr>
          <w:fldChar w:fldCharType="separate"/>
        </w:r>
        <w:r w:rsidR="00FD7806">
          <w:rPr>
            <w:noProof/>
            <w:webHidden/>
          </w:rPr>
          <w:t>10</w:t>
        </w:r>
        <w:r w:rsidR="00FD7806">
          <w:rPr>
            <w:noProof/>
            <w:webHidden/>
          </w:rPr>
          <w:fldChar w:fldCharType="end"/>
        </w:r>
      </w:hyperlink>
    </w:p>
    <w:p w14:paraId="0263C85D" w14:textId="1C5F8488" w:rsidR="00FD7806" w:rsidRDefault="00000000">
      <w:pPr>
        <w:pStyle w:val="TM3"/>
        <w:rPr>
          <w:rFonts w:asciiTheme="minorHAnsi" w:eastAsiaTheme="minorEastAsia" w:hAnsiTheme="minorHAnsi" w:cstheme="minorBidi"/>
          <w:noProof/>
          <w:kern w:val="2"/>
          <w:szCs w:val="22"/>
          <w:lang w:eastAsia="fr-CH"/>
          <w14:ligatures w14:val="standardContextual"/>
        </w:rPr>
      </w:pPr>
      <w:hyperlink w:anchor="_Toc137377795" w:history="1">
        <w:r w:rsidR="00FD7806" w:rsidRPr="00944A86">
          <w:rPr>
            <w:rStyle w:val="Lienhypertexte"/>
            <w:noProof/>
          </w:rPr>
          <w:t>2.17.6</w:t>
        </w:r>
        <w:r w:rsidR="00FD7806">
          <w:rPr>
            <w:rFonts w:asciiTheme="minorHAnsi" w:eastAsiaTheme="minorEastAsia" w:hAnsiTheme="minorHAnsi" w:cstheme="minorBidi"/>
            <w:noProof/>
            <w:kern w:val="2"/>
            <w:szCs w:val="22"/>
            <w:lang w:eastAsia="fr-CH"/>
            <w14:ligatures w14:val="standardContextual"/>
          </w:rPr>
          <w:tab/>
        </w:r>
        <w:r w:rsidR="00FD7806" w:rsidRPr="00944A86">
          <w:rPr>
            <w:rStyle w:val="Lienhypertexte"/>
            <w:noProof/>
          </w:rPr>
          <w:t>DELETE</w:t>
        </w:r>
        <w:r w:rsidR="00FD7806">
          <w:rPr>
            <w:noProof/>
            <w:webHidden/>
          </w:rPr>
          <w:tab/>
        </w:r>
        <w:r w:rsidR="00FD7806">
          <w:rPr>
            <w:noProof/>
            <w:webHidden/>
          </w:rPr>
          <w:fldChar w:fldCharType="begin"/>
        </w:r>
        <w:r w:rsidR="00FD7806">
          <w:rPr>
            <w:noProof/>
            <w:webHidden/>
          </w:rPr>
          <w:instrText xml:space="preserve"> PAGEREF _Toc137377795 \h </w:instrText>
        </w:r>
        <w:r w:rsidR="00FD7806">
          <w:rPr>
            <w:noProof/>
            <w:webHidden/>
          </w:rPr>
        </w:r>
        <w:r w:rsidR="00FD7806">
          <w:rPr>
            <w:noProof/>
            <w:webHidden/>
          </w:rPr>
          <w:fldChar w:fldCharType="separate"/>
        </w:r>
        <w:r w:rsidR="00FD7806">
          <w:rPr>
            <w:noProof/>
            <w:webHidden/>
          </w:rPr>
          <w:t>10</w:t>
        </w:r>
        <w:r w:rsidR="00FD7806">
          <w:rPr>
            <w:noProof/>
            <w:webHidden/>
          </w:rPr>
          <w:fldChar w:fldCharType="end"/>
        </w:r>
      </w:hyperlink>
    </w:p>
    <w:p w14:paraId="490A4617" w14:textId="5B2A124F" w:rsidR="00FD7806" w:rsidRDefault="00000000">
      <w:pPr>
        <w:pStyle w:val="TM3"/>
        <w:rPr>
          <w:rFonts w:asciiTheme="minorHAnsi" w:eastAsiaTheme="minorEastAsia" w:hAnsiTheme="minorHAnsi" w:cstheme="minorBidi"/>
          <w:noProof/>
          <w:kern w:val="2"/>
          <w:szCs w:val="22"/>
          <w:lang w:eastAsia="fr-CH"/>
          <w14:ligatures w14:val="standardContextual"/>
        </w:rPr>
      </w:pPr>
      <w:hyperlink w:anchor="_Toc137377796" w:history="1">
        <w:r w:rsidR="00FD7806" w:rsidRPr="00944A86">
          <w:rPr>
            <w:rStyle w:val="Lienhypertexte"/>
            <w:noProof/>
          </w:rPr>
          <w:t>2.17.7</w:t>
        </w:r>
        <w:r w:rsidR="00FD7806">
          <w:rPr>
            <w:rFonts w:asciiTheme="minorHAnsi" w:eastAsiaTheme="minorEastAsia" w:hAnsiTheme="minorHAnsi" w:cstheme="minorBidi"/>
            <w:noProof/>
            <w:kern w:val="2"/>
            <w:szCs w:val="22"/>
            <w:lang w:eastAsia="fr-CH"/>
            <w14:ligatures w14:val="standardContextual"/>
          </w:rPr>
          <w:tab/>
        </w:r>
        <w:r w:rsidR="00FD7806" w:rsidRPr="00944A86">
          <w:rPr>
            <w:rStyle w:val="Lienhypertexte"/>
            <w:noProof/>
          </w:rPr>
          <w:t>SOAP</w:t>
        </w:r>
        <w:r w:rsidR="00FD7806">
          <w:rPr>
            <w:noProof/>
            <w:webHidden/>
          </w:rPr>
          <w:tab/>
        </w:r>
        <w:r w:rsidR="00FD7806">
          <w:rPr>
            <w:noProof/>
            <w:webHidden/>
          </w:rPr>
          <w:fldChar w:fldCharType="begin"/>
        </w:r>
        <w:r w:rsidR="00FD7806">
          <w:rPr>
            <w:noProof/>
            <w:webHidden/>
          </w:rPr>
          <w:instrText xml:space="preserve"> PAGEREF _Toc137377796 \h </w:instrText>
        </w:r>
        <w:r w:rsidR="00FD7806">
          <w:rPr>
            <w:noProof/>
            <w:webHidden/>
          </w:rPr>
        </w:r>
        <w:r w:rsidR="00FD7806">
          <w:rPr>
            <w:noProof/>
            <w:webHidden/>
          </w:rPr>
          <w:fldChar w:fldCharType="separate"/>
        </w:r>
        <w:r w:rsidR="00FD7806">
          <w:rPr>
            <w:noProof/>
            <w:webHidden/>
          </w:rPr>
          <w:t>10</w:t>
        </w:r>
        <w:r w:rsidR="00FD7806">
          <w:rPr>
            <w:noProof/>
            <w:webHidden/>
          </w:rPr>
          <w:fldChar w:fldCharType="end"/>
        </w:r>
      </w:hyperlink>
    </w:p>
    <w:p w14:paraId="2A2FC3F0" w14:textId="0F9BFA43"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97" w:history="1">
        <w:r w:rsidR="00FD7806" w:rsidRPr="00944A86">
          <w:rPr>
            <w:rStyle w:val="Lienhypertexte"/>
            <w:noProof/>
          </w:rPr>
          <w:t>2.18</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18</w:t>
        </w:r>
        <w:r w:rsidR="00FD7806">
          <w:rPr>
            <w:noProof/>
            <w:webHidden/>
          </w:rPr>
          <w:tab/>
        </w:r>
        <w:r w:rsidR="00FD7806">
          <w:rPr>
            <w:noProof/>
            <w:webHidden/>
          </w:rPr>
          <w:fldChar w:fldCharType="begin"/>
        </w:r>
        <w:r w:rsidR="00FD7806">
          <w:rPr>
            <w:noProof/>
            <w:webHidden/>
          </w:rPr>
          <w:instrText xml:space="preserve"> PAGEREF _Toc137377797 \h </w:instrText>
        </w:r>
        <w:r w:rsidR="00FD7806">
          <w:rPr>
            <w:noProof/>
            <w:webHidden/>
          </w:rPr>
        </w:r>
        <w:r w:rsidR="00FD7806">
          <w:rPr>
            <w:noProof/>
            <w:webHidden/>
          </w:rPr>
          <w:fldChar w:fldCharType="separate"/>
        </w:r>
        <w:r w:rsidR="00FD7806">
          <w:rPr>
            <w:noProof/>
            <w:webHidden/>
          </w:rPr>
          <w:t>10</w:t>
        </w:r>
        <w:r w:rsidR="00FD7806">
          <w:rPr>
            <w:noProof/>
            <w:webHidden/>
          </w:rPr>
          <w:fldChar w:fldCharType="end"/>
        </w:r>
      </w:hyperlink>
    </w:p>
    <w:p w14:paraId="057CA808" w14:textId="360DF00B"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798" w:history="1">
        <w:r w:rsidR="00FD7806" w:rsidRPr="00944A86">
          <w:rPr>
            <w:rStyle w:val="Lienhypertexte"/>
            <w:noProof/>
          </w:rPr>
          <w:t>2.19</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Exercice 20</w:t>
        </w:r>
        <w:r w:rsidR="00FD7806">
          <w:rPr>
            <w:noProof/>
            <w:webHidden/>
          </w:rPr>
          <w:tab/>
        </w:r>
        <w:r w:rsidR="00FD7806">
          <w:rPr>
            <w:noProof/>
            <w:webHidden/>
          </w:rPr>
          <w:fldChar w:fldCharType="begin"/>
        </w:r>
        <w:r w:rsidR="00FD7806">
          <w:rPr>
            <w:noProof/>
            <w:webHidden/>
          </w:rPr>
          <w:instrText xml:space="preserve"> PAGEREF _Toc137377798 \h </w:instrText>
        </w:r>
        <w:r w:rsidR="00FD7806">
          <w:rPr>
            <w:noProof/>
            <w:webHidden/>
          </w:rPr>
        </w:r>
        <w:r w:rsidR="00FD7806">
          <w:rPr>
            <w:noProof/>
            <w:webHidden/>
          </w:rPr>
          <w:fldChar w:fldCharType="separate"/>
        </w:r>
        <w:r w:rsidR="00FD7806">
          <w:rPr>
            <w:noProof/>
            <w:webHidden/>
          </w:rPr>
          <w:t>10</w:t>
        </w:r>
        <w:r w:rsidR="00FD7806">
          <w:rPr>
            <w:noProof/>
            <w:webHidden/>
          </w:rPr>
          <w:fldChar w:fldCharType="end"/>
        </w:r>
      </w:hyperlink>
    </w:p>
    <w:p w14:paraId="1A46E638" w14:textId="3B2F7396" w:rsidR="00FD7806" w:rsidRDefault="00000000">
      <w:pPr>
        <w:pStyle w:val="TM1"/>
        <w:rPr>
          <w:rFonts w:asciiTheme="minorHAnsi" w:eastAsiaTheme="minorEastAsia" w:hAnsiTheme="minorHAnsi" w:cstheme="minorBidi"/>
          <w:b w:val="0"/>
          <w:noProof/>
          <w:kern w:val="2"/>
          <w:szCs w:val="22"/>
          <w:lang w:eastAsia="fr-CH"/>
          <w14:ligatures w14:val="standardContextual"/>
        </w:rPr>
      </w:pPr>
      <w:hyperlink w:anchor="_Toc137377799" w:history="1">
        <w:r w:rsidR="00FD7806" w:rsidRPr="00944A86">
          <w:rPr>
            <w:rStyle w:val="Lienhypertexte"/>
            <w:noProof/>
          </w:rPr>
          <w:t>3</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Introduction du projet</w:t>
        </w:r>
        <w:r w:rsidR="00FD7806">
          <w:rPr>
            <w:noProof/>
            <w:webHidden/>
          </w:rPr>
          <w:tab/>
        </w:r>
        <w:r w:rsidR="00FD7806">
          <w:rPr>
            <w:noProof/>
            <w:webHidden/>
          </w:rPr>
          <w:fldChar w:fldCharType="begin"/>
        </w:r>
        <w:r w:rsidR="00FD7806">
          <w:rPr>
            <w:noProof/>
            <w:webHidden/>
          </w:rPr>
          <w:instrText xml:space="preserve"> PAGEREF _Toc137377799 \h </w:instrText>
        </w:r>
        <w:r w:rsidR="00FD7806">
          <w:rPr>
            <w:noProof/>
            <w:webHidden/>
          </w:rPr>
        </w:r>
        <w:r w:rsidR="00FD7806">
          <w:rPr>
            <w:noProof/>
            <w:webHidden/>
          </w:rPr>
          <w:fldChar w:fldCharType="separate"/>
        </w:r>
        <w:r w:rsidR="00FD7806">
          <w:rPr>
            <w:noProof/>
            <w:webHidden/>
          </w:rPr>
          <w:t>10</w:t>
        </w:r>
        <w:r w:rsidR="00FD7806">
          <w:rPr>
            <w:noProof/>
            <w:webHidden/>
          </w:rPr>
          <w:fldChar w:fldCharType="end"/>
        </w:r>
      </w:hyperlink>
    </w:p>
    <w:p w14:paraId="2CFAA55F" w14:textId="6A790715"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800" w:history="1">
        <w:r w:rsidR="00FD7806" w:rsidRPr="00944A86">
          <w:rPr>
            <w:rStyle w:val="Lienhypertexte"/>
            <w:noProof/>
          </w:rPr>
          <w:t>3.1</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Définition</w:t>
        </w:r>
        <w:r w:rsidR="00FD7806">
          <w:rPr>
            <w:noProof/>
            <w:webHidden/>
          </w:rPr>
          <w:tab/>
        </w:r>
        <w:r w:rsidR="00FD7806">
          <w:rPr>
            <w:noProof/>
            <w:webHidden/>
          </w:rPr>
          <w:fldChar w:fldCharType="begin"/>
        </w:r>
        <w:r w:rsidR="00FD7806">
          <w:rPr>
            <w:noProof/>
            <w:webHidden/>
          </w:rPr>
          <w:instrText xml:space="preserve"> PAGEREF _Toc137377800 \h </w:instrText>
        </w:r>
        <w:r w:rsidR="00FD7806">
          <w:rPr>
            <w:noProof/>
            <w:webHidden/>
          </w:rPr>
        </w:r>
        <w:r w:rsidR="00FD7806">
          <w:rPr>
            <w:noProof/>
            <w:webHidden/>
          </w:rPr>
          <w:fldChar w:fldCharType="separate"/>
        </w:r>
        <w:r w:rsidR="00FD7806">
          <w:rPr>
            <w:noProof/>
            <w:webHidden/>
          </w:rPr>
          <w:t>10</w:t>
        </w:r>
        <w:r w:rsidR="00FD7806">
          <w:rPr>
            <w:noProof/>
            <w:webHidden/>
          </w:rPr>
          <w:fldChar w:fldCharType="end"/>
        </w:r>
      </w:hyperlink>
    </w:p>
    <w:p w14:paraId="26A6FBBD" w14:textId="79001165"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801" w:history="1">
        <w:r w:rsidR="00FD7806" w:rsidRPr="00944A86">
          <w:rPr>
            <w:rStyle w:val="Lienhypertexte"/>
            <w:noProof/>
          </w:rPr>
          <w:t>3.2</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Explications API</w:t>
        </w:r>
        <w:r w:rsidR="00FD7806">
          <w:rPr>
            <w:noProof/>
            <w:webHidden/>
          </w:rPr>
          <w:tab/>
        </w:r>
        <w:r w:rsidR="00FD7806">
          <w:rPr>
            <w:noProof/>
            <w:webHidden/>
          </w:rPr>
          <w:fldChar w:fldCharType="begin"/>
        </w:r>
        <w:r w:rsidR="00FD7806">
          <w:rPr>
            <w:noProof/>
            <w:webHidden/>
          </w:rPr>
          <w:instrText xml:space="preserve"> PAGEREF _Toc137377801 \h </w:instrText>
        </w:r>
        <w:r w:rsidR="00FD7806">
          <w:rPr>
            <w:noProof/>
            <w:webHidden/>
          </w:rPr>
        </w:r>
        <w:r w:rsidR="00FD7806">
          <w:rPr>
            <w:noProof/>
            <w:webHidden/>
          </w:rPr>
          <w:fldChar w:fldCharType="separate"/>
        </w:r>
        <w:r w:rsidR="00FD7806">
          <w:rPr>
            <w:noProof/>
            <w:webHidden/>
          </w:rPr>
          <w:t>11</w:t>
        </w:r>
        <w:r w:rsidR="00FD7806">
          <w:rPr>
            <w:noProof/>
            <w:webHidden/>
          </w:rPr>
          <w:fldChar w:fldCharType="end"/>
        </w:r>
      </w:hyperlink>
    </w:p>
    <w:p w14:paraId="6F144D69" w14:textId="1ABB90FC" w:rsidR="00FD7806" w:rsidRDefault="00000000">
      <w:pPr>
        <w:pStyle w:val="TM3"/>
        <w:rPr>
          <w:rFonts w:asciiTheme="minorHAnsi" w:eastAsiaTheme="minorEastAsia" w:hAnsiTheme="minorHAnsi" w:cstheme="minorBidi"/>
          <w:noProof/>
          <w:kern w:val="2"/>
          <w:szCs w:val="22"/>
          <w:lang w:eastAsia="fr-CH"/>
          <w14:ligatures w14:val="standardContextual"/>
        </w:rPr>
      </w:pPr>
      <w:hyperlink w:anchor="_Toc137377802" w:history="1">
        <w:r w:rsidR="00FD7806" w:rsidRPr="00944A86">
          <w:rPr>
            <w:rStyle w:val="Lienhypertexte"/>
            <w:noProof/>
          </w:rPr>
          <w:t>3.2.1</w:t>
        </w:r>
        <w:r w:rsidR="00FD7806">
          <w:rPr>
            <w:rFonts w:asciiTheme="minorHAnsi" w:eastAsiaTheme="minorEastAsia" w:hAnsiTheme="minorHAnsi" w:cstheme="minorBidi"/>
            <w:noProof/>
            <w:kern w:val="2"/>
            <w:szCs w:val="22"/>
            <w:lang w:eastAsia="fr-CH"/>
            <w14:ligatures w14:val="standardContextual"/>
          </w:rPr>
          <w:tab/>
        </w:r>
        <w:r w:rsidR="00FD7806" w:rsidRPr="00944A86">
          <w:rPr>
            <w:rStyle w:val="Lienhypertexte"/>
            <w:noProof/>
          </w:rPr>
          <w:t>Site de référence</w:t>
        </w:r>
        <w:r w:rsidR="00FD7806">
          <w:rPr>
            <w:noProof/>
            <w:webHidden/>
          </w:rPr>
          <w:tab/>
        </w:r>
        <w:r w:rsidR="00FD7806">
          <w:rPr>
            <w:noProof/>
            <w:webHidden/>
          </w:rPr>
          <w:fldChar w:fldCharType="begin"/>
        </w:r>
        <w:r w:rsidR="00FD7806">
          <w:rPr>
            <w:noProof/>
            <w:webHidden/>
          </w:rPr>
          <w:instrText xml:space="preserve"> PAGEREF _Toc137377802 \h </w:instrText>
        </w:r>
        <w:r w:rsidR="00FD7806">
          <w:rPr>
            <w:noProof/>
            <w:webHidden/>
          </w:rPr>
        </w:r>
        <w:r w:rsidR="00FD7806">
          <w:rPr>
            <w:noProof/>
            <w:webHidden/>
          </w:rPr>
          <w:fldChar w:fldCharType="separate"/>
        </w:r>
        <w:r w:rsidR="00FD7806">
          <w:rPr>
            <w:noProof/>
            <w:webHidden/>
          </w:rPr>
          <w:t>11</w:t>
        </w:r>
        <w:r w:rsidR="00FD7806">
          <w:rPr>
            <w:noProof/>
            <w:webHidden/>
          </w:rPr>
          <w:fldChar w:fldCharType="end"/>
        </w:r>
      </w:hyperlink>
    </w:p>
    <w:p w14:paraId="78EAA77B" w14:textId="1587E3C1" w:rsidR="00FD7806" w:rsidRDefault="00000000">
      <w:pPr>
        <w:pStyle w:val="TM3"/>
        <w:rPr>
          <w:rFonts w:asciiTheme="minorHAnsi" w:eastAsiaTheme="minorEastAsia" w:hAnsiTheme="minorHAnsi" w:cstheme="minorBidi"/>
          <w:noProof/>
          <w:kern w:val="2"/>
          <w:szCs w:val="22"/>
          <w:lang w:eastAsia="fr-CH"/>
          <w14:ligatures w14:val="standardContextual"/>
        </w:rPr>
      </w:pPr>
      <w:hyperlink w:anchor="_Toc137377803" w:history="1">
        <w:r w:rsidR="00FD7806" w:rsidRPr="00944A86">
          <w:rPr>
            <w:rStyle w:val="Lienhypertexte"/>
            <w:noProof/>
          </w:rPr>
          <w:t>3.2.2</w:t>
        </w:r>
        <w:r w:rsidR="00FD7806">
          <w:rPr>
            <w:rFonts w:asciiTheme="minorHAnsi" w:eastAsiaTheme="minorEastAsia" w:hAnsiTheme="minorHAnsi" w:cstheme="minorBidi"/>
            <w:noProof/>
            <w:kern w:val="2"/>
            <w:szCs w:val="22"/>
            <w:lang w:eastAsia="fr-CH"/>
            <w14:ligatures w14:val="standardContextual"/>
          </w:rPr>
          <w:tab/>
        </w:r>
        <w:r w:rsidR="00FD7806" w:rsidRPr="00944A86">
          <w:rPr>
            <w:rStyle w:val="Lienhypertexte"/>
            <w:noProof/>
          </w:rPr>
          <w:t>Fonctionnement</w:t>
        </w:r>
        <w:r w:rsidR="00FD7806">
          <w:rPr>
            <w:noProof/>
            <w:webHidden/>
          </w:rPr>
          <w:tab/>
        </w:r>
        <w:r w:rsidR="00FD7806">
          <w:rPr>
            <w:noProof/>
            <w:webHidden/>
          </w:rPr>
          <w:fldChar w:fldCharType="begin"/>
        </w:r>
        <w:r w:rsidR="00FD7806">
          <w:rPr>
            <w:noProof/>
            <w:webHidden/>
          </w:rPr>
          <w:instrText xml:space="preserve"> PAGEREF _Toc137377803 \h </w:instrText>
        </w:r>
        <w:r w:rsidR="00FD7806">
          <w:rPr>
            <w:noProof/>
            <w:webHidden/>
          </w:rPr>
        </w:r>
        <w:r w:rsidR="00FD7806">
          <w:rPr>
            <w:noProof/>
            <w:webHidden/>
          </w:rPr>
          <w:fldChar w:fldCharType="separate"/>
        </w:r>
        <w:r w:rsidR="00FD7806">
          <w:rPr>
            <w:noProof/>
            <w:webHidden/>
          </w:rPr>
          <w:t>11</w:t>
        </w:r>
        <w:r w:rsidR="00FD7806">
          <w:rPr>
            <w:noProof/>
            <w:webHidden/>
          </w:rPr>
          <w:fldChar w:fldCharType="end"/>
        </w:r>
      </w:hyperlink>
    </w:p>
    <w:p w14:paraId="5D282114" w14:textId="1887512E" w:rsidR="00FD7806" w:rsidRDefault="00000000">
      <w:pPr>
        <w:pStyle w:val="TM3"/>
        <w:rPr>
          <w:rFonts w:asciiTheme="minorHAnsi" w:eastAsiaTheme="minorEastAsia" w:hAnsiTheme="minorHAnsi" w:cstheme="minorBidi"/>
          <w:noProof/>
          <w:kern w:val="2"/>
          <w:szCs w:val="22"/>
          <w:lang w:eastAsia="fr-CH"/>
          <w14:ligatures w14:val="standardContextual"/>
        </w:rPr>
      </w:pPr>
      <w:hyperlink w:anchor="_Toc137377804" w:history="1">
        <w:r w:rsidR="00FD7806" w:rsidRPr="00944A86">
          <w:rPr>
            <w:rStyle w:val="Lienhypertexte"/>
            <w:noProof/>
          </w:rPr>
          <w:t>3.2.3</w:t>
        </w:r>
        <w:r w:rsidR="00FD7806">
          <w:rPr>
            <w:rFonts w:asciiTheme="minorHAnsi" w:eastAsiaTheme="minorEastAsia" w:hAnsiTheme="minorHAnsi" w:cstheme="minorBidi"/>
            <w:noProof/>
            <w:kern w:val="2"/>
            <w:szCs w:val="22"/>
            <w:lang w:eastAsia="fr-CH"/>
            <w14:ligatures w14:val="standardContextual"/>
          </w:rPr>
          <w:tab/>
        </w:r>
        <w:r w:rsidR="00FD7806" w:rsidRPr="00944A86">
          <w:rPr>
            <w:rStyle w:val="Lienhypertexte"/>
            <w:noProof/>
          </w:rPr>
          <w:t>Exemple d’utilisation</w:t>
        </w:r>
        <w:r w:rsidR="00FD7806">
          <w:rPr>
            <w:noProof/>
            <w:webHidden/>
          </w:rPr>
          <w:tab/>
        </w:r>
        <w:r w:rsidR="00FD7806">
          <w:rPr>
            <w:noProof/>
            <w:webHidden/>
          </w:rPr>
          <w:fldChar w:fldCharType="begin"/>
        </w:r>
        <w:r w:rsidR="00FD7806">
          <w:rPr>
            <w:noProof/>
            <w:webHidden/>
          </w:rPr>
          <w:instrText xml:space="preserve"> PAGEREF _Toc137377804 \h </w:instrText>
        </w:r>
        <w:r w:rsidR="00FD7806">
          <w:rPr>
            <w:noProof/>
            <w:webHidden/>
          </w:rPr>
        </w:r>
        <w:r w:rsidR="00FD7806">
          <w:rPr>
            <w:noProof/>
            <w:webHidden/>
          </w:rPr>
          <w:fldChar w:fldCharType="separate"/>
        </w:r>
        <w:r w:rsidR="00FD7806">
          <w:rPr>
            <w:noProof/>
            <w:webHidden/>
          </w:rPr>
          <w:t>11</w:t>
        </w:r>
        <w:r w:rsidR="00FD7806">
          <w:rPr>
            <w:noProof/>
            <w:webHidden/>
          </w:rPr>
          <w:fldChar w:fldCharType="end"/>
        </w:r>
      </w:hyperlink>
    </w:p>
    <w:p w14:paraId="6789DECB" w14:textId="29B52230" w:rsidR="00FD7806" w:rsidRDefault="00000000">
      <w:pPr>
        <w:pStyle w:val="TM1"/>
        <w:rPr>
          <w:rFonts w:asciiTheme="minorHAnsi" w:eastAsiaTheme="minorEastAsia" w:hAnsiTheme="minorHAnsi" w:cstheme="minorBidi"/>
          <w:b w:val="0"/>
          <w:noProof/>
          <w:kern w:val="2"/>
          <w:szCs w:val="22"/>
          <w:lang w:eastAsia="fr-CH"/>
          <w14:ligatures w14:val="standardContextual"/>
        </w:rPr>
      </w:pPr>
      <w:hyperlink w:anchor="_Toc137377805" w:history="1">
        <w:r w:rsidR="00FD7806" w:rsidRPr="00944A86">
          <w:rPr>
            <w:rStyle w:val="Lienhypertexte"/>
            <w:noProof/>
          </w:rPr>
          <w:t>4</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Analyse</w:t>
        </w:r>
        <w:r w:rsidR="00FD7806">
          <w:rPr>
            <w:noProof/>
            <w:webHidden/>
          </w:rPr>
          <w:tab/>
        </w:r>
        <w:r w:rsidR="00FD7806">
          <w:rPr>
            <w:noProof/>
            <w:webHidden/>
          </w:rPr>
          <w:fldChar w:fldCharType="begin"/>
        </w:r>
        <w:r w:rsidR="00FD7806">
          <w:rPr>
            <w:noProof/>
            <w:webHidden/>
          </w:rPr>
          <w:instrText xml:space="preserve"> PAGEREF _Toc137377805 \h </w:instrText>
        </w:r>
        <w:r w:rsidR="00FD7806">
          <w:rPr>
            <w:noProof/>
            <w:webHidden/>
          </w:rPr>
        </w:r>
        <w:r w:rsidR="00FD7806">
          <w:rPr>
            <w:noProof/>
            <w:webHidden/>
          </w:rPr>
          <w:fldChar w:fldCharType="separate"/>
        </w:r>
        <w:r w:rsidR="00FD7806">
          <w:rPr>
            <w:noProof/>
            <w:webHidden/>
          </w:rPr>
          <w:t>11</w:t>
        </w:r>
        <w:r w:rsidR="00FD7806">
          <w:rPr>
            <w:noProof/>
            <w:webHidden/>
          </w:rPr>
          <w:fldChar w:fldCharType="end"/>
        </w:r>
      </w:hyperlink>
    </w:p>
    <w:p w14:paraId="2F350C7B" w14:textId="039A2695"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806" w:history="1">
        <w:r w:rsidR="00FD7806" w:rsidRPr="00944A86">
          <w:rPr>
            <w:rStyle w:val="Lienhypertexte"/>
            <w:noProof/>
          </w:rPr>
          <w:t>4.1</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Diagramme</w:t>
        </w:r>
        <w:r w:rsidR="00FD7806">
          <w:rPr>
            <w:noProof/>
            <w:webHidden/>
          </w:rPr>
          <w:tab/>
        </w:r>
        <w:r w:rsidR="00FD7806">
          <w:rPr>
            <w:noProof/>
            <w:webHidden/>
          </w:rPr>
          <w:fldChar w:fldCharType="begin"/>
        </w:r>
        <w:r w:rsidR="00FD7806">
          <w:rPr>
            <w:noProof/>
            <w:webHidden/>
          </w:rPr>
          <w:instrText xml:space="preserve"> PAGEREF _Toc137377806 \h </w:instrText>
        </w:r>
        <w:r w:rsidR="00FD7806">
          <w:rPr>
            <w:noProof/>
            <w:webHidden/>
          </w:rPr>
        </w:r>
        <w:r w:rsidR="00FD7806">
          <w:rPr>
            <w:noProof/>
            <w:webHidden/>
          </w:rPr>
          <w:fldChar w:fldCharType="separate"/>
        </w:r>
        <w:r w:rsidR="00FD7806">
          <w:rPr>
            <w:noProof/>
            <w:webHidden/>
          </w:rPr>
          <w:t>11</w:t>
        </w:r>
        <w:r w:rsidR="00FD7806">
          <w:rPr>
            <w:noProof/>
            <w:webHidden/>
          </w:rPr>
          <w:fldChar w:fldCharType="end"/>
        </w:r>
      </w:hyperlink>
    </w:p>
    <w:p w14:paraId="212C9264" w14:textId="43513F5F"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807" w:history="1">
        <w:r w:rsidR="00FD7806" w:rsidRPr="00944A86">
          <w:rPr>
            <w:rStyle w:val="Lienhypertexte"/>
            <w:noProof/>
          </w:rPr>
          <w:t>4.2</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Maquette</w:t>
        </w:r>
        <w:r w:rsidR="00FD7806">
          <w:rPr>
            <w:noProof/>
            <w:webHidden/>
          </w:rPr>
          <w:tab/>
        </w:r>
        <w:r w:rsidR="00FD7806">
          <w:rPr>
            <w:noProof/>
            <w:webHidden/>
          </w:rPr>
          <w:fldChar w:fldCharType="begin"/>
        </w:r>
        <w:r w:rsidR="00FD7806">
          <w:rPr>
            <w:noProof/>
            <w:webHidden/>
          </w:rPr>
          <w:instrText xml:space="preserve"> PAGEREF _Toc137377807 \h </w:instrText>
        </w:r>
        <w:r w:rsidR="00FD7806">
          <w:rPr>
            <w:noProof/>
            <w:webHidden/>
          </w:rPr>
        </w:r>
        <w:r w:rsidR="00FD7806">
          <w:rPr>
            <w:noProof/>
            <w:webHidden/>
          </w:rPr>
          <w:fldChar w:fldCharType="separate"/>
        </w:r>
        <w:r w:rsidR="00FD7806">
          <w:rPr>
            <w:noProof/>
            <w:webHidden/>
          </w:rPr>
          <w:t>11</w:t>
        </w:r>
        <w:r w:rsidR="00FD7806">
          <w:rPr>
            <w:noProof/>
            <w:webHidden/>
          </w:rPr>
          <w:fldChar w:fldCharType="end"/>
        </w:r>
      </w:hyperlink>
    </w:p>
    <w:p w14:paraId="45F8D9A6" w14:textId="300C6979" w:rsidR="00FD7806" w:rsidRDefault="00000000">
      <w:pPr>
        <w:pStyle w:val="TM1"/>
        <w:rPr>
          <w:rFonts w:asciiTheme="minorHAnsi" w:eastAsiaTheme="minorEastAsia" w:hAnsiTheme="minorHAnsi" w:cstheme="minorBidi"/>
          <w:b w:val="0"/>
          <w:noProof/>
          <w:kern w:val="2"/>
          <w:szCs w:val="22"/>
          <w:lang w:eastAsia="fr-CH"/>
          <w14:ligatures w14:val="standardContextual"/>
        </w:rPr>
      </w:pPr>
      <w:hyperlink w:anchor="_Toc137377808" w:history="1">
        <w:r w:rsidR="00FD7806" w:rsidRPr="00944A86">
          <w:rPr>
            <w:rStyle w:val="Lienhypertexte"/>
            <w:noProof/>
          </w:rPr>
          <w:t>5</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Conception</w:t>
        </w:r>
        <w:r w:rsidR="00FD7806">
          <w:rPr>
            <w:noProof/>
            <w:webHidden/>
          </w:rPr>
          <w:tab/>
        </w:r>
        <w:r w:rsidR="00FD7806">
          <w:rPr>
            <w:noProof/>
            <w:webHidden/>
          </w:rPr>
          <w:fldChar w:fldCharType="begin"/>
        </w:r>
        <w:r w:rsidR="00FD7806">
          <w:rPr>
            <w:noProof/>
            <w:webHidden/>
          </w:rPr>
          <w:instrText xml:space="preserve"> PAGEREF _Toc137377808 \h </w:instrText>
        </w:r>
        <w:r w:rsidR="00FD7806">
          <w:rPr>
            <w:noProof/>
            <w:webHidden/>
          </w:rPr>
        </w:r>
        <w:r w:rsidR="00FD7806">
          <w:rPr>
            <w:noProof/>
            <w:webHidden/>
          </w:rPr>
          <w:fldChar w:fldCharType="separate"/>
        </w:r>
        <w:r w:rsidR="00FD7806">
          <w:rPr>
            <w:noProof/>
            <w:webHidden/>
          </w:rPr>
          <w:t>13</w:t>
        </w:r>
        <w:r w:rsidR="00FD7806">
          <w:rPr>
            <w:noProof/>
            <w:webHidden/>
          </w:rPr>
          <w:fldChar w:fldCharType="end"/>
        </w:r>
      </w:hyperlink>
    </w:p>
    <w:p w14:paraId="76C28E8B" w14:textId="6E32C2AE"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809" w:history="1">
        <w:r w:rsidR="00FD7806" w:rsidRPr="00944A86">
          <w:rPr>
            <w:rStyle w:val="Lienhypertexte"/>
            <w:noProof/>
          </w:rPr>
          <w:t>5.1</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Diagramme de navigation</w:t>
        </w:r>
        <w:r w:rsidR="00FD7806">
          <w:rPr>
            <w:noProof/>
            <w:webHidden/>
          </w:rPr>
          <w:tab/>
        </w:r>
        <w:r w:rsidR="00FD7806">
          <w:rPr>
            <w:noProof/>
            <w:webHidden/>
          </w:rPr>
          <w:fldChar w:fldCharType="begin"/>
        </w:r>
        <w:r w:rsidR="00FD7806">
          <w:rPr>
            <w:noProof/>
            <w:webHidden/>
          </w:rPr>
          <w:instrText xml:space="preserve"> PAGEREF _Toc137377809 \h </w:instrText>
        </w:r>
        <w:r w:rsidR="00FD7806">
          <w:rPr>
            <w:noProof/>
            <w:webHidden/>
          </w:rPr>
        </w:r>
        <w:r w:rsidR="00FD7806">
          <w:rPr>
            <w:noProof/>
            <w:webHidden/>
          </w:rPr>
          <w:fldChar w:fldCharType="separate"/>
        </w:r>
        <w:r w:rsidR="00FD7806">
          <w:rPr>
            <w:noProof/>
            <w:webHidden/>
          </w:rPr>
          <w:t>13</w:t>
        </w:r>
        <w:r w:rsidR="00FD7806">
          <w:rPr>
            <w:noProof/>
            <w:webHidden/>
          </w:rPr>
          <w:fldChar w:fldCharType="end"/>
        </w:r>
      </w:hyperlink>
    </w:p>
    <w:p w14:paraId="20E35126" w14:textId="0D06A21E" w:rsidR="00FD7806" w:rsidRDefault="00000000">
      <w:pPr>
        <w:pStyle w:val="TM1"/>
        <w:rPr>
          <w:rFonts w:asciiTheme="minorHAnsi" w:eastAsiaTheme="minorEastAsia" w:hAnsiTheme="minorHAnsi" w:cstheme="minorBidi"/>
          <w:b w:val="0"/>
          <w:noProof/>
          <w:kern w:val="2"/>
          <w:szCs w:val="22"/>
          <w:lang w:eastAsia="fr-CH"/>
          <w14:ligatures w14:val="standardContextual"/>
        </w:rPr>
      </w:pPr>
      <w:hyperlink w:anchor="_Toc137377810" w:history="1">
        <w:r w:rsidR="00FD7806" w:rsidRPr="00944A86">
          <w:rPr>
            <w:rStyle w:val="Lienhypertexte"/>
            <w:noProof/>
          </w:rPr>
          <w:t>6</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Implémentation</w:t>
        </w:r>
        <w:r w:rsidR="00FD7806">
          <w:rPr>
            <w:noProof/>
            <w:webHidden/>
          </w:rPr>
          <w:tab/>
        </w:r>
        <w:r w:rsidR="00FD7806">
          <w:rPr>
            <w:noProof/>
            <w:webHidden/>
          </w:rPr>
          <w:fldChar w:fldCharType="begin"/>
        </w:r>
        <w:r w:rsidR="00FD7806">
          <w:rPr>
            <w:noProof/>
            <w:webHidden/>
          </w:rPr>
          <w:instrText xml:space="preserve"> PAGEREF _Toc137377810 \h </w:instrText>
        </w:r>
        <w:r w:rsidR="00FD7806">
          <w:rPr>
            <w:noProof/>
            <w:webHidden/>
          </w:rPr>
        </w:r>
        <w:r w:rsidR="00FD7806">
          <w:rPr>
            <w:noProof/>
            <w:webHidden/>
          </w:rPr>
          <w:fldChar w:fldCharType="separate"/>
        </w:r>
        <w:r w:rsidR="00FD7806">
          <w:rPr>
            <w:noProof/>
            <w:webHidden/>
          </w:rPr>
          <w:t>14</w:t>
        </w:r>
        <w:r w:rsidR="00FD7806">
          <w:rPr>
            <w:noProof/>
            <w:webHidden/>
          </w:rPr>
          <w:fldChar w:fldCharType="end"/>
        </w:r>
      </w:hyperlink>
    </w:p>
    <w:p w14:paraId="4BACF2F3" w14:textId="610AFF00"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811" w:history="1">
        <w:r w:rsidR="00FD7806" w:rsidRPr="00944A86">
          <w:rPr>
            <w:rStyle w:val="Lienhypertexte"/>
            <w:noProof/>
          </w:rPr>
          <w:t>6.1</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HTML / CSS</w:t>
        </w:r>
        <w:r w:rsidR="00FD7806">
          <w:rPr>
            <w:noProof/>
            <w:webHidden/>
          </w:rPr>
          <w:tab/>
        </w:r>
        <w:r w:rsidR="00FD7806">
          <w:rPr>
            <w:noProof/>
            <w:webHidden/>
          </w:rPr>
          <w:fldChar w:fldCharType="begin"/>
        </w:r>
        <w:r w:rsidR="00FD7806">
          <w:rPr>
            <w:noProof/>
            <w:webHidden/>
          </w:rPr>
          <w:instrText xml:space="preserve"> PAGEREF _Toc137377811 \h </w:instrText>
        </w:r>
        <w:r w:rsidR="00FD7806">
          <w:rPr>
            <w:noProof/>
            <w:webHidden/>
          </w:rPr>
        </w:r>
        <w:r w:rsidR="00FD7806">
          <w:rPr>
            <w:noProof/>
            <w:webHidden/>
          </w:rPr>
          <w:fldChar w:fldCharType="separate"/>
        </w:r>
        <w:r w:rsidR="00FD7806">
          <w:rPr>
            <w:noProof/>
            <w:webHidden/>
          </w:rPr>
          <w:t>14</w:t>
        </w:r>
        <w:r w:rsidR="00FD7806">
          <w:rPr>
            <w:noProof/>
            <w:webHidden/>
          </w:rPr>
          <w:fldChar w:fldCharType="end"/>
        </w:r>
      </w:hyperlink>
    </w:p>
    <w:p w14:paraId="44F12D71" w14:textId="7F3EDF47"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812" w:history="1">
        <w:r w:rsidR="00FD7806" w:rsidRPr="00944A86">
          <w:rPr>
            <w:rStyle w:val="Lienhypertexte"/>
            <w:noProof/>
          </w:rPr>
          <w:t>6.2</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Javascript général</w:t>
        </w:r>
        <w:r w:rsidR="00FD7806">
          <w:rPr>
            <w:noProof/>
            <w:webHidden/>
          </w:rPr>
          <w:tab/>
        </w:r>
        <w:r w:rsidR="00FD7806">
          <w:rPr>
            <w:noProof/>
            <w:webHidden/>
          </w:rPr>
          <w:fldChar w:fldCharType="begin"/>
        </w:r>
        <w:r w:rsidR="00FD7806">
          <w:rPr>
            <w:noProof/>
            <w:webHidden/>
          </w:rPr>
          <w:instrText xml:space="preserve"> PAGEREF _Toc137377812 \h </w:instrText>
        </w:r>
        <w:r w:rsidR="00FD7806">
          <w:rPr>
            <w:noProof/>
            <w:webHidden/>
          </w:rPr>
        </w:r>
        <w:r w:rsidR="00FD7806">
          <w:rPr>
            <w:noProof/>
            <w:webHidden/>
          </w:rPr>
          <w:fldChar w:fldCharType="separate"/>
        </w:r>
        <w:r w:rsidR="00FD7806">
          <w:rPr>
            <w:noProof/>
            <w:webHidden/>
          </w:rPr>
          <w:t>14</w:t>
        </w:r>
        <w:r w:rsidR="00FD7806">
          <w:rPr>
            <w:noProof/>
            <w:webHidden/>
          </w:rPr>
          <w:fldChar w:fldCharType="end"/>
        </w:r>
      </w:hyperlink>
    </w:p>
    <w:p w14:paraId="736927BB" w14:textId="3600A5BE"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813" w:history="1">
        <w:r w:rsidR="00FD7806" w:rsidRPr="00944A86">
          <w:rPr>
            <w:rStyle w:val="Lienhypertexte"/>
            <w:noProof/>
          </w:rPr>
          <w:t>6.3</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Javascript spécifiques</w:t>
        </w:r>
        <w:r w:rsidR="00FD7806">
          <w:rPr>
            <w:noProof/>
            <w:webHidden/>
          </w:rPr>
          <w:tab/>
        </w:r>
        <w:r w:rsidR="00FD7806">
          <w:rPr>
            <w:noProof/>
            <w:webHidden/>
          </w:rPr>
          <w:fldChar w:fldCharType="begin"/>
        </w:r>
        <w:r w:rsidR="00FD7806">
          <w:rPr>
            <w:noProof/>
            <w:webHidden/>
          </w:rPr>
          <w:instrText xml:space="preserve"> PAGEREF _Toc137377813 \h </w:instrText>
        </w:r>
        <w:r w:rsidR="00FD7806">
          <w:rPr>
            <w:noProof/>
            <w:webHidden/>
          </w:rPr>
        </w:r>
        <w:r w:rsidR="00FD7806">
          <w:rPr>
            <w:noProof/>
            <w:webHidden/>
          </w:rPr>
          <w:fldChar w:fldCharType="separate"/>
        </w:r>
        <w:r w:rsidR="00FD7806">
          <w:rPr>
            <w:noProof/>
            <w:webHidden/>
          </w:rPr>
          <w:t>14</w:t>
        </w:r>
        <w:r w:rsidR="00FD7806">
          <w:rPr>
            <w:noProof/>
            <w:webHidden/>
          </w:rPr>
          <w:fldChar w:fldCharType="end"/>
        </w:r>
      </w:hyperlink>
    </w:p>
    <w:p w14:paraId="24262F6A" w14:textId="68E990FD"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814" w:history="1">
        <w:r w:rsidR="00FD7806" w:rsidRPr="00944A86">
          <w:rPr>
            <w:rStyle w:val="Lienhypertexte"/>
            <w:noProof/>
          </w:rPr>
          <w:t>6.4</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Descente de code complète pour une action qui fait appel à un service Web</w:t>
        </w:r>
        <w:r w:rsidR="00FD7806">
          <w:rPr>
            <w:noProof/>
            <w:webHidden/>
          </w:rPr>
          <w:tab/>
        </w:r>
        <w:r w:rsidR="00FD7806">
          <w:rPr>
            <w:noProof/>
            <w:webHidden/>
          </w:rPr>
          <w:fldChar w:fldCharType="begin"/>
        </w:r>
        <w:r w:rsidR="00FD7806">
          <w:rPr>
            <w:noProof/>
            <w:webHidden/>
          </w:rPr>
          <w:instrText xml:space="preserve"> PAGEREF _Toc137377814 \h </w:instrText>
        </w:r>
        <w:r w:rsidR="00FD7806">
          <w:rPr>
            <w:noProof/>
            <w:webHidden/>
          </w:rPr>
        </w:r>
        <w:r w:rsidR="00FD7806">
          <w:rPr>
            <w:noProof/>
            <w:webHidden/>
          </w:rPr>
          <w:fldChar w:fldCharType="separate"/>
        </w:r>
        <w:r w:rsidR="00FD7806">
          <w:rPr>
            <w:noProof/>
            <w:webHidden/>
          </w:rPr>
          <w:t>14</w:t>
        </w:r>
        <w:r w:rsidR="00FD7806">
          <w:rPr>
            <w:noProof/>
            <w:webHidden/>
          </w:rPr>
          <w:fldChar w:fldCharType="end"/>
        </w:r>
      </w:hyperlink>
    </w:p>
    <w:p w14:paraId="67F5C05C" w14:textId="22288E8F" w:rsidR="00FD7806" w:rsidRDefault="00000000">
      <w:pPr>
        <w:pStyle w:val="TM1"/>
        <w:rPr>
          <w:rFonts w:asciiTheme="minorHAnsi" w:eastAsiaTheme="minorEastAsia" w:hAnsiTheme="minorHAnsi" w:cstheme="minorBidi"/>
          <w:b w:val="0"/>
          <w:noProof/>
          <w:kern w:val="2"/>
          <w:szCs w:val="22"/>
          <w:lang w:eastAsia="fr-CH"/>
          <w14:ligatures w14:val="standardContextual"/>
        </w:rPr>
      </w:pPr>
      <w:hyperlink w:anchor="_Toc137377815" w:history="1">
        <w:r w:rsidR="00FD7806" w:rsidRPr="00944A86">
          <w:rPr>
            <w:rStyle w:val="Lienhypertexte"/>
            <w:noProof/>
          </w:rPr>
          <w:t>7</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Conclusion</w:t>
        </w:r>
        <w:r w:rsidR="00FD7806">
          <w:rPr>
            <w:noProof/>
            <w:webHidden/>
          </w:rPr>
          <w:tab/>
        </w:r>
        <w:r w:rsidR="00FD7806">
          <w:rPr>
            <w:noProof/>
            <w:webHidden/>
          </w:rPr>
          <w:fldChar w:fldCharType="begin"/>
        </w:r>
        <w:r w:rsidR="00FD7806">
          <w:rPr>
            <w:noProof/>
            <w:webHidden/>
          </w:rPr>
          <w:instrText xml:space="preserve"> PAGEREF _Toc137377815 \h </w:instrText>
        </w:r>
        <w:r w:rsidR="00FD7806">
          <w:rPr>
            <w:noProof/>
            <w:webHidden/>
          </w:rPr>
        </w:r>
        <w:r w:rsidR="00FD7806">
          <w:rPr>
            <w:noProof/>
            <w:webHidden/>
          </w:rPr>
          <w:fldChar w:fldCharType="separate"/>
        </w:r>
        <w:r w:rsidR="00FD7806">
          <w:rPr>
            <w:noProof/>
            <w:webHidden/>
          </w:rPr>
          <w:t>14</w:t>
        </w:r>
        <w:r w:rsidR="00FD7806">
          <w:rPr>
            <w:noProof/>
            <w:webHidden/>
          </w:rPr>
          <w:fldChar w:fldCharType="end"/>
        </w:r>
      </w:hyperlink>
    </w:p>
    <w:p w14:paraId="59E174DE" w14:textId="39451D07"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816" w:history="1">
        <w:r w:rsidR="00FD7806" w:rsidRPr="00944A86">
          <w:rPr>
            <w:rStyle w:val="Lienhypertexte"/>
            <w:noProof/>
          </w:rPr>
          <w:t>7.1</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Ce que j’ai aimé</w:t>
        </w:r>
        <w:r w:rsidR="00FD7806">
          <w:rPr>
            <w:noProof/>
            <w:webHidden/>
          </w:rPr>
          <w:tab/>
        </w:r>
        <w:r w:rsidR="00FD7806">
          <w:rPr>
            <w:noProof/>
            <w:webHidden/>
          </w:rPr>
          <w:fldChar w:fldCharType="begin"/>
        </w:r>
        <w:r w:rsidR="00FD7806">
          <w:rPr>
            <w:noProof/>
            <w:webHidden/>
          </w:rPr>
          <w:instrText xml:space="preserve"> PAGEREF _Toc137377816 \h </w:instrText>
        </w:r>
        <w:r w:rsidR="00FD7806">
          <w:rPr>
            <w:noProof/>
            <w:webHidden/>
          </w:rPr>
        </w:r>
        <w:r w:rsidR="00FD7806">
          <w:rPr>
            <w:noProof/>
            <w:webHidden/>
          </w:rPr>
          <w:fldChar w:fldCharType="separate"/>
        </w:r>
        <w:r w:rsidR="00FD7806">
          <w:rPr>
            <w:noProof/>
            <w:webHidden/>
          </w:rPr>
          <w:t>14</w:t>
        </w:r>
        <w:r w:rsidR="00FD7806">
          <w:rPr>
            <w:noProof/>
            <w:webHidden/>
          </w:rPr>
          <w:fldChar w:fldCharType="end"/>
        </w:r>
      </w:hyperlink>
    </w:p>
    <w:p w14:paraId="394D549F" w14:textId="6F380A93"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817" w:history="1">
        <w:r w:rsidR="00FD7806" w:rsidRPr="00944A86">
          <w:rPr>
            <w:rStyle w:val="Lienhypertexte"/>
            <w:noProof/>
          </w:rPr>
          <w:t>7.2</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Ce que j’ai moins aimé</w:t>
        </w:r>
        <w:r w:rsidR="00FD7806">
          <w:rPr>
            <w:noProof/>
            <w:webHidden/>
          </w:rPr>
          <w:tab/>
        </w:r>
        <w:r w:rsidR="00FD7806">
          <w:rPr>
            <w:noProof/>
            <w:webHidden/>
          </w:rPr>
          <w:fldChar w:fldCharType="begin"/>
        </w:r>
        <w:r w:rsidR="00FD7806">
          <w:rPr>
            <w:noProof/>
            <w:webHidden/>
          </w:rPr>
          <w:instrText xml:space="preserve"> PAGEREF _Toc137377817 \h </w:instrText>
        </w:r>
        <w:r w:rsidR="00FD7806">
          <w:rPr>
            <w:noProof/>
            <w:webHidden/>
          </w:rPr>
        </w:r>
        <w:r w:rsidR="00FD7806">
          <w:rPr>
            <w:noProof/>
            <w:webHidden/>
          </w:rPr>
          <w:fldChar w:fldCharType="separate"/>
        </w:r>
        <w:r w:rsidR="00FD7806">
          <w:rPr>
            <w:noProof/>
            <w:webHidden/>
          </w:rPr>
          <w:t>14</w:t>
        </w:r>
        <w:r w:rsidR="00FD7806">
          <w:rPr>
            <w:noProof/>
            <w:webHidden/>
          </w:rPr>
          <w:fldChar w:fldCharType="end"/>
        </w:r>
      </w:hyperlink>
    </w:p>
    <w:p w14:paraId="66B427C8" w14:textId="1FDAE839" w:rsidR="00FD7806" w:rsidRDefault="00000000">
      <w:pPr>
        <w:pStyle w:val="TM2"/>
        <w:rPr>
          <w:rFonts w:asciiTheme="minorHAnsi" w:eastAsiaTheme="minorEastAsia" w:hAnsiTheme="minorHAnsi" w:cstheme="minorBidi"/>
          <w:b w:val="0"/>
          <w:noProof/>
          <w:kern w:val="2"/>
          <w:szCs w:val="22"/>
          <w:lang w:eastAsia="fr-CH"/>
          <w14:ligatures w14:val="standardContextual"/>
        </w:rPr>
      </w:pPr>
      <w:hyperlink w:anchor="_Toc137377818" w:history="1">
        <w:r w:rsidR="00FD7806" w:rsidRPr="00944A86">
          <w:rPr>
            <w:rStyle w:val="Lienhypertexte"/>
            <w:noProof/>
          </w:rPr>
          <w:t>7.3</w:t>
        </w:r>
        <w:r w:rsidR="00FD7806">
          <w:rPr>
            <w:rFonts w:asciiTheme="minorHAnsi" w:eastAsiaTheme="minorEastAsia" w:hAnsiTheme="minorHAnsi" w:cstheme="minorBidi"/>
            <w:b w:val="0"/>
            <w:noProof/>
            <w:kern w:val="2"/>
            <w:szCs w:val="22"/>
            <w:lang w:eastAsia="fr-CH"/>
            <w14:ligatures w14:val="standardContextual"/>
          </w:rPr>
          <w:tab/>
        </w:r>
        <w:r w:rsidR="00FD7806" w:rsidRPr="00944A86">
          <w:rPr>
            <w:rStyle w:val="Lienhypertexte"/>
            <w:noProof/>
          </w:rPr>
          <w:t>Ce que j’ai appris</w:t>
        </w:r>
        <w:r w:rsidR="00FD7806">
          <w:rPr>
            <w:noProof/>
            <w:webHidden/>
          </w:rPr>
          <w:tab/>
        </w:r>
        <w:r w:rsidR="00FD7806">
          <w:rPr>
            <w:noProof/>
            <w:webHidden/>
          </w:rPr>
          <w:fldChar w:fldCharType="begin"/>
        </w:r>
        <w:r w:rsidR="00FD7806">
          <w:rPr>
            <w:noProof/>
            <w:webHidden/>
          </w:rPr>
          <w:instrText xml:space="preserve"> PAGEREF _Toc137377818 \h </w:instrText>
        </w:r>
        <w:r w:rsidR="00FD7806">
          <w:rPr>
            <w:noProof/>
            <w:webHidden/>
          </w:rPr>
        </w:r>
        <w:r w:rsidR="00FD7806">
          <w:rPr>
            <w:noProof/>
            <w:webHidden/>
          </w:rPr>
          <w:fldChar w:fldCharType="separate"/>
        </w:r>
        <w:r w:rsidR="00FD7806">
          <w:rPr>
            <w:noProof/>
            <w:webHidden/>
          </w:rPr>
          <w:t>14</w:t>
        </w:r>
        <w:r w:rsidR="00FD7806">
          <w:rPr>
            <w:noProof/>
            <w:webHidden/>
          </w:rPr>
          <w:fldChar w:fldCharType="end"/>
        </w:r>
      </w:hyperlink>
    </w:p>
    <w:p w14:paraId="09A832F2" w14:textId="28672390" w:rsidR="009432A5" w:rsidRDefault="00611F2A" w:rsidP="001855BC">
      <w:pPr>
        <w:pStyle w:val="TxtJustifi"/>
      </w:pPr>
      <w:r>
        <w:fldChar w:fldCharType="end"/>
      </w:r>
    </w:p>
    <w:p w14:paraId="14B726CA" w14:textId="77777777" w:rsidR="00985F46" w:rsidRDefault="00985F46" w:rsidP="00AF4FBC">
      <w:pPr>
        <w:pStyle w:val="TxtJustifi"/>
      </w:pPr>
    </w:p>
    <w:p w14:paraId="5157C1B0" w14:textId="77777777" w:rsidR="00985F46" w:rsidRPr="00985F46" w:rsidRDefault="00985F46" w:rsidP="00610AA7">
      <w:pPr>
        <w:pStyle w:val="ListePuce1"/>
        <w:sectPr w:rsidR="00985F46" w:rsidRPr="00985F46" w:rsidSect="005D60C0">
          <w:headerReference w:type="even" r:id="rId14"/>
          <w:headerReference w:type="default" r:id="rId15"/>
          <w:footerReference w:type="default" r:id="rId16"/>
          <w:headerReference w:type="first" r:id="rId17"/>
          <w:footerReference w:type="first" r:id="rId18"/>
          <w:pgSz w:w="11906" w:h="16838" w:code="9"/>
          <w:pgMar w:top="1418" w:right="851" w:bottom="1418" w:left="1701" w:header="720" w:footer="851" w:gutter="0"/>
          <w:pgNumType w:fmt="upperRoman" w:start="1"/>
          <w:cols w:space="720"/>
        </w:sectPr>
      </w:pPr>
    </w:p>
    <w:p w14:paraId="2EAE6085" w14:textId="77777777" w:rsidR="000E08C0" w:rsidRDefault="000E08C0" w:rsidP="002B20AC">
      <w:pPr>
        <w:pStyle w:val="Titre1"/>
      </w:pPr>
      <w:bookmarkStart w:id="2" w:name="_Ref187730939"/>
      <w:bookmarkStart w:id="3" w:name="_Toc137377771"/>
      <w:bookmarkEnd w:id="2"/>
      <w:r>
        <w:lastRenderedPageBreak/>
        <w:t>Introduction</w:t>
      </w:r>
      <w:bookmarkEnd w:id="3"/>
    </w:p>
    <w:p w14:paraId="258957BA" w14:textId="77777777" w:rsidR="00E229DF" w:rsidRDefault="00E229DF" w:rsidP="00E229DF">
      <w:pPr>
        <w:pStyle w:val="ListePuce1"/>
      </w:pPr>
      <w:r>
        <w:t xml:space="preserve">Développer le caractère fonctionnel des pages Web interactives conformément aux données du problème. </w:t>
      </w:r>
    </w:p>
    <w:p w14:paraId="4899B268" w14:textId="77777777" w:rsidR="00E229DF" w:rsidRDefault="00E229DF" w:rsidP="00E229DF">
      <w:pPr>
        <w:pStyle w:val="ListePuce1"/>
      </w:pPr>
      <w:r>
        <w:t xml:space="preserve">Développer une maquette pour la saisie et la présentation des données compte tenu des aspects ergonomiques. </w:t>
      </w:r>
    </w:p>
    <w:p w14:paraId="745FF68D" w14:textId="77777777" w:rsidR="00E229DF" w:rsidRDefault="00E229DF" w:rsidP="00E229DF">
      <w:pPr>
        <w:pStyle w:val="ListePuce1"/>
      </w:pPr>
      <w:r>
        <w:t xml:space="preserve">Choisir les éléments de formulaire appropriés pour la réalisation des données du problème, et garantir la validation des données entrées. </w:t>
      </w:r>
    </w:p>
    <w:p w14:paraId="480659DD" w14:textId="77777777" w:rsidR="00E229DF" w:rsidRDefault="00E229DF" w:rsidP="00E229DF">
      <w:pPr>
        <w:pStyle w:val="ListePuce1"/>
      </w:pPr>
      <w:r>
        <w:t xml:space="preserve">Programmer l’application de manière modulaire et conformément aux directives de codification. </w:t>
      </w:r>
    </w:p>
    <w:p w14:paraId="719EB249" w14:textId="19673491" w:rsidR="00E229DF" w:rsidRDefault="00E229DF" w:rsidP="00E229DF">
      <w:pPr>
        <w:pStyle w:val="ListePuce1"/>
      </w:pPr>
      <w:r>
        <w:t xml:space="preserve">Définir et en mettre œuvre des cas de tests appropriés pour des pages Web interactives et documenter dans le procès-verbal de tests. </w:t>
      </w:r>
    </w:p>
    <w:p w14:paraId="7BC0A7A4" w14:textId="7E6E6F6F" w:rsidR="00E229DF" w:rsidRDefault="00E229DF" w:rsidP="00E229DF">
      <w:pPr>
        <w:pStyle w:val="Titre1"/>
      </w:pPr>
      <w:bookmarkStart w:id="4" w:name="_Toc137377772"/>
      <w:r>
        <w:t>Exercices</w:t>
      </w:r>
      <w:bookmarkEnd w:id="4"/>
    </w:p>
    <w:p w14:paraId="6DB5F0BB" w14:textId="1987A943" w:rsidR="00E229DF" w:rsidRDefault="00E229DF" w:rsidP="00E229DF">
      <w:pPr>
        <w:pStyle w:val="Titre2"/>
      </w:pPr>
      <w:bookmarkStart w:id="5" w:name="_Toc137377773"/>
      <w:r>
        <w:t>Exercice 1</w:t>
      </w:r>
      <w:bookmarkEnd w:id="5"/>
    </w:p>
    <w:p w14:paraId="16ADBDE6" w14:textId="332FBEF0" w:rsidR="00891746" w:rsidRDefault="004B44F5" w:rsidP="004B44F5">
      <w:pPr>
        <w:pStyle w:val="Titre3"/>
      </w:pPr>
      <w:r>
        <w:t>Objectif de l’exercice</w:t>
      </w:r>
    </w:p>
    <w:p w14:paraId="31825C4B" w14:textId="516BE2B3" w:rsidR="00941769" w:rsidRPr="00941769" w:rsidRDefault="00CB22E4" w:rsidP="00941769">
      <w:pPr>
        <w:pStyle w:val="TxtJustifi"/>
      </w:pPr>
      <w:r>
        <w:t xml:space="preserve">Le but était de faire un bouton qui allait afficher dans un </w:t>
      </w:r>
      <w:r w:rsidR="00ED5FB7">
        <w:t>paragraphe le message « C’est Eldi Kabashi qui a pressé le bouton ! ».</w:t>
      </w:r>
    </w:p>
    <w:p w14:paraId="5BCAF440" w14:textId="47BCC977" w:rsidR="004B44F5" w:rsidRDefault="004B44F5" w:rsidP="004B44F5">
      <w:pPr>
        <w:pStyle w:val="Titre3"/>
      </w:pPr>
      <w:r>
        <w:t>Explications</w:t>
      </w:r>
    </w:p>
    <w:p w14:paraId="498B338D" w14:textId="77777777" w:rsidR="00ED5FB7" w:rsidRPr="007721CB" w:rsidRDefault="00ED5FB7" w:rsidP="00ED5FB7">
      <w:pPr>
        <w:pStyle w:val="TxtJustifi"/>
        <w:rPr>
          <w:rStyle w:val="CGras"/>
        </w:rPr>
      </w:pPr>
      <w:r w:rsidRPr="007721CB">
        <w:rPr>
          <w:rStyle w:val="CGras"/>
        </w:rPr>
        <w:t>Comment ajouter un écouteur "click" via Javascript.</w:t>
      </w:r>
    </w:p>
    <w:p w14:paraId="7C4577F1" w14:textId="77777777" w:rsidR="00ED5FB7" w:rsidRDefault="00ED5FB7" w:rsidP="00ED5FB7">
      <w:pPr>
        <w:pStyle w:val="TxtJustifi"/>
      </w:pPr>
      <w:r>
        <w:t>Il faut utiliser la commande « </w:t>
      </w:r>
      <w:proofErr w:type="spellStart"/>
      <w:r>
        <w:t>addEventListener</w:t>
      </w:r>
      <w:proofErr w:type="spellEnd"/>
      <w:r>
        <w:t xml:space="preserve"> », le premier paramètre est l’évènement, ici ce sera « click » et le deuxième paramètre est la fonction que va exécuter l’évènement, ici ce sera « testez ». </w:t>
      </w:r>
    </w:p>
    <w:p w14:paraId="101762F2" w14:textId="77777777" w:rsidR="00ED5FB7" w:rsidRPr="007721CB" w:rsidRDefault="00ED5FB7" w:rsidP="00ED5FB7">
      <w:pPr>
        <w:pStyle w:val="TxtJustifi"/>
        <w:rPr>
          <w:rStyle w:val="CGras"/>
        </w:rPr>
      </w:pPr>
      <w:r w:rsidRPr="007721CB">
        <w:rPr>
          <w:rStyle w:val="CGras"/>
        </w:rPr>
        <w:t>Comment ajouter directement un écouteur "click" sur un bouton.</w:t>
      </w:r>
    </w:p>
    <w:p w14:paraId="6C3BA445" w14:textId="77777777" w:rsidR="00ED5FB7" w:rsidRDefault="00ED5FB7" w:rsidP="00ED5FB7">
      <w:pPr>
        <w:pStyle w:val="TxtJustifi"/>
      </w:pPr>
      <w:r>
        <w:t>Il faut rajouter un attribut sur notre balise « </w:t>
      </w:r>
      <w:proofErr w:type="spellStart"/>
      <w:r>
        <w:t>button</w:t>
      </w:r>
      <w:proofErr w:type="spellEnd"/>
      <w:r>
        <w:t> » dans le fichier html. L’attribut se nomme « </w:t>
      </w:r>
      <w:proofErr w:type="spellStart"/>
      <w:r>
        <w:t>onclick</w:t>
      </w:r>
      <w:proofErr w:type="spellEnd"/>
      <w:r>
        <w:t> », nous ajoutons ensuite la fonction qu’exécutera le bouton en click, il faut rajouter les parenthèses après le nom de la fonction.</w:t>
      </w:r>
    </w:p>
    <w:p w14:paraId="4719DA69" w14:textId="77777777" w:rsidR="00ED5FB7" w:rsidRPr="007721CB" w:rsidRDefault="00ED5FB7" w:rsidP="00ED5FB7">
      <w:pPr>
        <w:pStyle w:val="TxtJustifi"/>
        <w:rPr>
          <w:rStyle w:val="CGras"/>
        </w:rPr>
      </w:pPr>
      <w:r w:rsidRPr="007721CB">
        <w:rPr>
          <w:rStyle w:val="CGras"/>
        </w:rPr>
        <w:t>Expliquez comment exécuter du code Javascript lorsque la page HTML a fini d'être chargée.</w:t>
      </w:r>
    </w:p>
    <w:p w14:paraId="45DCC4FD" w14:textId="77777777" w:rsidR="00ED5FB7" w:rsidRDefault="00ED5FB7" w:rsidP="00ED5FB7">
      <w:pPr>
        <w:pStyle w:val="TxtJustifi"/>
      </w:pPr>
      <w:r>
        <w:t xml:space="preserve">Pour exécuter du code </w:t>
      </w:r>
      <w:proofErr w:type="spellStart"/>
      <w:r>
        <w:t>js</w:t>
      </w:r>
      <w:proofErr w:type="spellEnd"/>
      <w:r>
        <w:t xml:space="preserve"> dans la page html, il faut utiliser l’attribut « </w:t>
      </w:r>
      <w:proofErr w:type="spellStart"/>
      <w:r>
        <w:t>onload</w:t>
      </w:r>
      <w:proofErr w:type="spellEnd"/>
      <w:r>
        <w:t xml:space="preserve"> » dans la balise « body », nous mettrons ensuite notre fonction </w:t>
      </w:r>
      <w:proofErr w:type="spellStart"/>
      <w:r>
        <w:t>js</w:t>
      </w:r>
      <w:proofErr w:type="spellEnd"/>
      <w:r>
        <w:t xml:space="preserve"> principale.</w:t>
      </w:r>
    </w:p>
    <w:p w14:paraId="417DE564" w14:textId="77777777" w:rsidR="00ED5FB7" w:rsidRPr="007721CB" w:rsidRDefault="00ED5FB7" w:rsidP="00ED5FB7">
      <w:pPr>
        <w:pStyle w:val="TxtJustifi"/>
        <w:rPr>
          <w:rStyle w:val="CGras"/>
        </w:rPr>
      </w:pPr>
      <w:r w:rsidRPr="007721CB">
        <w:rPr>
          <w:rStyle w:val="CGras"/>
        </w:rPr>
        <w:t>Expliquez ce que signifie DOM.</w:t>
      </w:r>
    </w:p>
    <w:p w14:paraId="15D6121C" w14:textId="77777777" w:rsidR="00ED5FB7" w:rsidRDefault="00ED5FB7" w:rsidP="00ED5FB7">
      <w:pPr>
        <w:pStyle w:val="TxtJustifi"/>
      </w:pPr>
      <w:r>
        <w:t xml:space="preserve">Document Object Model est le modèle des objets du fichier html, ce modèle se construit sous la forme d’arbre. Cela permet de retrouver et d’interagir avec les éléments html depuis notre fichier </w:t>
      </w:r>
      <w:proofErr w:type="spellStart"/>
      <w:r>
        <w:t>js</w:t>
      </w:r>
      <w:proofErr w:type="spellEnd"/>
      <w:r>
        <w:t xml:space="preserve"> et rendre dynamique l’affichage en html.</w:t>
      </w:r>
    </w:p>
    <w:p w14:paraId="50817B69" w14:textId="77777777" w:rsidR="00ED5FB7" w:rsidRPr="007721CB" w:rsidRDefault="00ED5FB7" w:rsidP="00ED5FB7">
      <w:pPr>
        <w:pStyle w:val="TxtJustifi"/>
        <w:rPr>
          <w:rStyle w:val="CGras"/>
        </w:rPr>
      </w:pPr>
      <w:r w:rsidRPr="007721CB">
        <w:rPr>
          <w:rStyle w:val="CGras"/>
        </w:rPr>
        <w:t>Où le script Javascript peuvent être chargés et pourquoi.</w:t>
      </w:r>
    </w:p>
    <w:p w14:paraId="23AFC351" w14:textId="126850AD" w:rsidR="00ED5FB7" w:rsidRPr="00ED5FB7" w:rsidRDefault="00ED5FB7" w:rsidP="00ED5FB7">
      <w:pPr>
        <w:pStyle w:val="TxtJustifi"/>
      </w:pPr>
      <w:r>
        <w:t xml:space="preserve">Dans la balise body car cela permet de charger tous les éléments de notre page avant de pouvoir exécuter notre code </w:t>
      </w:r>
      <w:proofErr w:type="spellStart"/>
      <w:r>
        <w:t>js</w:t>
      </w:r>
      <w:proofErr w:type="spellEnd"/>
      <w:r>
        <w:t xml:space="preserve"> qui fera référence à certains éléments de notre page. Il faut aussi préciser notre script </w:t>
      </w:r>
      <w:proofErr w:type="spellStart"/>
      <w:r>
        <w:t>js</w:t>
      </w:r>
      <w:proofErr w:type="spellEnd"/>
      <w:r>
        <w:t xml:space="preserve"> dans la balise « </w:t>
      </w:r>
      <w:proofErr w:type="spellStart"/>
      <w:r>
        <w:t>head</w:t>
      </w:r>
      <w:proofErr w:type="spellEnd"/>
      <w:r>
        <w:t> » à l’aide de la balise « script ».</w:t>
      </w:r>
    </w:p>
    <w:p w14:paraId="652A7DD6" w14:textId="640E46A7" w:rsidR="004B44F5" w:rsidRDefault="004B44F5" w:rsidP="004B44F5">
      <w:pPr>
        <w:pStyle w:val="Titre3"/>
      </w:pPr>
      <w:r>
        <w:t>Extrait de code</w:t>
      </w:r>
    </w:p>
    <w:p w14:paraId="19797BDF" w14:textId="77777777" w:rsidR="00FD6F0C" w:rsidRPr="00FD6F0C" w:rsidRDefault="00FD6F0C" w:rsidP="00FD6F0C">
      <w:pPr>
        <w:pStyle w:val="TxtCode4-Gris"/>
        <w:rPr>
          <w:lang w:val="fr-CH"/>
        </w:rPr>
      </w:pPr>
      <w:r w:rsidRPr="00FD6F0C">
        <w:rPr>
          <w:lang w:val="fr-CH"/>
        </w:rPr>
        <w:t>// Ajout de l'écouteur du bouton "Testez-moi" via programmation</w:t>
      </w:r>
    </w:p>
    <w:p w14:paraId="6491EAC8" w14:textId="77777777" w:rsidR="00FD6F0C" w:rsidRDefault="00FD6F0C" w:rsidP="00FD6F0C">
      <w:pPr>
        <w:pStyle w:val="TxtCode4-Gris"/>
      </w:pPr>
      <w:r>
        <w:t>function initCtrl() {</w:t>
      </w:r>
    </w:p>
    <w:p w14:paraId="4CE8F384" w14:textId="77777777" w:rsidR="00FD6F0C" w:rsidRDefault="00FD6F0C" w:rsidP="00FD6F0C">
      <w:pPr>
        <w:pStyle w:val="TxtCode4-Gris"/>
      </w:pPr>
      <w:r>
        <w:t xml:space="preserve">  document.getElementById("testez").addEventListener("click", testez);</w:t>
      </w:r>
    </w:p>
    <w:p w14:paraId="1FD2E845" w14:textId="77777777" w:rsidR="00FD6F0C" w:rsidRPr="00FD6F0C" w:rsidRDefault="00FD6F0C" w:rsidP="00FD6F0C">
      <w:pPr>
        <w:pStyle w:val="TxtCode4-Gris"/>
        <w:rPr>
          <w:lang w:val="fr-CH"/>
        </w:rPr>
      </w:pPr>
      <w:r w:rsidRPr="00FD6F0C">
        <w:rPr>
          <w:lang w:val="fr-CH"/>
        </w:rPr>
        <w:t>}</w:t>
      </w:r>
    </w:p>
    <w:p w14:paraId="79256652" w14:textId="77777777" w:rsidR="00FD6F0C" w:rsidRPr="00FD6F0C" w:rsidRDefault="00FD6F0C" w:rsidP="00FD6F0C">
      <w:pPr>
        <w:pStyle w:val="TxtCode4-Gris"/>
        <w:rPr>
          <w:lang w:val="fr-CH"/>
        </w:rPr>
      </w:pPr>
    </w:p>
    <w:p w14:paraId="2AD34E07" w14:textId="77777777" w:rsidR="00FD6F0C" w:rsidRPr="00FD6F0C" w:rsidRDefault="00FD6F0C" w:rsidP="00FD6F0C">
      <w:pPr>
        <w:pStyle w:val="TxtCode4-Gris"/>
        <w:rPr>
          <w:lang w:val="fr-CH"/>
        </w:rPr>
      </w:pPr>
      <w:r w:rsidRPr="00FD6F0C">
        <w:rPr>
          <w:lang w:val="fr-CH"/>
        </w:rPr>
        <w:t>// Appel de cette méthode par la ligne ci-dessus, via un écouteur.</w:t>
      </w:r>
    </w:p>
    <w:p w14:paraId="07652E4D" w14:textId="77777777" w:rsidR="00FD6F0C" w:rsidRPr="00FD6F0C" w:rsidRDefault="00FD6F0C" w:rsidP="00FD6F0C">
      <w:pPr>
        <w:pStyle w:val="TxtCode4-Gris"/>
        <w:rPr>
          <w:lang w:val="fr-CH"/>
        </w:rPr>
      </w:pPr>
      <w:r w:rsidRPr="00FD6F0C">
        <w:rPr>
          <w:lang w:val="fr-CH"/>
        </w:rPr>
        <w:t>function testez() {</w:t>
      </w:r>
    </w:p>
    <w:p w14:paraId="4FADE596" w14:textId="77777777" w:rsidR="00FD6F0C" w:rsidRPr="00FD6F0C" w:rsidRDefault="00FD6F0C" w:rsidP="00FD6F0C">
      <w:pPr>
        <w:pStyle w:val="TxtCode4-Gris"/>
        <w:rPr>
          <w:lang w:val="fr-CH"/>
        </w:rPr>
      </w:pPr>
      <w:r w:rsidRPr="00FD6F0C">
        <w:rPr>
          <w:lang w:val="fr-CH"/>
        </w:rPr>
        <w:t xml:space="preserve">  document.getElementById("info").innerHTML = "C'est Eldi qui a pressé le bouton !";</w:t>
      </w:r>
    </w:p>
    <w:p w14:paraId="51C220FE" w14:textId="5D4D8C5F" w:rsidR="00ED5FB7" w:rsidRPr="00ED5FB7" w:rsidRDefault="00FD6F0C" w:rsidP="00FD6F0C">
      <w:pPr>
        <w:pStyle w:val="TxtCode4-Gris"/>
      </w:pPr>
      <w:r>
        <w:t>}</w:t>
      </w:r>
    </w:p>
    <w:p w14:paraId="675A2452" w14:textId="6DA9FDD4" w:rsidR="004B44F5" w:rsidRPr="004B44F5" w:rsidRDefault="004B44F5" w:rsidP="004B44F5">
      <w:pPr>
        <w:pStyle w:val="Titre3"/>
      </w:pPr>
      <w:r>
        <w:t>Capture</w:t>
      </w:r>
    </w:p>
    <w:p w14:paraId="21FE6CA8" w14:textId="1DB30FCF" w:rsidR="00273C11" w:rsidRDefault="00B569A5" w:rsidP="00155553">
      <w:pPr>
        <w:pStyle w:val="TxtJustifi"/>
      </w:pPr>
      <w:r w:rsidRPr="00B569A5">
        <w:drawing>
          <wp:inline distT="0" distB="0" distL="0" distR="0" wp14:anchorId="79722EE5" wp14:editId="458728B2">
            <wp:extent cx="5939790" cy="1209675"/>
            <wp:effectExtent l="0" t="0" r="3810" b="9525"/>
            <wp:docPr id="115485636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56366" name="Image 1" descr="Une image contenant texte, capture d’écran, Police, ligne&#10;&#10;Description générée automatiquement"/>
                    <pic:cNvPicPr/>
                  </pic:nvPicPr>
                  <pic:blipFill>
                    <a:blip r:embed="rId19"/>
                    <a:stretch>
                      <a:fillRect/>
                    </a:stretch>
                  </pic:blipFill>
                  <pic:spPr>
                    <a:xfrm>
                      <a:off x="0" y="0"/>
                      <a:ext cx="5939790" cy="1209675"/>
                    </a:xfrm>
                    <a:prstGeom prst="rect">
                      <a:avLst/>
                    </a:prstGeom>
                  </pic:spPr>
                </pic:pic>
              </a:graphicData>
            </a:graphic>
          </wp:inline>
        </w:drawing>
      </w:r>
    </w:p>
    <w:p w14:paraId="2E8D5A8A" w14:textId="7B50E0AA" w:rsidR="006C6B4F" w:rsidRDefault="006C6B4F" w:rsidP="006C6B4F">
      <w:pPr>
        <w:pStyle w:val="Titre2"/>
      </w:pPr>
      <w:bookmarkStart w:id="6" w:name="_Toc137377774"/>
      <w:r>
        <w:t>Exercice 2</w:t>
      </w:r>
      <w:bookmarkEnd w:id="6"/>
    </w:p>
    <w:p w14:paraId="1C0F74F7" w14:textId="77777777" w:rsidR="004B44F5" w:rsidRDefault="004B44F5" w:rsidP="004B44F5">
      <w:pPr>
        <w:pStyle w:val="Titre3"/>
        <w:numPr>
          <w:ilvl w:val="2"/>
          <w:numId w:val="1"/>
        </w:numPr>
      </w:pPr>
      <w:r>
        <w:t>Objectif de l’exercice</w:t>
      </w:r>
    </w:p>
    <w:p w14:paraId="26C8951C" w14:textId="663F557C" w:rsidR="00B569A5" w:rsidRPr="00B569A5" w:rsidRDefault="00135A31" w:rsidP="00B569A5">
      <w:pPr>
        <w:pStyle w:val="TxtJustifi"/>
      </w:pPr>
      <w:r>
        <w:t>Le but était de mettre en place une identification avec un nom d’utilisateur et un mot de passe.</w:t>
      </w:r>
    </w:p>
    <w:p w14:paraId="1806D7EA" w14:textId="77777777" w:rsidR="004B44F5" w:rsidRDefault="004B44F5" w:rsidP="004B44F5">
      <w:pPr>
        <w:pStyle w:val="Titre3"/>
        <w:numPr>
          <w:ilvl w:val="2"/>
          <w:numId w:val="1"/>
        </w:numPr>
      </w:pPr>
      <w:r>
        <w:t>Explications</w:t>
      </w:r>
    </w:p>
    <w:p w14:paraId="53205EB8" w14:textId="77777777" w:rsidR="00135A31" w:rsidRPr="00066FE4" w:rsidRDefault="00135A31" w:rsidP="00135A31">
      <w:pPr>
        <w:pStyle w:val="TxtJustifi"/>
        <w:rPr>
          <w:rStyle w:val="CGras"/>
        </w:rPr>
      </w:pPr>
      <w:r w:rsidRPr="00066FE4">
        <w:rPr>
          <w:rStyle w:val="CGras"/>
        </w:rPr>
        <w:t xml:space="preserve">À quoi sert l’attribut « </w:t>
      </w:r>
      <w:proofErr w:type="spellStart"/>
      <w:r w:rsidRPr="00066FE4">
        <w:rPr>
          <w:rStyle w:val="CGras"/>
        </w:rPr>
        <w:t>placeholder</w:t>
      </w:r>
      <w:proofErr w:type="spellEnd"/>
      <w:r w:rsidRPr="00066FE4">
        <w:rPr>
          <w:rStyle w:val="CGras"/>
        </w:rPr>
        <w:t xml:space="preserve"> » ?</w:t>
      </w:r>
    </w:p>
    <w:p w14:paraId="1BDE88A5" w14:textId="77777777" w:rsidR="00135A31" w:rsidRDefault="00135A31" w:rsidP="00135A31">
      <w:pPr>
        <w:pStyle w:val="TxtJustifi"/>
      </w:pPr>
      <w:r>
        <w:t xml:space="preserve">Il sert à avoir du texte dans un </w:t>
      </w:r>
      <w:proofErr w:type="spellStart"/>
      <w:r>
        <w:t>textfield</w:t>
      </w:r>
      <w:proofErr w:type="spellEnd"/>
      <w:r>
        <w:t xml:space="preserve"> qui disparait lorsqu’on commence à écrire dans le </w:t>
      </w:r>
      <w:proofErr w:type="spellStart"/>
      <w:r>
        <w:t>textfield</w:t>
      </w:r>
      <w:proofErr w:type="spellEnd"/>
      <w:r>
        <w:t>.</w:t>
      </w:r>
    </w:p>
    <w:p w14:paraId="432CE693" w14:textId="77777777" w:rsidR="00135A31" w:rsidRPr="00066FE4" w:rsidRDefault="00135A31" w:rsidP="00135A31">
      <w:pPr>
        <w:pStyle w:val="TxtJustifi"/>
        <w:rPr>
          <w:rStyle w:val="CGras"/>
        </w:rPr>
      </w:pPr>
      <w:r w:rsidRPr="00066FE4">
        <w:rPr>
          <w:rStyle w:val="CGras"/>
        </w:rPr>
        <w:t>À quoi sert l’attribut « autofocus » ?</w:t>
      </w:r>
    </w:p>
    <w:p w14:paraId="2C967DEE" w14:textId="77777777" w:rsidR="00135A31" w:rsidRDefault="00135A31" w:rsidP="00135A31">
      <w:pPr>
        <w:pStyle w:val="TxtJustifi"/>
      </w:pPr>
      <w:r>
        <w:t>Il permet d’avoir le focus lors du chargement de la page. Il n’est pas conseillé de le mettre sur plusieurs éléments.</w:t>
      </w:r>
    </w:p>
    <w:p w14:paraId="2469D5D9" w14:textId="77777777" w:rsidR="00135A31" w:rsidRPr="00066FE4" w:rsidRDefault="00135A31" w:rsidP="00135A31">
      <w:pPr>
        <w:pStyle w:val="TxtJustifi"/>
        <w:rPr>
          <w:rStyle w:val="CGras"/>
        </w:rPr>
      </w:pPr>
      <w:r w:rsidRPr="00066FE4">
        <w:rPr>
          <w:rStyle w:val="CGras"/>
        </w:rPr>
        <w:t>Y a-t-il déjà du JavaScript dans ce code ?</w:t>
      </w:r>
    </w:p>
    <w:p w14:paraId="0B3DBD21" w14:textId="77777777" w:rsidR="00135A31" w:rsidRDefault="00135A31" w:rsidP="00135A31">
      <w:pPr>
        <w:pStyle w:val="TxtJustifi"/>
      </w:pPr>
      <w:r>
        <w:t>Oui, nous avons l’attribut « </w:t>
      </w:r>
      <w:proofErr w:type="spellStart"/>
      <w:r>
        <w:t>onclick</w:t>
      </w:r>
      <w:proofErr w:type="spellEnd"/>
      <w:r>
        <w:t> » suivi de la fonction « </w:t>
      </w:r>
      <w:proofErr w:type="spellStart"/>
      <w:proofErr w:type="gramStart"/>
      <w:r>
        <w:t>validerUtilisateur</w:t>
      </w:r>
      <w:proofErr w:type="spellEnd"/>
      <w:r>
        <w:t>(</w:t>
      </w:r>
      <w:proofErr w:type="gramEnd"/>
      <w:r>
        <w:t>) » dans notre bouton.</w:t>
      </w:r>
    </w:p>
    <w:p w14:paraId="5A8D3F8D" w14:textId="77777777" w:rsidR="00135A31" w:rsidRPr="00066FE4" w:rsidRDefault="00135A31" w:rsidP="00135A31">
      <w:pPr>
        <w:pStyle w:val="TxtJustifi"/>
        <w:rPr>
          <w:rStyle w:val="CGras"/>
        </w:rPr>
      </w:pPr>
      <w:r w:rsidRPr="00066FE4">
        <w:rPr>
          <w:rStyle w:val="CGras"/>
        </w:rPr>
        <w:t>Quelle est la différence entre le bouton de l'exercice 1 et celui-ci ?</w:t>
      </w:r>
    </w:p>
    <w:p w14:paraId="77CBF6A3" w14:textId="77777777" w:rsidR="00135A31" w:rsidRDefault="00135A31" w:rsidP="00135A31">
      <w:pPr>
        <w:pStyle w:val="TxtJustifi"/>
      </w:pPr>
      <w:r>
        <w:t>Le bouton de l’exercice 1 était un élément « </w:t>
      </w:r>
      <w:proofErr w:type="spellStart"/>
      <w:r>
        <w:t>button</w:t>
      </w:r>
      <w:proofErr w:type="spellEnd"/>
      <w:r>
        <w:t> », ici nous avons l’élément « input » qui se trouve dans un « </w:t>
      </w:r>
      <w:proofErr w:type="spellStart"/>
      <w:r>
        <w:t>fieldset</w:t>
      </w:r>
      <w:proofErr w:type="spellEnd"/>
      <w:r>
        <w:t> » se trouvant dans un « </w:t>
      </w:r>
      <w:proofErr w:type="spellStart"/>
      <w:r>
        <w:t>form</w:t>
      </w:r>
      <w:proofErr w:type="spellEnd"/>
      <w:r>
        <w:t> ».</w:t>
      </w:r>
    </w:p>
    <w:p w14:paraId="66C1B310" w14:textId="77777777" w:rsidR="00135A31" w:rsidRPr="00066FE4" w:rsidRDefault="00135A31" w:rsidP="00135A31">
      <w:pPr>
        <w:pStyle w:val="TxtJustifi"/>
        <w:rPr>
          <w:rStyle w:val="CGras"/>
        </w:rPr>
      </w:pPr>
      <w:r w:rsidRPr="00066FE4">
        <w:rPr>
          <w:rStyle w:val="CGras"/>
        </w:rPr>
        <w:t xml:space="preserve">Expliquer les fonctions </w:t>
      </w:r>
      <w:proofErr w:type="spellStart"/>
      <w:proofErr w:type="gramStart"/>
      <w:r w:rsidRPr="00066FE4">
        <w:rPr>
          <w:rStyle w:val="CGras"/>
        </w:rPr>
        <w:t>alert</w:t>
      </w:r>
      <w:proofErr w:type="spellEnd"/>
      <w:r w:rsidRPr="00066FE4">
        <w:rPr>
          <w:rStyle w:val="CGras"/>
        </w:rPr>
        <w:t>(</w:t>
      </w:r>
      <w:proofErr w:type="gramEnd"/>
      <w:r w:rsidRPr="00066FE4">
        <w:rPr>
          <w:rStyle w:val="CGras"/>
        </w:rPr>
        <w:t xml:space="preserve">), </w:t>
      </w:r>
      <w:proofErr w:type="spellStart"/>
      <w:r w:rsidRPr="00066FE4">
        <w:rPr>
          <w:rStyle w:val="CGras"/>
        </w:rPr>
        <w:t>confirm</w:t>
      </w:r>
      <w:proofErr w:type="spellEnd"/>
      <w:r w:rsidRPr="00066FE4">
        <w:rPr>
          <w:rStyle w:val="CGras"/>
        </w:rPr>
        <w:t>() et prompt().</w:t>
      </w:r>
    </w:p>
    <w:p w14:paraId="2FFF63BA" w14:textId="77777777" w:rsidR="00135A31" w:rsidRDefault="00135A31" w:rsidP="00135A31">
      <w:pPr>
        <w:pStyle w:val="TxtJustifi"/>
      </w:pPr>
      <w:r>
        <w:t xml:space="preserve">La fonction </w:t>
      </w:r>
      <w:proofErr w:type="spellStart"/>
      <w:proofErr w:type="gramStart"/>
      <w:r>
        <w:t>alert</w:t>
      </w:r>
      <w:proofErr w:type="spellEnd"/>
      <w:r>
        <w:t>(</w:t>
      </w:r>
      <w:proofErr w:type="gramEnd"/>
      <w:r>
        <w:t xml:space="preserve">) sert à faire apparaitre une popup avec un message. </w:t>
      </w:r>
      <w:proofErr w:type="spellStart"/>
      <w:proofErr w:type="gramStart"/>
      <w:r>
        <w:t>Confirm</w:t>
      </w:r>
      <w:proofErr w:type="spellEnd"/>
      <w:r>
        <w:t>(</w:t>
      </w:r>
      <w:proofErr w:type="gramEnd"/>
      <w:r>
        <w:t xml:space="preserve">) permet de faire apparaitre une popup avec deux boutons : « OK » et « cancel ». </w:t>
      </w:r>
      <w:proofErr w:type="gramStart"/>
      <w:r>
        <w:t>Prompt(</w:t>
      </w:r>
      <w:proofErr w:type="gramEnd"/>
      <w:r>
        <w:t xml:space="preserve">) permet de faire apparaitre une popup où l’utilisateur peut écrire dans un </w:t>
      </w:r>
      <w:proofErr w:type="spellStart"/>
      <w:r>
        <w:t>textfield</w:t>
      </w:r>
      <w:proofErr w:type="spellEnd"/>
      <w:r>
        <w:t>, il peut ensuite appuyer sur le bouton « OK ».</w:t>
      </w:r>
    </w:p>
    <w:p w14:paraId="73A19429" w14:textId="77777777" w:rsidR="00135A31" w:rsidRPr="00066FE4" w:rsidRDefault="00135A31" w:rsidP="00135A31">
      <w:pPr>
        <w:pStyle w:val="TxtJustifi"/>
        <w:rPr>
          <w:rStyle w:val="CGras"/>
        </w:rPr>
      </w:pPr>
      <w:r w:rsidRPr="00066FE4">
        <w:rPr>
          <w:rStyle w:val="CGras"/>
        </w:rPr>
        <w:t>Quelle est la différence entre bouton "</w:t>
      </w:r>
      <w:proofErr w:type="spellStart"/>
      <w:r w:rsidRPr="00066FE4">
        <w:rPr>
          <w:rStyle w:val="CGras"/>
        </w:rPr>
        <w:t>button</w:t>
      </w:r>
      <w:proofErr w:type="spellEnd"/>
      <w:r w:rsidRPr="00066FE4">
        <w:rPr>
          <w:rStyle w:val="CGras"/>
        </w:rPr>
        <w:t>" et un bouton "input" ?</w:t>
      </w:r>
    </w:p>
    <w:p w14:paraId="18BDCE93" w14:textId="77777777" w:rsidR="00135A31" w:rsidRDefault="00135A31" w:rsidP="00135A31">
      <w:pPr>
        <w:pStyle w:val="TxtJustifi"/>
      </w:pPr>
      <w:r>
        <w:t>Nous ne pouvons pas mettre de contenu dans un input.</w:t>
      </w:r>
    </w:p>
    <w:p w14:paraId="44AAA39C" w14:textId="77777777" w:rsidR="00135A31" w:rsidRPr="00066FE4" w:rsidRDefault="00135A31" w:rsidP="00135A31">
      <w:pPr>
        <w:pStyle w:val="TxtJustifi"/>
        <w:rPr>
          <w:rStyle w:val="CGras"/>
        </w:rPr>
      </w:pPr>
      <w:r w:rsidRPr="00066FE4">
        <w:rPr>
          <w:rStyle w:val="CGras"/>
        </w:rPr>
        <w:t>Une explication pour récupérer un élément HTML depuis Javascript grâce à son id.</w:t>
      </w:r>
    </w:p>
    <w:p w14:paraId="61537914" w14:textId="77777777" w:rsidR="00135A31" w:rsidRDefault="00135A31" w:rsidP="00135A31">
      <w:pPr>
        <w:pStyle w:val="TxtJustifi"/>
      </w:pPr>
      <w:r>
        <w:t>Pour récupérer un élément HTML, il faut utiliser la commande « </w:t>
      </w:r>
      <w:proofErr w:type="spellStart"/>
      <w:proofErr w:type="gramStart"/>
      <w:r>
        <w:t>document.getElementById</w:t>
      </w:r>
      <w:proofErr w:type="spellEnd"/>
      <w:proofErr w:type="gramEnd"/>
      <w:r>
        <w:t>() ».</w:t>
      </w:r>
    </w:p>
    <w:p w14:paraId="5A58D333" w14:textId="77777777" w:rsidR="00135A31" w:rsidRPr="00066FE4" w:rsidRDefault="00135A31" w:rsidP="00135A31">
      <w:pPr>
        <w:pStyle w:val="TxtJustifi"/>
        <w:rPr>
          <w:rStyle w:val="CGras"/>
        </w:rPr>
      </w:pPr>
      <w:r w:rsidRPr="00066FE4">
        <w:rPr>
          <w:rStyle w:val="CGras"/>
        </w:rPr>
        <w:t>Comment récup</w:t>
      </w:r>
      <w:r>
        <w:rPr>
          <w:rStyle w:val="CGras"/>
        </w:rPr>
        <w:t>é</w:t>
      </w:r>
      <w:r w:rsidRPr="00066FE4">
        <w:rPr>
          <w:rStyle w:val="CGras"/>
        </w:rPr>
        <w:t>r</w:t>
      </w:r>
      <w:r>
        <w:rPr>
          <w:rStyle w:val="CGras"/>
        </w:rPr>
        <w:t>er</w:t>
      </w:r>
      <w:r w:rsidRPr="00066FE4">
        <w:rPr>
          <w:rStyle w:val="CGras"/>
        </w:rPr>
        <w:t xml:space="preserve"> le texte contenu dans un champ de formulaire ?</w:t>
      </w:r>
    </w:p>
    <w:p w14:paraId="1CAB2AB0" w14:textId="77777777" w:rsidR="00135A31" w:rsidRDefault="00135A31" w:rsidP="00135A31">
      <w:pPr>
        <w:pStyle w:val="TxtJustifi"/>
      </w:pPr>
      <w:r>
        <w:t xml:space="preserve">Il suffit de rajouter « .value » à la fin de la commande précédente et mettre dans comme paramètre </w:t>
      </w:r>
      <w:proofErr w:type="spellStart"/>
      <w:r>
        <w:t>l’id</w:t>
      </w:r>
      <w:proofErr w:type="spellEnd"/>
      <w:r>
        <w:t xml:space="preserve"> du champ.</w:t>
      </w:r>
    </w:p>
    <w:p w14:paraId="6D916FA3" w14:textId="77777777" w:rsidR="00135A31" w:rsidRPr="00066FE4" w:rsidRDefault="00135A31" w:rsidP="00135A31">
      <w:pPr>
        <w:pStyle w:val="TxtJustifi"/>
        <w:rPr>
          <w:rStyle w:val="CGras"/>
        </w:rPr>
      </w:pPr>
      <w:r w:rsidRPr="00066FE4">
        <w:rPr>
          <w:rStyle w:val="CGras"/>
        </w:rPr>
        <w:lastRenderedPageBreak/>
        <w:t>Comment écrire sur la console de votre navigateur ? Quelle est l'utilité ? Où se trouve la console de débogage de Chrome ?</w:t>
      </w:r>
    </w:p>
    <w:p w14:paraId="7F74A7E9" w14:textId="77777777" w:rsidR="00135A31" w:rsidRDefault="00135A31" w:rsidP="00135A31">
      <w:pPr>
        <w:pStyle w:val="TxtJustifi"/>
      </w:pPr>
      <w:r>
        <w:t>Il faut utiliser la fonction « </w:t>
      </w:r>
      <w:proofErr w:type="gramStart"/>
      <w:r>
        <w:t>console.log(</w:t>
      </w:r>
      <w:proofErr w:type="gramEnd"/>
      <w:r>
        <w:t>) » et mettre notre message en paramètre. La console se trouve dans l’onglet « console » lorsqu’on inspecte la page.</w:t>
      </w:r>
    </w:p>
    <w:p w14:paraId="395AA4D5" w14:textId="77777777" w:rsidR="00135A31" w:rsidRPr="00066FE4" w:rsidRDefault="00135A31" w:rsidP="00135A31">
      <w:pPr>
        <w:pStyle w:val="TxtJustifi"/>
        <w:rPr>
          <w:rStyle w:val="CGras"/>
        </w:rPr>
      </w:pPr>
      <w:r w:rsidRPr="00066FE4">
        <w:rPr>
          <w:rStyle w:val="CGras"/>
        </w:rPr>
        <w:t xml:space="preserve">Comment définit-on une « fonction » (méthode) comme « </w:t>
      </w:r>
      <w:proofErr w:type="spellStart"/>
      <w:proofErr w:type="gramStart"/>
      <w:r w:rsidRPr="00066FE4">
        <w:rPr>
          <w:rStyle w:val="CGras"/>
        </w:rPr>
        <w:t>validerUtilisateur</w:t>
      </w:r>
      <w:proofErr w:type="spellEnd"/>
      <w:r w:rsidRPr="00066FE4">
        <w:rPr>
          <w:rStyle w:val="CGras"/>
        </w:rPr>
        <w:t>(</w:t>
      </w:r>
      <w:proofErr w:type="gramEnd"/>
      <w:r w:rsidRPr="00066FE4">
        <w:rPr>
          <w:rStyle w:val="CGras"/>
        </w:rPr>
        <w:t>) » ?</w:t>
      </w:r>
    </w:p>
    <w:p w14:paraId="65725DB6" w14:textId="77777777" w:rsidR="00135A31" w:rsidRDefault="00135A31" w:rsidP="00135A31">
      <w:pPr>
        <w:pStyle w:val="TxtJustifi"/>
      </w:pPr>
      <w:proofErr w:type="spellStart"/>
      <w:proofErr w:type="gramStart"/>
      <w:r>
        <w:t>function</w:t>
      </w:r>
      <w:proofErr w:type="spellEnd"/>
      <w:proofErr w:type="gramEnd"/>
      <w:r>
        <w:t xml:space="preserve"> </w:t>
      </w:r>
      <w:proofErr w:type="spellStart"/>
      <w:r>
        <w:t>nomDeLaFonction</w:t>
      </w:r>
      <w:proofErr w:type="spellEnd"/>
      <w:r>
        <w:t>(paramètres){}</w:t>
      </w:r>
    </w:p>
    <w:p w14:paraId="6F820341" w14:textId="77777777" w:rsidR="00135A31" w:rsidRPr="00066FE4" w:rsidRDefault="00135A31" w:rsidP="00135A31">
      <w:pPr>
        <w:pStyle w:val="TxtJustifi"/>
        <w:rPr>
          <w:rStyle w:val="CGras"/>
        </w:rPr>
      </w:pPr>
      <w:r w:rsidRPr="00066FE4">
        <w:rPr>
          <w:rStyle w:val="CGras"/>
        </w:rPr>
        <w:t xml:space="preserve">Comment définit-on une « variable » (par exemple pour « </w:t>
      </w:r>
      <w:proofErr w:type="spellStart"/>
      <w:r w:rsidRPr="00066FE4">
        <w:rPr>
          <w:rStyle w:val="CGras"/>
        </w:rPr>
        <w:t>username</w:t>
      </w:r>
      <w:proofErr w:type="spellEnd"/>
      <w:r w:rsidRPr="00066FE4">
        <w:rPr>
          <w:rStyle w:val="CGras"/>
        </w:rPr>
        <w:t xml:space="preserve"> » et « </w:t>
      </w:r>
      <w:proofErr w:type="spellStart"/>
      <w:r w:rsidRPr="00066FE4">
        <w:rPr>
          <w:rStyle w:val="CGras"/>
        </w:rPr>
        <w:t>password</w:t>
      </w:r>
      <w:proofErr w:type="spellEnd"/>
      <w:r w:rsidRPr="00066FE4">
        <w:rPr>
          <w:rStyle w:val="CGras"/>
        </w:rPr>
        <w:t xml:space="preserve"> ») ?</w:t>
      </w:r>
    </w:p>
    <w:p w14:paraId="69C3C348" w14:textId="77777777" w:rsidR="00135A31" w:rsidRDefault="00135A31" w:rsidP="00135A31">
      <w:pPr>
        <w:pStyle w:val="TxtJustifi"/>
      </w:pPr>
      <w:proofErr w:type="gramStart"/>
      <w:r>
        <w:t>let</w:t>
      </w:r>
      <w:proofErr w:type="gramEnd"/>
      <w:r>
        <w:t>/</w:t>
      </w:r>
      <w:proofErr w:type="spellStart"/>
      <w:r>
        <w:t>const</w:t>
      </w:r>
      <w:proofErr w:type="spellEnd"/>
      <w:r>
        <w:t xml:space="preserve"> </w:t>
      </w:r>
      <w:proofErr w:type="spellStart"/>
      <w:r>
        <w:t>nomDeLaVariable</w:t>
      </w:r>
      <w:proofErr w:type="spellEnd"/>
      <w:r>
        <w:t xml:space="preserve"> = valeur.</w:t>
      </w:r>
    </w:p>
    <w:p w14:paraId="162785F0" w14:textId="77777777" w:rsidR="00135A31" w:rsidRDefault="00135A31" w:rsidP="00135A31">
      <w:pPr>
        <w:pStyle w:val="TxtJustifi"/>
      </w:pPr>
      <w:r>
        <w:t xml:space="preserve">Let est utilisé lorsqu’on peut changer la valeur de la variable, </w:t>
      </w:r>
      <w:proofErr w:type="spellStart"/>
      <w:r>
        <w:t>const</w:t>
      </w:r>
      <w:proofErr w:type="spellEnd"/>
      <w:r>
        <w:t xml:space="preserve"> lorsque la valeur est constante.</w:t>
      </w:r>
    </w:p>
    <w:p w14:paraId="054A076E" w14:textId="77777777" w:rsidR="00135A31" w:rsidRPr="00066FE4" w:rsidRDefault="00135A31" w:rsidP="00135A31">
      <w:pPr>
        <w:pStyle w:val="TxtJustifi"/>
        <w:rPr>
          <w:rStyle w:val="CGras"/>
        </w:rPr>
      </w:pPr>
      <w:r w:rsidRPr="00066FE4">
        <w:rPr>
          <w:rStyle w:val="CGras"/>
        </w:rPr>
        <w:t>Les variables sont-elles « typées » (String par exemple) ?</w:t>
      </w:r>
    </w:p>
    <w:p w14:paraId="040BC621" w14:textId="77777777" w:rsidR="00135A31" w:rsidRDefault="00135A31" w:rsidP="00135A31">
      <w:pPr>
        <w:pStyle w:val="TxtJustifi"/>
      </w:pPr>
      <w:r>
        <w:t>Oui mais nous ne déclarons pas leur type.</w:t>
      </w:r>
    </w:p>
    <w:p w14:paraId="52BC982F" w14:textId="77777777" w:rsidR="00135A31" w:rsidRPr="00066FE4" w:rsidRDefault="00135A31" w:rsidP="00135A31">
      <w:pPr>
        <w:pStyle w:val="TxtJustifi"/>
        <w:rPr>
          <w:rStyle w:val="CGras"/>
        </w:rPr>
      </w:pPr>
      <w:r w:rsidRPr="00066FE4">
        <w:rPr>
          <w:rStyle w:val="CGras"/>
        </w:rPr>
        <w:t>Comment convertir un texte en minuscule ?</w:t>
      </w:r>
    </w:p>
    <w:p w14:paraId="0BE98A3F" w14:textId="282725C2" w:rsidR="00135A31" w:rsidRPr="00135A31" w:rsidRDefault="00135A31" w:rsidP="00135A31">
      <w:pPr>
        <w:pStyle w:val="TxtJustifi"/>
      </w:pPr>
      <w:r>
        <w:t xml:space="preserve">A l’aide de la fonction </w:t>
      </w:r>
      <w:proofErr w:type="spellStart"/>
      <w:proofErr w:type="gramStart"/>
      <w:r>
        <w:t>toLowerCase</w:t>
      </w:r>
      <w:proofErr w:type="spellEnd"/>
      <w:r>
        <w:t>(</w:t>
      </w:r>
      <w:proofErr w:type="gramEnd"/>
      <w:r>
        <w:t>).</w:t>
      </w:r>
    </w:p>
    <w:p w14:paraId="5995D79D" w14:textId="77777777" w:rsidR="004B44F5" w:rsidRDefault="004B44F5" w:rsidP="004B44F5">
      <w:pPr>
        <w:pStyle w:val="Titre3"/>
        <w:numPr>
          <w:ilvl w:val="2"/>
          <w:numId w:val="1"/>
        </w:numPr>
      </w:pPr>
      <w:r>
        <w:t>Extrait de code</w:t>
      </w:r>
    </w:p>
    <w:p w14:paraId="0619DE03" w14:textId="77777777" w:rsidR="004668BD" w:rsidRDefault="004668BD" w:rsidP="004668BD">
      <w:pPr>
        <w:pStyle w:val="TxtCode4-Gris"/>
      </w:pPr>
      <w:r>
        <w:t>function validerUtilisateur() {</w:t>
      </w:r>
    </w:p>
    <w:p w14:paraId="2966D1AA" w14:textId="77777777" w:rsidR="004668BD" w:rsidRDefault="004668BD" w:rsidP="004668BD">
      <w:pPr>
        <w:pStyle w:val="TxtCode4-Gris"/>
      </w:pPr>
      <w:r>
        <w:t xml:space="preserve">  let username = "admin";</w:t>
      </w:r>
    </w:p>
    <w:p w14:paraId="68861F8D" w14:textId="77777777" w:rsidR="004668BD" w:rsidRDefault="004668BD" w:rsidP="004668BD">
      <w:pPr>
        <w:pStyle w:val="TxtCode4-Gris"/>
      </w:pPr>
      <w:r>
        <w:t xml:space="preserve">  let password = "emf123";</w:t>
      </w:r>
    </w:p>
    <w:p w14:paraId="7C755849" w14:textId="77777777" w:rsidR="004668BD" w:rsidRDefault="004668BD" w:rsidP="004668BD">
      <w:pPr>
        <w:pStyle w:val="TxtCode4-Gris"/>
      </w:pPr>
      <w:r>
        <w:t xml:space="preserve">  if (username == document.getElementById("username").value) {</w:t>
      </w:r>
    </w:p>
    <w:p w14:paraId="3CC8D039" w14:textId="77777777" w:rsidR="004668BD" w:rsidRDefault="004668BD" w:rsidP="004668BD">
      <w:pPr>
        <w:pStyle w:val="TxtCode4-Gris"/>
      </w:pPr>
      <w:r>
        <w:t xml:space="preserve">    if (password == document.getElementById("password").value) {</w:t>
      </w:r>
    </w:p>
    <w:p w14:paraId="7EE8DD2A" w14:textId="77777777" w:rsidR="004668BD" w:rsidRPr="004668BD" w:rsidRDefault="004668BD" w:rsidP="004668BD">
      <w:pPr>
        <w:pStyle w:val="TxtCode4-Gris"/>
        <w:rPr>
          <w:lang w:val="fr-CH"/>
        </w:rPr>
      </w:pPr>
      <w:r>
        <w:t xml:space="preserve">      </w:t>
      </w:r>
      <w:r w:rsidRPr="004668BD">
        <w:rPr>
          <w:lang w:val="fr-CH"/>
        </w:rPr>
        <w:t>window.alert("Mot de passe juste");</w:t>
      </w:r>
    </w:p>
    <w:p w14:paraId="467998E1" w14:textId="77777777" w:rsidR="004668BD" w:rsidRPr="004668BD" w:rsidRDefault="004668BD" w:rsidP="004668BD">
      <w:pPr>
        <w:pStyle w:val="TxtCode4-Gris"/>
        <w:rPr>
          <w:lang w:val="fr-CH"/>
        </w:rPr>
      </w:pPr>
      <w:r w:rsidRPr="004668BD">
        <w:rPr>
          <w:lang w:val="fr-CH"/>
        </w:rPr>
        <w:t xml:space="preserve">    } else {</w:t>
      </w:r>
    </w:p>
    <w:p w14:paraId="41EADD0F" w14:textId="77777777" w:rsidR="004668BD" w:rsidRPr="004668BD" w:rsidRDefault="004668BD" w:rsidP="004668BD">
      <w:pPr>
        <w:pStyle w:val="TxtCode4-Gris"/>
        <w:rPr>
          <w:lang w:val="fr-CH"/>
        </w:rPr>
      </w:pPr>
      <w:r w:rsidRPr="004668BD">
        <w:rPr>
          <w:lang w:val="fr-CH"/>
        </w:rPr>
        <w:t xml:space="preserve">      window.alert("Mot de passe incorrect");</w:t>
      </w:r>
    </w:p>
    <w:p w14:paraId="6A2F62CF" w14:textId="77777777" w:rsidR="004668BD" w:rsidRDefault="004668BD" w:rsidP="004668BD">
      <w:pPr>
        <w:pStyle w:val="TxtCode4-Gris"/>
      </w:pPr>
      <w:r w:rsidRPr="004668BD">
        <w:rPr>
          <w:lang w:val="fr-CH"/>
        </w:rPr>
        <w:t xml:space="preserve">    </w:t>
      </w:r>
      <w:r>
        <w:t>}</w:t>
      </w:r>
    </w:p>
    <w:p w14:paraId="36EEA1A6" w14:textId="77777777" w:rsidR="004668BD" w:rsidRDefault="004668BD" w:rsidP="004668BD">
      <w:pPr>
        <w:pStyle w:val="TxtCode4-Gris"/>
      </w:pPr>
      <w:r>
        <w:t xml:space="preserve">  } else {</w:t>
      </w:r>
    </w:p>
    <w:p w14:paraId="7BBC4035" w14:textId="77777777" w:rsidR="004668BD" w:rsidRDefault="004668BD" w:rsidP="004668BD">
      <w:pPr>
        <w:pStyle w:val="TxtCode4-Gris"/>
      </w:pPr>
      <w:r>
        <w:t xml:space="preserve">    window.alert("Login inexistant");</w:t>
      </w:r>
    </w:p>
    <w:p w14:paraId="7FF82876" w14:textId="77777777" w:rsidR="004668BD" w:rsidRDefault="004668BD" w:rsidP="004668BD">
      <w:pPr>
        <w:pStyle w:val="TxtCode4-Gris"/>
      </w:pPr>
      <w:r>
        <w:t xml:space="preserve">  }</w:t>
      </w:r>
    </w:p>
    <w:p w14:paraId="15438EB7" w14:textId="6E3536C4" w:rsidR="00135A31" w:rsidRPr="00135A31" w:rsidRDefault="004668BD" w:rsidP="004668BD">
      <w:pPr>
        <w:pStyle w:val="TxtCode4-Gris"/>
      </w:pPr>
      <w:r>
        <w:t>}</w:t>
      </w:r>
    </w:p>
    <w:p w14:paraId="640C8E0E" w14:textId="71392BB7" w:rsidR="004B44F5" w:rsidRPr="004B44F5" w:rsidRDefault="004B44F5" w:rsidP="004B44F5">
      <w:pPr>
        <w:pStyle w:val="Titre3"/>
        <w:numPr>
          <w:ilvl w:val="2"/>
          <w:numId w:val="1"/>
        </w:numPr>
      </w:pPr>
      <w:r>
        <w:t>Capture</w:t>
      </w:r>
    </w:p>
    <w:p w14:paraId="45BD5001" w14:textId="7AF67AAD" w:rsidR="00066FE4" w:rsidRPr="002A1595" w:rsidRDefault="002A1595" w:rsidP="00357CB7">
      <w:pPr>
        <w:pStyle w:val="TxtJustifi"/>
        <w:rPr>
          <w:lang w:val="de-CH"/>
        </w:rPr>
      </w:pPr>
      <w:r w:rsidRPr="002A1595">
        <w:rPr>
          <w:lang w:val="de-CH"/>
        </w:rPr>
        <w:drawing>
          <wp:inline distT="0" distB="0" distL="0" distR="0" wp14:anchorId="5CCD390E" wp14:editId="096C05FF">
            <wp:extent cx="5939790" cy="1614805"/>
            <wp:effectExtent l="0" t="0" r="3810" b="4445"/>
            <wp:docPr id="1142354296" name="Image 1" descr="Une image contenant texte, logiciel, Icône d’ordinateur,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54296" name="Image 1" descr="Une image contenant texte, logiciel, Icône d’ordinateur, Page web&#10;&#10;Description générée automatiquement"/>
                    <pic:cNvPicPr/>
                  </pic:nvPicPr>
                  <pic:blipFill>
                    <a:blip r:embed="rId20"/>
                    <a:stretch>
                      <a:fillRect/>
                    </a:stretch>
                  </pic:blipFill>
                  <pic:spPr>
                    <a:xfrm>
                      <a:off x="0" y="0"/>
                      <a:ext cx="5939790" cy="1614805"/>
                    </a:xfrm>
                    <a:prstGeom prst="rect">
                      <a:avLst/>
                    </a:prstGeom>
                  </pic:spPr>
                </pic:pic>
              </a:graphicData>
            </a:graphic>
          </wp:inline>
        </w:drawing>
      </w:r>
    </w:p>
    <w:p w14:paraId="5A279C1B" w14:textId="7739423D" w:rsidR="006960B3" w:rsidRDefault="006960B3" w:rsidP="006960B3">
      <w:pPr>
        <w:pStyle w:val="Titre2"/>
      </w:pPr>
      <w:bookmarkStart w:id="7" w:name="_Toc137377775"/>
      <w:r>
        <w:t>Exercice 3</w:t>
      </w:r>
      <w:bookmarkEnd w:id="7"/>
    </w:p>
    <w:p w14:paraId="3C9B97BD" w14:textId="77777777" w:rsidR="004B44F5" w:rsidRDefault="004B44F5" w:rsidP="004B44F5">
      <w:pPr>
        <w:pStyle w:val="Titre3"/>
        <w:numPr>
          <w:ilvl w:val="2"/>
          <w:numId w:val="1"/>
        </w:numPr>
      </w:pPr>
      <w:r>
        <w:t>Objectif de l’exercice</w:t>
      </w:r>
    </w:p>
    <w:p w14:paraId="2534D4B2" w14:textId="6E4D89D4" w:rsidR="002A1595" w:rsidRPr="002A1595" w:rsidRDefault="004A411A" w:rsidP="002A1595">
      <w:pPr>
        <w:pStyle w:val="TxtJustifi"/>
      </w:pPr>
      <w:r>
        <w:lastRenderedPageBreak/>
        <w:t xml:space="preserve">Le but est de faire un login à nouveau, mais cette fois-ci en reprenant les données sur un </w:t>
      </w:r>
      <w:r w:rsidR="00CD6D1E">
        <w:t>script en PHP.</w:t>
      </w:r>
    </w:p>
    <w:p w14:paraId="3819004F" w14:textId="77777777" w:rsidR="004B44F5" w:rsidRDefault="004B44F5" w:rsidP="004B44F5">
      <w:pPr>
        <w:pStyle w:val="Titre3"/>
        <w:numPr>
          <w:ilvl w:val="2"/>
          <w:numId w:val="1"/>
        </w:numPr>
      </w:pPr>
      <w:r>
        <w:t>Explications</w:t>
      </w:r>
    </w:p>
    <w:p w14:paraId="5D0A0D2B" w14:textId="77777777" w:rsidR="00CD6D1E" w:rsidRDefault="00CD6D1E" w:rsidP="00CD6D1E">
      <w:pPr>
        <w:pStyle w:val="TxtJustifi"/>
      </w:pPr>
      <w:r>
        <w:t>Dans un formulaire html, il existe plusieurs types de boutons :</w:t>
      </w:r>
    </w:p>
    <w:p w14:paraId="65A806DB" w14:textId="77777777" w:rsidR="00CD6D1E" w:rsidRDefault="00CD6D1E" w:rsidP="00CD6D1E">
      <w:pPr>
        <w:pStyle w:val="ListePuce2"/>
      </w:pPr>
      <w:r>
        <w:t>« </w:t>
      </w:r>
      <w:proofErr w:type="spellStart"/>
      <w:proofErr w:type="gramStart"/>
      <w:r>
        <w:t>button</w:t>
      </w:r>
      <w:proofErr w:type="spellEnd"/>
      <w:proofErr w:type="gramEnd"/>
      <w:r>
        <w:t> » : bouton normal</w:t>
      </w:r>
    </w:p>
    <w:p w14:paraId="7A1BF066" w14:textId="77777777" w:rsidR="00CD6D1E" w:rsidRDefault="00CD6D1E" w:rsidP="00CD6D1E">
      <w:pPr>
        <w:pStyle w:val="ListePuce2"/>
      </w:pPr>
      <w:r>
        <w:t>« </w:t>
      </w:r>
      <w:proofErr w:type="spellStart"/>
      <w:proofErr w:type="gramStart"/>
      <w:r>
        <w:t>submit</w:t>
      </w:r>
      <w:proofErr w:type="spellEnd"/>
      <w:proofErr w:type="gramEnd"/>
      <w:r>
        <w:t> » : bouton qui envoie un formulaire à un serveur, le client est redirigé à la page indiqué dans l’attribut « action ».</w:t>
      </w:r>
    </w:p>
    <w:p w14:paraId="1CE26807" w14:textId="77777777" w:rsidR="00CD6D1E" w:rsidRDefault="00CD6D1E" w:rsidP="00CD6D1E">
      <w:pPr>
        <w:pStyle w:val="ListePuce2"/>
      </w:pPr>
      <w:r>
        <w:t>« </w:t>
      </w:r>
      <w:proofErr w:type="gramStart"/>
      <w:r>
        <w:t>reset</w:t>
      </w:r>
      <w:proofErr w:type="gramEnd"/>
      <w:r>
        <w:t> » : bouton qui réinitialise les valeurs d’un formulaire avec leur valeurs par défaut.</w:t>
      </w:r>
    </w:p>
    <w:p w14:paraId="34BD8878" w14:textId="77777777" w:rsidR="00CD6D1E" w:rsidRDefault="00CD6D1E" w:rsidP="00CD6D1E">
      <w:pPr>
        <w:pStyle w:val="ListePuce2"/>
      </w:pPr>
      <w:r>
        <w:t>« </w:t>
      </w:r>
      <w:proofErr w:type="gramStart"/>
      <w:r>
        <w:t>image</w:t>
      </w:r>
      <w:proofErr w:type="gramEnd"/>
      <w:r>
        <w:t> » : bouton représenté par une image.</w:t>
      </w:r>
    </w:p>
    <w:p w14:paraId="662938B6" w14:textId="77777777" w:rsidR="00CD6D1E" w:rsidRDefault="00CD6D1E" w:rsidP="00CD6D1E">
      <w:pPr>
        <w:pStyle w:val="ListePuce2"/>
      </w:pPr>
      <w:r>
        <w:t>« </w:t>
      </w:r>
      <w:proofErr w:type="spellStart"/>
      <w:proofErr w:type="gramStart"/>
      <w:r>
        <w:t>checkbox</w:t>
      </w:r>
      <w:proofErr w:type="spellEnd"/>
      <w:proofErr w:type="gramEnd"/>
      <w:r>
        <w:t> » : bouton qui peut être coché ou décoché.</w:t>
      </w:r>
    </w:p>
    <w:p w14:paraId="56718524" w14:textId="77777777" w:rsidR="00CD6D1E" w:rsidRDefault="00CD6D1E" w:rsidP="00CD6D1E">
      <w:pPr>
        <w:pStyle w:val="ListePuce2"/>
      </w:pPr>
      <w:r>
        <w:t>« </w:t>
      </w:r>
      <w:proofErr w:type="gramStart"/>
      <w:r>
        <w:t>radio</w:t>
      </w:r>
      <w:proofErr w:type="gramEnd"/>
      <w:r>
        <w:t> » : bouton qui peut être sélectionné dans un groupe de boutons.</w:t>
      </w:r>
    </w:p>
    <w:p w14:paraId="5C0DACEA" w14:textId="77777777" w:rsidR="00CD6D1E" w:rsidRDefault="00CD6D1E" w:rsidP="00CD6D1E">
      <w:pPr>
        <w:pStyle w:val="ListePuce2"/>
      </w:pPr>
      <w:r>
        <w:t>« </w:t>
      </w:r>
      <w:proofErr w:type="gramStart"/>
      <w:r>
        <w:t>file</w:t>
      </w:r>
      <w:proofErr w:type="gramEnd"/>
      <w:r>
        <w:t> » : bouton qui permet de sélectionner un fichier.</w:t>
      </w:r>
    </w:p>
    <w:p w14:paraId="13AF69FF" w14:textId="77777777" w:rsidR="00CD6D1E" w:rsidRDefault="00CD6D1E" w:rsidP="00CD6D1E">
      <w:pPr>
        <w:pStyle w:val="TxtJustifi"/>
      </w:pPr>
      <w:r>
        <w:t>Un code PHP commence par « </w:t>
      </w:r>
      <w:proofErr w:type="gramStart"/>
      <w:r>
        <w:t>&lt;?</w:t>
      </w:r>
      <w:proofErr w:type="gramEnd"/>
      <w:r>
        <w:t>PHP » et fini par « ?&gt; ».</w:t>
      </w:r>
    </w:p>
    <w:p w14:paraId="4B821F12" w14:textId="77777777" w:rsidR="00CD6D1E" w:rsidRDefault="00CD6D1E" w:rsidP="00CD6D1E">
      <w:pPr>
        <w:pStyle w:val="TxtJustifi"/>
      </w:pPr>
      <w:r>
        <w:t>Pour récupérer des données sur PHP avec les méthodes POST ou GET, il faut utiliser la commande $_POST/</w:t>
      </w:r>
      <w:proofErr w:type="gramStart"/>
      <w:r>
        <w:t>GET[</w:t>
      </w:r>
      <w:proofErr w:type="gramEnd"/>
      <w:r>
        <w:t xml:space="preserve">« »] et mettre dans les crochets le nom de notre </w:t>
      </w:r>
      <w:proofErr w:type="spellStart"/>
      <w:r>
        <w:t>textfield</w:t>
      </w:r>
      <w:proofErr w:type="spellEnd"/>
      <w:r>
        <w:t>.</w:t>
      </w:r>
    </w:p>
    <w:p w14:paraId="59EEE1A9" w14:textId="77777777" w:rsidR="00CD6D1E" w:rsidRDefault="00CD6D1E" w:rsidP="00CD6D1E">
      <w:pPr>
        <w:pStyle w:val="TxtJustifi"/>
      </w:pPr>
      <w:r>
        <w:t>Pour concaténer des strings en PHP, il suffit de mettre un point entre les strings.</w:t>
      </w:r>
    </w:p>
    <w:p w14:paraId="3C53EE5B" w14:textId="77777777" w:rsidR="00CD6D1E" w:rsidRDefault="00CD6D1E" w:rsidP="00CD6D1E">
      <w:pPr>
        <w:pStyle w:val="TxtJustifi"/>
      </w:pPr>
      <w:r>
        <w:t>Pour convertir un string en minuscule, il faut utiliser la méthode « </w:t>
      </w:r>
      <w:proofErr w:type="spellStart"/>
      <w:r w:rsidRPr="002310CC">
        <w:t>strtolower</w:t>
      </w:r>
      <w:proofErr w:type="spellEnd"/>
      <w:r>
        <w:t> ».</w:t>
      </w:r>
    </w:p>
    <w:p w14:paraId="52075E40" w14:textId="7AEBEA5A" w:rsidR="00CD6D1E" w:rsidRPr="00CD6D1E" w:rsidRDefault="00CD6D1E" w:rsidP="00CD6D1E">
      <w:pPr>
        <w:pStyle w:val="TxtJustifi"/>
      </w:pPr>
      <w:r>
        <w:t>Pour renvoyer quelque chose au client depuis le PHP, il faut utiliser la commande « </w:t>
      </w:r>
      <w:proofErr w:type="spellStart"/>
      <w:r>
        <w:t>echo</w:t>
      </w:r>
      <w:proofErr w:type="spellEnd"/>
      <w:r>
        <w:t> ».</w:t>
      </w:r>
    </w:p>
    <w:p w14:paraId="322D9797" w14:textId="77777777" w:rsidR="004B44F5" w:rsidRDefault="004B44F5" w:rsidP="004B44F5">
      <w:pPr>
        <w:pStyle w:val="Titre3"/>
        <w:numPr>
          <w:ilvl w:val="2"/>
          <w:numId w:val="1"/>
        </w:numPr>
      </w:pPr>
      <w:r>
        <w:t>Extrait de code</w:t>
      </w:r>
    </w:p>
    <w:p w14:paraId="041AC4D9" w14:textId="77777777" w:rsidR="00FB73A0" w:rsidRPr="00FB73A0" w:rsidRDefault="00FB73A0" w:rsidP="00FB73A0">
      <w:pPr>
        <w:pStyle w:val="TxtCode4-Gris"/>
        <w:rPr>
          <w:lang w:val="fr-CH"/>
        </w:rPr>
      </w:pPr>
      <w:r w:rsidRPr="00FB73A0">
        <w:rPr>
          <w:lang w:val="fr-CH"/>
        </w:rPr>
        <w:t>&lt;?PHP</w:t>
      </w:r>
    </w:p>
    <w:p w14:paraId="11FE5ADA" w14:textId="77777777" w:rsidR="00FB73A0" w:rsidRPr="00FB73A0" w:rsidRDefault="00FB73A0" w:rsidP="00FB73A0">
      <w:pPr>
        <w:pStyle w:val="TxtCode4-Gris"/>
        <w:rPr>
          <w:lang w:val="fr-CH"/>
        </w:rPr>
      </w:pPr>
      <w:r w:rsidRPr="00FB73A0">
        <w:rPr>
          <w:lang w:val="fr-CH"/>
        </w:rPr>
        <w:t>// test si on a reçu une donnée de formulaire nommée "username"</w:t>
      </w:r>
    </w:p>
    <w:p w14:paraId="65F02281" w14:textId="77777777" w:rsidR="00FB73A0" w:rsidRPr="00FB73A0" w:rsidRDefault="00FB73A0" w:rsidP="00FB73A0">
      <w:pPr>
        <w:pStyle w:val="TxtCode4-Gris"/>
        <w:rPr>
          <w:lang w:val="fr-CH"/>
        </w:rPr>
      </w:pPr>
      <w:r w:rsidRPr="00FB73A0">
        <w:rPr>
          <w:lang w:val="fr-CH"/>
        </w:rPr>
        <w:t xml:space="preserve">if (isset($_POST['username'])) { </w:t>
      </w:r>
    </w:p>
    <w:p w14:paraId="48688960" w14:textId="77777777" w:rsidR="00FB73A0" w:rsidRPr="00FB73A0" w:rsidRDefault="00FB73A0" w:rsidP="00FB73A0">
      <w:pPr>
        <w:pStyle w:val="TxtCode4-Gris"/>
        <w:rPr>
          <w:lang w:val="fr-CH"/>
        </w:rPr>
      </w:pPr>
      <w:r w:rsidRPr="00FB73A0">
        <w:rPr>
          <w:lang w:val="fr-CH"/>
        </w:rPr>
        <w:t xml:space="preserve">  </w:t>
      </w:r>
    </w:p>
    <w:p w14:paraId="6D6B11E5" w14:textId="77777777" w:rsidR="00FB73A0" w:rsidRPr="00FB73A0" w:rsidRDefault="00FB73A0" w:rsidP="00FB73A0">
      <w:pPr>
        <w:pStyle w:val="TxtCode4-Gris"/>
        <w:rPr>
          <w:lang w:val="fr-CH"/>
        </w:rPr>
      </w:pPr>
      <w:r w:rsidRPr="00FB73A0">
        <w:rPr>
          <w:lang w:val="fr-CH"/>
        </w:rPr>
        <w:t xml:space="preserve">  // récupération des données transmises dans des variables locales</w:t>
      </w:r>
    </w:p>
    <w:p w14:paraId="3F9A7F38" w14:textId="77777777" w:rsidR="00FB73A0" w:rsidRPr="00FB73A0" w:rsidRDefault="00FB73A0" w:rsidP="00FB73A0">
      <w:pPr>
        <w:pStyle w:val="TxtCode4-Gris"/>
        <w:rPr>
          <w:lang w:val="fr-CH"/>
        </w:rPr>
      </w:pPr>
      <w:r w:rsidRPr="00FB73A0">
        <w:rPr>
          <w:lang w:val="fr-CH"/>
        </w:rPr>
        <w:t xml:space="preserve">    $username = strtolower($_POST['username']);</w:t>
      </w:r>
    </w:p>
    <w:p w14:paraId="250F5918" w14:textId="77777777" w:rsidR="00FB73A0" w:rsidRPr="00FB73A0" w:rsidRDefault="00FB73A0" w:rsidP="00FB73A0">
      <w:pPr>
        <w:pStyle w:val="TxtCode4-Gris"/>
        <w:rPr>
          <w:lang w:val="fr-CH"/>
        </w:rPr>
      </w:pPr>
      <w:r w:rsidRPr="00FB73A0">
        <w:rPr>
          <w:lang w:val="fr-CH"/>
        </w:rPr>
        <w:t xml:space="preserve">    $password = $_POST['password'];</w:t>
      </w:r>
    </w:p>
    <w:p w14:paraId="58D9A7B6" w14:textId="77777777" w:rsidR="00FB73A0" w:rsidRPr="00FB73A0" w:rsidRDefault="00FB73A0" w:rsidP="00FB73A0">
      <w:pPr>
        <w:pStyle w:val="TxtCode4-Gris"/>
        <w:rPr>
          <w:lang w:val="fr-CH"/>
        </w:rPr>
      </w:pPr>
      <w:r w:rsidRPr="00FB73A0">
        <w:rPr>
          <w:lang w:val="fr-CH"/>
        </w:rPr>
        <w:t xml:space="preserve">    </w:t>
      </w:r>
    </w:p>
    <w:p w14:paraId="3103E196" w14:textId="77777777" w:rsidR="00FB73A0" w:rsidRPr="00FB73A0" w:rsidRDefault="00FB73A0" w:rsidP="00FB73A0">
      <w:pPr>
        <w:pStyle w:val="TxtCode4-Gris"/>
        <w:rPr>
          <w:lang w:val="fr-CH"/>
        </w:rPr>
      </w:pPr>
      <w:r w:rsidRPr="00FB73A0">
        <w:rPr>
          <w:lang w:val="fr-CH"/>
        </w:rPr>
        <w:t xml:space="preserve">  // affichage des infos reçues</w:t>
      </w:r>
    </w:p>
    <w:p w14:paraId="7CF2039E" w14:textId="77777777" w:rsidR="00FB73A0" w:rsidRPr="00FB73A0" w:rsidRDefault="00FB73A0" w:rsidP="00FB73A0">
      <w:pPr>
        <w:pStyle w:val="TxtCode4-Gris"/>
        <w:rPr>
          <w:lang w:val="fr-CH"/>
        </w:rPr>
      </w:pPr>
      <w:r w:rsidRPr="00FB73A0">
        <w:rPr>
          <w:lang w:val="fr-CH"/>
        </w:rPr>
        <w:t xml:space="preserve">  echo "username: ".$username."&lt;/br&gt;";</w:t>
      </w:r>
    </w:p>
    <w:p w14:paraId="6B81B337" w14:textId="77777777" w:rsidR="00FB73A0" w:rsidRPr="00FB73A0" w:rsidRDefault="00FB73A0" w:rsidP="00FB73A0">
      <w:pPr>
        <w:pStyle w:val="TxtCode4-Gris"/>
        <w:rPr>
          <w:lang w:val="fr-CH"/>
        </w:rPr>
      </w:pPr>
      <w:r w:rsidRPr="00FB73A0">
        <w:rPr>
          <w:lang w:val="fr-CH"/>
        </w:rPr>
        <w:t xml:space="preserve">  echo "password: ".$password."&lt;/br&gt;";</w:t>
      </w:r>
    </w:p>
    <w:p w14:paraId="69C537B2" w14:textId="77777777" w:rsidR="00FB73A0" w:rsidRPr="00FB73A0" w:rsidRDefault="00FB73A0" w:rsidP="00FB73A0">
      <w:pPr>
        <w:pStyle w:val="TxtCode4-Gris"/>
        <w:rPr>
          <w:lang w:val="fr-CH"/>
        </w:rPr>
      </w:pPr>
      <w:r w:rsidRPr="00FB73A0">
        <w:rPr>
          <w:lang w:val="fr-CH"/>
        </w:rPr>
        <w:t xml:space="preserve">  </w:t>
      </w:r>
    </w:p>
    <w:p w14:paraId="4DF68519" w14:textId="77777777" w:rsidR="00FB73A0" w:rsidRPr="00FB73A0" w:rsidRDefault="00FB73A0" w:rsidP="00FB73A0">
      <w:pPr>
        <w:pStyle w:val="TxtCode4-Gris"/>
        <w:rPr>
          <w:lang w:val="fr-CH"/>
        </w:rPr>
      </w:pPr>
      <w:r w:rsidRPr="00FB73A0">
        <w:rPr>
          <w:lang w:val="fr-CH"/>
        </w:rPr>
        <w:t xml:space="preserve">  // test username et mot de passe</w:t>
      </w:r>
    </w:p>
    <w:p w14:paraId="055CFD55" w14:textId="77777777" w:rsidR="00FB73A0" w:rsidRDefault="00FB73A0" w:rsidP="00FB73A0">
      <w:pPr>
        <w:pStyle w:val="TxtCode4-Gris"/>
      </w:pPr>
      <w:r w:rsidRPr="00FB73A0">
        <w:rPr>
          <w:lang w:val="fr-CH"/>
        </w:rPr>
        <w:t xml:space="preserve">  </w:t>
      </w:r>
      <w:r>
        <w:t>if (($username == "admin") &amp;&amp; ($password == "emf123")) {</w:t>
      </w:r>
    </w:p>
    <w:p w14:paraId="5B6F52E9" w14:textId="77777777" w:rsidR="00FB73A0" w:rsidRDefault="00FB73A0" w:rsidP="00FB73A0">
      <w:pPr>
        <w:pStyle w:val="TxtCode4-Gris"/>
      </w:pPr>
      <w:r>
        <w:t xml:space="preserve">    echo "&lt;script&gt;alert('Validation OK');&lt;/script&gt;";</w:t>
      </w:r>
    </w:p>
    <w:p w14:paraId="58CC94DA" w14:textId="77777777" w:rsidR="00FB73A0" w:rsidRDefault="00FB73A0" w:rsidP="00FB73A0">
      <w:pPr>
        <w:pStyle w:val="TxtCode4-Gris"/>
      </w:pPr>
      <w:r>
        <w:t xml:space="preserve">  } else {</w:t>
      </w:r>
    </w:p>
    <w:p w14:paraId="3B7751BA" w14:textId="77777777" w:rsidR="00FB73A0" w:rsidRPr="00FB73A0" w:rsidRDefault="00FB73A0" w:rsidP="00FB73A0">
      <w:pPr>
        <w:pStyle w:val="TxtCode4-Gris"/>
        <w:rPr>
          <w:lang w:val="fr-CH"/>
        </w:rPr>
      </w:pPr>
      <w:r>
        <w:t xml:space="preserve">    </w:t>
      </w:r>
      <w:r w:rsidRPr="00FB73A0">
        <w:rPr>
          <w:lang w:val="fr-CH"/>
        </w:rPr>
        <w:t>echo "&lt;script&gt;alert('Utilisateur ou mot de passe incorrect !!!');&lt;/script&gt;";</w:t>
      </w:r>
    </w:p>
    <w:p w14:paraId="6B8720F0" w14:textId="77777777" w:rsidR="00FB73A0" w:rsidRDefault="00FB73A0" w:rsidP="00FB73A0">
      <w:pPr>
        <w:pStyle w:val="TxtCode4-Gris"/>
      </w:pPr>
      <w:r w:rsidRPr="00FB73A0">
        <w:rPr>
          <w:lang w:val="fr-CH"/>
        </w:rPr>
        <w:t xml:space="preserve">  </w:t>
      </w:r>
      <w:r>
        <w:t>}</w:t>
      </w:r>
    </w:p>
    <w:p w14:paraId="3A078542" w14:textId="77777777" w:rsidR="00FB73A0" w:rsidRDefault="00FB73A0" w:rsidP="00FB73A0">
      <w:pPr>
        <w:pStyle w:val="TxtCode4-Gris"/>
      </w:pPr>
      <w:r>
        <w:t>}</w:t>
      </w:r>
    </w:p>
    <w:p w14:paraId="66241370" w14:textId="4D90085F" w:rsidR="00CD6D1E" w:rsidRPr="00CD6D1E" w:rsidRDefault="00FB73A0" w:rsidP="00FB73A0">
      <w:pPr>
        <w:pStyle w:val="TxtCode4-Gris"/>
      </w:pPr>
      <w:r>
        <w:t>?&gt;</w:t>
      </w:r>
    </w:p>
    <w:p w14:paraId="7D8DE136" w14:textId="4B0154D9" w:rsidR="004B44F5" w:rsidRDefault="004B44F5" w:rsidP="004B44F5">
      <w:pPr>
        <w:pStyle w:val="Titre3"/>
        <w:numPr>
          <w:ilvl w:val="2"/>
          <w:numId w:val="1"/>
        </w:numPr>
      </w:pPr>
      <w:r>
        <w:t>Capture</w:t>
      </w:r>
    </w:p>
    <w:p w14:paraId="673E71E3" w14:textId="44084896" w:rsidR="00FB73A0" w:rsidRPr="00FB73A0" w:rsidRDefault="007E411B" w:rsidP="00FB73A0">
      <w:pPr>
        <w:pStyle w:val="TxtJustifi"/>
      </w:pPr>
      <w:r w:rsidRPr="007E411B">
        <w:lastRenderedPageBreak/>
        <w:drawing>
          <wp:inline distT="0" distB="0" distL="0" distR="0" wp14:anchorId="0CD5894C" wp14:editId="277C4DBF">
            <wp:extent cx="5939790" cy="1259205"/>
            <wp:effectExtent l="0" t="0" r="3810" b="0"/>
            <wp:docPr id="212281630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16303" name="Image 1" descr="Une image contenant texte, capture d’écran, Police, ligne&#10;&#10;Description générée automatiquement"/>
                    <pic:cNvPicPr/>
                  </pic:nvPicPr>
                  <pic:blipFill>
                    <a:blip r:embed="rId21"/>
                    <a:stretch>
                      <a:fillRect/>
                    </a:stretch>
                  </pic:blipFill>
                  <pic:spPr>
                    <a:xfrm>
                      <a:off x="0" y="0"/>
                      <a:ext cx="5939790" cy="1259205"/>
                    </a:xfrm>
                    <a:prstGeom prst="rect">
                      <a:avLst/>
                    </a:prstGeom>
                  </pic:spPr>
                </pic:pic>
              </a:graphicData>
            </a:graphic>
          </wp:inline>
        </w:drawing>
      </w:r>
    </w:p>
    <w:p w14:paraId="57E0DB2D" w14:textId="0D0B9CE0" w:rsidR="00715BB3" w:rsidRDefault="00715BB3" w:rsidP="001534E0">
      <w:pPr>
        <w:pStyle w:val="TxtJustifi"/>
      </w:pPr>
    </w:p>
    <w:p w14:paraId="5DFA8FEF" w14:textId="0998D089" w:rsidR="00902391" w:rsidRDefault="00902391" w:rsidP="00902391">
      <w:pPr>
        <w:pStyle w:val="Titre2"/>
      </w:pPr>
      <w:bookmarkStart w:id="8" w:name="_Toc137377776"/>
      <w:r>
        <w:t>Exercice 4</w:t>
      </w:r>
      <w:bookmarkEnd w:id="8"/>
    </w:p>
    <w:p w14:paraId="4684D775" w14:textId="46AFB47D" w:rsidR="00902391" w:rsidRDefault="00A6143E" w:rsidP="00902391">
      <w:pPr>
        <w:pStyle w:val="TxtJustifi"/>
      </w:pPr>
      <w:proofErr w:type="spellStart"/>
      <w:r>
        <w:t>JSFiddle</w:t>
      </w:r>
      <w:proofErr w:type="spellEnd"/>
      <w:r>
        <w:t xml:space="preserve"> est un outil permettant de tester du code </w:t>
      </w:r>
      <w:proofErr w:type="spellStart"/>
      <w:r>
        <w:t>js</w:t>
      </w:r>
      <w:proofErr w:type="spellEnd"/>
      <w:r>
        <w:t xml:space="preserve"> dans notre navigateur sans devoir </w:t>
      </w:r>
      <w:r w:rsidR="0028024A">
        <w:t xml:space="preserve">associer des pages html ou </w:t>
      </w:r>
      <w:proofErr w:type="spellStart"/>
      <w:r w:rsidR="0028024A">
        <w:t>css</w:t>
      </w:r>
      <w:proofErr w:type="spellEnd"/>
      <w:r w:rsidR="0028024A">
        <w:t xml:space="preserve">. Nous avons juste à mettre notre bout de code html, </w:t>
      </w:r>
      <w:proofErr w:type="spellStart"/>
      <w:r w:rsidR="0028024A">
        <w:t>css</w:t>
      </w:r>
      <w:proofErr w:type="spellEnd"/>
      <w:r w:rsidR="0028024A">
        <w:t xml:space="preserve"> et mettre le code que nous voulons tester en </w:t>
      </w:r>
      <w:proofErr w:type="spellStart"/>
      <w:r w:rsidR="0028024A">
        <w:t>js</w:t>
      </w:r>
      <w:proofErr w:type="spellEnd"/>
      <w:r w:rsidR="0028024A">
        <w:t xml:space="preserve">. Cela permet de ne pas avoir à </w:t>
      </w:r>
      <w:r w:rsidR="00B944EC">
        <w:t xml:space="preserve">toujours associer des pages html à notre code </w:t>
      </w:r>
      <w:proofErr w:type="spellStart"/>
      <w:r w:rsidR="00B944EC">
        <w:t>js</w:t>
      </w:r>
      <w:proofErr w:type="spellEnd"/>
      <w:r w:rsidR="00B944EC">
        <w:t xml:space="preserve"> juste pour tester une petite partie.</w:t>
      </w:r>
    </w:p>
    <w:p w14:paraId="5DAC02B0" w14:textId="408F2E98" w:rsidR="00521F02" w:rsidRDefault="00521F02" w:rsidP="00902391">
      <w:pPr>
        <w:pStyle w:val="TxtJustifi"/>
      </w:pPr>
      <w:r w:rsidRPr="00521F02">
        <w:rPr>
          <w:noProof/>
        </w:rPr>
        <w:drawing>
          <wp:inline distT="0" distB="0" distL="0" distR="0" wp14:anchorId="7382D244" wp14:editId="729E2C15">
            <wp:extent cx="5939790" cy="3114040"/>
            <wp:effectExtent l="0" t="0" r="3810" b="0"/>
            <wp:docPr id="1" name="Image 1"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 texte, logiciel, Logiciel multimédia&#10;&#10;Description générée automatiquement"/>
                    <pic:cNvPicPr/>
                  </pic:nvPicPr>
                  <pic:blipFill>
                    <a:blip r:embed="rId22"/>
                    <a:stretch>
                      <a:fillRect/>
                    </a:stretch>
                  </pic:blipFill>
                  <pic:spPr>
                    <a:xfrm>
                      <a:off x="0" y="0"/>
                      <a:ext cx="5939790" cy="3114040"/>
                    </a:xfrm>
                    <a:prstGeom prst="rect">
                      <a:avLst/>
                    </a:prstGeom>
                  </pic:spPr>
                </pic:pic>
              </a:graphicData>
            </a:graphic>
          </wp:inline>
        </w:drawing>
      </w:r>
    </w:p>
    <w:p w14:paraId="4FFB5F00" w14:textId="4847DDA2" w:rsidR="00521F02" w:rsidRDefault="00521F02" w:rsidP="00521F02">
      <w:pPr>
        <w:pStyle w:val="Titre2"/>
      </w:pPr>
      <w:bookmarkStart w:id="9" w:name="_Toc137377777"/>
      <w:r>
        <w:t>Exercice 5</w:t>
      </w:r>
      <w:bookmarkEnd w:id="9"/>
    </w:p>
    <w:p w14:paraId="083ACACB" w14:textId="77777777" w:rsidR="001D148C" w:rsidRDefault="001D148C" w:rsidP="001D148C">
      <w:pPr>
        <w:pStyle w:val="Titre3"/>
        <w:numPr>
          <w:ilvl w:val="2"/>
          <w:numId w:val="1"/>
        </w:numPr>
      </w:pPr>
      <w:r>
        <w:t>Objectif de l’exercice</w:t>
      </w:r>
    </w:p>
    <w:p w14:paraId="0C4E2B63" w14:textId="11B61CBB" w:rsidR="007E411B" w:rsidRPr="007E411B" w:rsidRDefault="00C12317" w:rsidP="007E411B">
      <w:pPr>
        <w:pStyle w:val="TxtJustifi"/>
      </w:pPr>
      <w:r>
        <w:t xml:space="preserve">Le but était de réaliser </w:t>
      </w:r>
      <w:r w:rsidR="00D070F4">
        <w:t xml:space="preserve">une liste de commandes sur </w:t>
      </w:r>
      <w:proofErr w:type="spellStart"/>
      <w:r w:rsidR="00D070F4">
        <w:t>JSFiddle</w:t>
      </w:r>
      <w:proofErr w:type="spellEnd"/>
      <w:r w:rsidR="00D070F4">
        <w:t xml:space="preserve">. Elles se basaient sur la notion de variable en Javascript. </w:t>
      </w:r>
    </w:p>
    <w:p w14:paraId="528277DB" w14:textId="77777777" w:rsidR="001D148C" w:rsidRDefault="001D148C" w:rsidP="001D148C">
      <w:pPr>
        <w:pStyle w:val="Titre3"/>
        <w:numPr>
          <w:ilvl w:val="2"/>
          <w:numId w:val="1"/>
        </w:numPr>
      </w:pPr>
      <w:r>
        <w:t>Explications</w:t>
      </w:r>
    </w:p>
    <w:p w14:paraId="4FD52091" w14:textId="77777777" w:rsidR="00D070F4" w:rsidRPr="00DC6EB2" w:rsidRDefault="00D070F4" w:rsidP="00D070F4">
      <w:pPr>
        <w:pStyle w:val="TxtJustifi"/>
        <w:rPr>
          <w:rStyle w:val="CGras"/>
        </w:rPr>
      </w:pPr>
      <w:r w:rsidRPr="00DC6EB2">
        <w:rPr>
          <w:rStyle w:val="CGras"/>
        </w:rPr>
        <w:t>Comment déclarez-vous une variable en Javascript ?</w:t>
      </w:r>
    </w:p>
    <w:p w14:paraId="3E4F33FE" w14:textId="77777777" w:rsidR="00D070F4" w:rsidRDefault="00D070F4" w:rsidP="00D070F4">
      <w:pPr>
        <w:pStyle w:val="TxtJustifi"/>
      </w:pPr>
      <w:r>
        <w:t>On peut utiliser les mots-clés « let/</w:t>
      </w:r>
      <w:proofErr w:type="spellStart"/>
      <w:r>
        <w:t>const</w:t>
      </w:r>
      <w:proofErr w:type="spellEnd"/>
      <w:r>
        <w:t xml:space="preserve"> », let permet de faire des variables dont la valeur peut changer et </w:t>
      </w:r>
      <w:proofErr w:type="spellStart"/>
      <w:r>
        <w:t>const</w:t>
      </w:r>
      <w:proofErr w:type="spellEnd"/>
      <w:r>
        <w:t xml:space="preserve"> permet de garder toujours la même valeur.</w:t>
      </w:r>
    </w:p>
    <w:p w14:paraId="7F8A5E87" w14:textId="77777777" w:rsidR="00D070F4" w:rsidRPr="00DC6EB2" w:rsidRDefault="00D070F4" w:rsidP="00D070F4">
      <w:pPr>
        <w:pStyle w:val="TxtJustifi"/>
        <w:rPr>
          <w:rStyle w:val="CGras"/>
        </w:rPr>
      </w:pPr>
      <w:r w:rsidRPr="00DC6EB2">
        <w:rPr>
          <w:rStyle w:val="CGras"/>
        </w:rPr>
        <w:t>Comment déclarez-vous une constante et quelle convention est utilisée ?</w:t>
      </w:r>
    </w:p>
    <w:p w14:paraId="7A595747" w14:textId="77777777" w:rsidR="00D070F4" w:rsidRDefault="00D070F4" w:rsidP="00D070F4">
      <w:pPr>
        <w:pStyle w:val="TxtJustifi"/>
      </w:pPr>
      <w:r>
        <w:t>Pour faire une constante il faut donc utiliser le mot-clé « </w:t>
      </w:r>
      <w:proofErr w:type="spellStart"/>
      <w:r>
        <w:t>const</w:t>
      </w:r>
      <w:proofErr w:type="spellEnd"/>
      <w:r>
        <w:t> ». Comme en Java, il faut mettre le nom de la constante en majuscules.</w:t>
      </w:r>
    </w:p>
    <w:p w14:paraId="507630E8" w14:textId="77777777" w:rsidR="00D070F4" w:rsidRPr="00DC6EB2" w:rsidRDefault="00D070F4" w:rsidP="00D070F4">
      <w:pPr>
        <w:pStyle w:val="TxtJustifi"/>
        <w:rPr>
          <w:rStyle w:val="CGras"/>
        </w:rPr>
      </w:pPr>
      <w:r w:rsidRPr="00DC6EB2">
        <w:rPr>
          <w:rStyle w:val="CGras"/>
        </w:rPr>
        <w:t>Quelle est la différence entre les mots clés var et let ?</w:t>
      </w:r>
    </w:p>
    <w:p w14:paraId="613F26B2" w14:textId="77777777" w:rsidR="00D070F4" w:rsidRDefault="00D070F4" w:rsidP="00D070F4">
      <w:pPr>
        <w:pStyle w:val="TxtJustifi"/>
      </w:pPr>
      <w:r>
        <w:t>« </w:t>
      </w:r>
      <w:proofErr w:type="gramStart"/>
      <w:r>
        <w:t>var</w:t>
      </w:r>
      <w:proofErr w:type="gramEnd"/>
      <w:r>
        <w:t xml:space="preserve"> » était utilisé avant 2015, il n’est plus utilisé car il laisse trop de liberté. </w:t>
      </w:r>
    </w:p>
    <w:p w14:paraId="4EBC6284" w14:textId="77777777" w:rsidR="00D070F4" w:rsidRPr="00DC6EB2" w:rsidRDefault="00D070F4" w:rsidP="00D070F4">
      <w:pPr>
        <w:pStyle w:val="TxtJustifi"/>
        <w:rPr>
          <w:rStyle w:val="CGras"/>
        </w:rPr>
      </w:pPr>
      <w:r w:rsidRPr="00DC6EB2">
        <w:rPr>
          <w:rStyle w:val="CGras"/>
        </w:rPr>
        <w:lastRenderedPageBreak/>
        <w:t>Quelle particularité y a-t-il à déclarer une variable sans les mots clés var et let ?</w:t>
      </w:r>
    </w:p>
    <w:p w14:paraId="2C1C325A" w14:textId="77777777" w:rsidR="00D070F4" w:rsidRDefault="00D070F4" w:rsidP="00D070F4">
      <w:pPr>
        <w:pStyle w:val="TxtJustifi"/>
      </w:pPr>
      <w:r>
        <w:t>Cela permet de faire des variables globales.</w:t>
      </w:r>
    </w:p>
    <w:p w14:paraId="50C47CB6" w14:textId="77777777" w:rsidR="00D070F4" w:rsidRPr="00DC6EB2" w:rsidRDefault="00D070F4" w:rsidP="00D070F4">
      <w:pPr>
        <w:pStyle w:val="TxtJustifi"/>
        <w:rPr>
          <w:rStyle w:val="CGras"/>
        </w:rPr>
      </w:pPr>
      <w:r w:rsidRPr="00DC6EB2">
        <w:rPr>
          <w:rStyle w:val="CGras"/>
        </w:rPr>
        <w:t>Combien y a-t-il de types primitifs en Javascript et quels sont-ils ?</w:t>
      </w:r>
    </w:p>
    <w:p w14:paraId="1CF1400A" w14:textId="77777777" w:rsidR="00D070F4" w:rsidRPr="00001EC8" w:rsidRDefault="00D070F4" w:rsidP="00D070F4">
      <w:pPr>
        <w:pStyle w:val="TxtJustifi"/>
      </w:pPr>
      <w:r w:rsidRPr="00001EC8">
        <w:t xml:space="preserve">Il y en a 7 : string, </w:t>
      </w:r>
      <w:proofErr w:type="spellStart"/>
      <w:r w:rsidRPr="00001EC8">
        <w:t>number</w:t>
      </w:r>
      <w:proofErr w:type="spellEnd"/>
      <w:r w:rsidRPr="00001EC8">
        <w:t xml:space="preserve">, </w:t>
      </w:r>
      <w:proofErr w:type="spellStart"/>
      <w:r w:rsidRPr="00001EC8">
        <w:t>bigint</w:t>
      </w:r>
      <w:proofErr w:type="spellEnd"/>
      <w:r w:rsidRPr="00001EC8">
        <w:t xml:space="preserve">, boolean, </w:t>
      </w:r>
      <w:proofErr w:type="spellStart"/>
      <w:r w:rsidRPr="00001EC8">
        <w:t>undefined</w:t>
      </w:r>
      <w:proofErr w:type="spellEnd"/>
      <w:r w:rsidRPr="00001EC8">
        <w:t xml:space="preserve">, </w:t>
      </w:r>
      <w:proofErr w:type="spellStart"/>
      <w:r w:rsidRPr="00001EC8">
        <w:t>symbol</w:t>
      </w:r>
      <w:proofErr w:type="spellEnd"/>
      <w:r w:rsidRPr="00001EC8">
        <w:t xml:space="preserve"> et </w:t>
      </w:r>
      <w:proofErr w:type="spellStart"/>
      <w:r w:rsidRPr="00001EC8">
        <w:t>null</w:t>
      </w:r>
      <w:proofErr w:type="spellEnd"/>
      <w:r w:rsidRPr="00001EC8">
        <w:t>.</w:t>
      </w:r>
    </w:p>
    <w:p w14:paraId="6E328504" w14:textId="77777777" w:rsidR="00D070F4" w:rsidRPr="00DC6EB2" w:rsidRDefault="00D070F4" w:rsidP="00D070F4">
      <w:pPr>
        <w:pStyle w:val="TxtJustifi"/>
        <w:rPr>
          <w:rStyle w:val="CGras"/>
        </w:rPr>
      </w:pPr>
      <w:r w:rsidRPr="00DC6EB2">
        <w:rPr>
          <w:rStyle w:val="CGras"/>
        </w:rPr>
        <w:t>Quelle instruction permet de connaître le type d'une variable ? Donnez un exemple.</w:t>
      </w:r>
    </w:p>
    <w:p w14:paraId="6E6CB51D" w14:textId="4FB93BBE" w:rsidR="00DC6EB2" w:rsidRDefault="00D070F4" w:rsidP="00DC6EB2">
      <w:pPr>
        <w:pStyle w:val="TxtJustifi"/>
      </w:pPr>
      <w:r>
        <w:t>On peut utiliser le mot-clé « </w:t>
      </w:r>
      <w:proofErr w:type="spellStart"/>
      <w:r>
        <w:t>typeof</w:t>
      </w:r>
      <w:proofErr w:type="spellEnd"/>
      <w:r>
        <w:t xml:space="preserve"> » suivi de la valeur ou la variable. Exemple : </w:t>
      </w:r>
      <w:proofErr w:type="gramStart"/>
      <w:r>
        <w:t>console.log(</w:t>
      </w:r>
      <w:proofErr w:type="spellStart"/>
      <w:proofErr w:type="gramEnd"/>
      <w:r>
        <w:t>typeof</w:t>
      </w:r>
      <w:proofErr w:type="spellEnd"/>
      <w:r>
        <w:t xml:space="preserve"> variable) ;</w:t>
      </w:r>
    </w:p>
    <w:p w14:paraId="408E5FD6" w14:textId="394545A1" w:rsidR="00A9584F" w:rsidRDefault="00A9584F" w:rsidP="00A9584F">
      <w:pPr>
        <w:pStyle w:val="Titre2"/>
      </w:pPr>
      <w:bookmarkStart w:id="10" w:name="_Toc137377778"/>
      <w:r>
        <w:t>Exercice 6</w:t>
      </w:r>
      <w:bookmarkEnd w:id="10"/>
    </w:p>
    <w:p w14:paraId="1449038D" w14:textId="77777777" w:rsidR="001D148C" w:rsidRDefault="001D148C" w:rsidP="001D148C">
      <w:pPr>
        <w:pStyle w:val="Titre3"/>
        <w:numPr>
          <w:ilvl w:val="2"/>
          <w:numId w:val="1"/>
        </w:numPr>
      </w:pPr>
      <w:r>
        <w:t>Objectif de l’exercice</w:t>
      </w:r>
    </w:p>
    <w:p w14:paraId="7F1F7B76" w14:textId="47988C6A" w:rsidR="00D070F4" w:rsidRPr="00D070F4" w:rsidRDefault="008F5868" w:rsidP="00D070F4">
      <w:pPr>
        <w:pStyle w:val="TxtJustifi"/>
      </w:pPr>
      <w:r>
        <w:t xml:space="preserve">Le but était de </w:t>
      </w:r>
      <w:r w:rsidR="00FA2726">
        <w:t>reprendre l’exercice 1, mais cette fois-ci d’utiliser un switch</w:t>
      </w:r>
      <w:r w:rsidR="00CC7E8C">
        <w:t xml:space="preserve"> en affichant le jour de la semaine de la date courante. </w:t>
      </w:r>
      <w:r w:rsidR="00AF7D5B">
        <w:t>Nous avions deux boutons, un qui permettait de faire cela avec un switch, et l’autre qui utilisait un tableau.</w:t>
      </w:r>
    </w:p>
    <w:p w14:paraId="5019FAD5" w14:textId="77777777" w:rsidR="001D148C" w:rsidRDefault="001D148C" w:rsidP="001D148C">
      <w:pPr>
        <w:pStyle w:val="Titre3"/>
        <w:numPr>
          <w:ilvl w:val="2"/>
          <w:numId w:val="1"/>
        </w:numPr>
      </w:pPr>
      <w:r>
        <w:t>Explications</w:t>
      </w:r>
    </w:p>
    <w:p w14:paraId="4D8A815B" w14:textId="77777777" w:rsidR="00AF7D5B" w:rsidRPr="0094551A" w:rsidRDefault="00AF7D5B" w:rsidP="00AF7D5B">
      <w:pPr>
        <w:pStyle w:val="TxtJustifi"/>
        <w:rPr>
          <w:rStyle w:val="CGras"/>
        </w:rPr>
      </w:pPr>
      <w:r w:rsidRPr="0094551A">
        <w:rPr>
          <w:rStyle w:val="CGras"/>
        </w:rPr>
        <w:t>Comment récupérez-vous le numéro du jour actuel ?</w:t>
      </w:r>
    </w:p>
    <w:p w14:paraId="55915567" w14:textId="77777777" w:rsidR="00AF7D5B" w:rsidRDefault="00AF7D5B" w:rsidP="00AF7D5B">
      <w:pPr>
        <w:pStyle w:val="TxtJustifi"/>
      </w:pPr>
      <w:r>
        <w:t xml:space="preserve">Pour cela, il faut créer une variable qui aura comme valeur « new </w:t>
      </w:r>
      <w:proofErr w:type="gramStart"/>
      <w:r>
        <w:t>Date(</w:t>
      </w:r>
      <w:proofErr w:type="gramEnd"/>
      <w:r>
        <w:t>) », il faudra ensuite utiliser la méthode « </w:t>
      </w:r>
      <w:proofErr w:type="spellStart"/>
      <w:r>
        <w:t>getDay</w:t>
      </w:r>
      <w:proofErr w:type="spellEnd"/>
      <w:r>
        <w:t>() ».</w:t>
      </w:r>
    </w:p>
    <w:p w14:paraId="438625FC" w14:textId="77777777" w:rsidR="00AF7D5B" w:rsidRPr="0094551A" w:rsidRDefault="00AF7D5B" w:rsidP="00AF7D5B">
      <w:pPr>
        <w:pStyle w:val="TxtJustifi"/>
        <w:rPr>
          <w:rStyle w:val="CGras"/>
        </w:rPr>
      </w:pPr>
      <w:r w:rsidRPr="0094551A">
        <w:rPr>
          <w:rStyle w:val="CGras"/>
        </w:rPr>
        <w:t xml:space="preserve">Comment pouvez-vous insérer du texte dans une balise html ? </w:t>
      </w:r>
    </w:p>
    <w:p w14:paraId="0C6C1F06" w14:textId="77777777" w:rsidR="00AF7D5B" w:rsidRDefault="00AF7D5B" w:rsidP="00AF7D5B">
      <w:pPr>
        <w:pStyle w:val="TxtJustifi"/>
      </w:pPr>
      <w:r>
        <w:t>Il faut retrouver la balise, puis utiliser la commande « </w:t>
      </w:r>
      <w:proofErr w:type="spellStart"/>
      <w:r>
        <w:t>innerText</w:t>
      </w:r>
      <w:proofErr w:type="spellEnd"/>
      <w:r>
        <w:t> » suivi du texte que l’on veut ajouter.</w:t>
      </w:r>
    </w:p>
    <w:p w14:paraId="2AEEE0EE" w14:textId="77777777" w:rsidR="00AF7D5B" w:rsidRPr="0094551A" w:rsidRDefault="00AF7D5B" w:rsidP="00AF7D5B">
      <w:pPr>
        <w:pStyle w:val="TxtJustifi"/>
        <w:rPr>
          <w:rStyle w:val="CGras"/>
        </w:rPr>
      </w:pPr>
      <w:r w:rsidRPr="0094551A">
        <w:rPr>
          <w:rStyle w:val="CGras"/>
        </w:rPr>
        <w:t>Comment pouvez-vous insérer du code html dans une balise html ? Par exemple "&lt;b&gt;On est mardi&lt;/b&gt;"</w:t>
      </w:r>
    </w:p>
    <w:p w14:paraId="2937C355" w14:textId="77777777" w:rsidR="00AF7D5B" w:rsidRDefault="00AF7D5B" w:rsidP="00AF7D5B">
      <w:pPr>
        <w:pStyle w:val="TxtJustifi"/>
      </w:pPr>
      <w:r>
        <w:t>Avec la fonction « </w:t>
      </w:r>
      <w:proofErr w:type="spellStart"/>
      <w:r>
        <w:t>innerHTML</w:t>
      </w:r>
      <w:proofErr w:type="spellEnd"/>
      <w:r>
        <w:t> ».</w:t>
      </w:r>
    </w:p>
    <w:p w14:paraId="5B4D688C" w14:textId="77777777" w:rsidR="00AF7D5B" w:rsidRPr="0094551A" w:rsidRDefault="00AF7D5B" w:rsidP="00AF7D5B">
      <w:pPr>
        <w:pStyle w:val="TxtJustifi"/>
        <w:rPr>
          <w:rStyle w:val="CGras"/>
        </w:rPr>
      </w:pPr>
      <w:r w:rsidRPr="0094551A">
        <w:rPr>
          <w:rStyle w:val="CGras"/>
        </w:rPr>
        <w:t>Expliquez comment créer un tableau, vide ou avec des valeurs.</w:t>
      </w:r>
    </w:p>
    <w:p w14:paraId="43B0A670" w14:textId="77777777" w:rsidR="00AF7D5B" w:rsidRDefault="00AF7D5B" w:rsidP="00AF7D5B">
      <w:pPr>
        <w:pStyle w:val="TxtJustifi"/>
      </w:pPr>
      <w:r>
        <w:t>Pour créer un tableau, il suffit de créer une variable et de lui donner comme valeur « [] ». Nous pouvons mettre des valeurs dans les crochets.</w:t>
      </w:r>
    </w:p>
    <w:p w14:paraId="6AEDFFE2" w14:textId="77777777" w:rsidR="00AF7D5B" w:rsidRPr="0094551A" w:rsidRDefault="00AF7D5B" w:rsidP="00AF7D5B">
      <w:pPr>
        <w:pStyle w:val="TxtJustifi"/>
        <w:rPr>
          <w:rStyle w:val="CGras"/>
        </w:rPr>
      </w:pPr>
      <w:r w:rsidRPr="0094551A">
        <w:rPr>
          <w:rStyle w:val="CGras"/>
        </w:rPr>
        <w:t>Expliquez comment ajouter et supprimer des valeurs, au début ou à fin, d'un tableau.</w:t>
      </w:r>
    </w:p>
    <w:p w14:paraId="477E8234" w14:textId="77777777" w:rsidR="00AF7D5B" w:rsidRDefault="00AF7D5B" w:rsidP="00AF7D5B">
      <w:pPr>
        <w:pStyle w:val="TxtJustifi"/>
      </w:pPr>
      <w:r>
        <w:t>Pour ajouter une valeur à la fin, il faut utiliser la commande « </w:t>
      </w:r>
      <w:proofErr w:type="gramStart"/>
      <w:r>
        <w:t>push(</w:t>
      </w:r>
      <w:proofErr w:type="gramEnd"/>
      <w:r>
        <w:t>) » avec la valeur entre les parenthèses, pour rajouter au début « </w:t>
      </w:r>
      <w:proofErr w:type="spellStart"/>
      <w:r>
        <w:t>unshift</w:t>
      </w:r>
      <w:proofErr w:type="spellEnd"/>
      <w:r>
        <w:t>() ». Pour supprimer la dernière valeur « </w:t>
      </w:r>
      <w:proofErr w:type="gramStart"/>
      <w:r>
        <w:t>pop(</w:t>
      </w:r>
      <w:proofErr w:type="gramEnd"/>
      <w:r>
        <w:t>) » et pour la première « shift ».</w:t>
      </w:r>
    </w:p>
    <w:p w14:paraId="5B55DD88" w14:textId="77777777" w:rsidR="00AF7D5B" w:rsidRPr="0094551A" w:rsidRDefault="00AF7D5B" w:rsidP="00AF7D5B">
      <w:pPr>
        <w:pStyle w:val="TxtJustifi"/>
        <w:rPr>
          <w:rStyle w:val="CGras"/>
        </w:rPr>
      </w:pPr>
      <w:r w:rsidRPr="0094551A">
        <w:rPr>
          <w:rStyle w:val="CGras"/>
        </w:rPr>
        <w:t>Expliquez comment récupérer une valeur, dans un tableau, à position donnée.</w:t>
      </w:r>
    </w:p>
    <w:p w14:paraId="08207FAE" w14:textId="77777777" w:rsidR="00AF7D5B" w:rsidRDefault="00AF7D5B" w:rsidP="00AF7D5B">
      <w:pPr>
        <w:pStyle w:val="TxtJustifi"/>
      </w:pPr>
      <w:r>
        <w:t>Comme en Java, il faut mettre le nom du tableau et mettre entre crochet la position de la valeur que l’on veut.</w:t>
      </w:r>
    </w:p>
    <w:p w14:paraId="61CEDE72" w14:textId="77777777" w:rsidR="00AF7D5B" w:rsidRPr="0094551A" w:rsidRDefault="00AF7D5B" w:rsidP="00AF7D5B">
      <w:pPr>
        <w:pStyle w:val="TxtJustifi"/>
        <w:rPr>
          <w:rStyle w:val="CGras"/>
        </w:rPr>
      </w:pPr>
      <w:r w:rsidRPr="0094551A">
        <w:rPr>
          <w:rStyle w:val="CGras"/>
        </w:rPr>
        <w:t>Expliquez comment afficher l'ensemble des valeurs d'un tableau.</w:t>
      </w:r>
    </w:p>
    <w:p w14:paraId="5838AA02" w14:textId="77777777" w:rsidR="00AF7D5B" w:rsidRDefault="00AF7D5B" w:rsidP="00AF7D5B">
      <w:pPr>
        <w:pStyle w:val="TxtJustifi"/>
      </w:pPr>
      <w:r>
        <w:t>Pour cela, il faut faire une boucle qui affichera tous les éléments. Exemple :</w:t>
      </w:r>
    </w:p>
    <w:p w14:paraId="10DEEC77" w14:textId="77777777" w:rsidR="00AF7D5B" w:rsidRDefault="00AF7D5B" w:rsidP="00AF7D5B">
      <w:pPr>
        <w:pStyle w:val="TxtCode4-Gris"/>
      </w:pPr>
      <w:r>
        <w:t>noms.forEach(function(nom) {</w:t>
      </w:r>
    </w:p>
    <w:p w14:paraId="53224D9F" w14:textId="77777777" w:rsidR="00AF7D5B" w:rsidRDefault="00AF7D5B" w:rsidP="00AF7D5B">
      <w:pPr>
        <w:pStyle w:val="TxtCode4-Gris"/>
      </w:pPr>
      <w:r>
        <w:t xml:space="preserve">  console.log(nom);</w:t>
      </w:r>
    </w:p>
    <w:p w14:paraId="03323D30" w14:textId="6608B609" w:rsidR="00CC7E8C" w:rsidRPr="00CC7E8C" w:rsidRDefault="00AF7D5B" w:rsidP="00AF7D5B">
      <w:pPr>
        <w:pStyle w:val="TxtCode4-Gris"/>
      </w:pPr>
      <w:r>
        <w:t>});</w:t>
      </w:r>
    </w:p>
    <w:p w14:paraId="0FB8A994" w14:textId="77777777" w:rsidR="001D148C" w:rsidRDefault="001D148C" w:rsidP="001D148C">
      <w:pPr>
        <w:pStyle w:val="Titre3"/>
        <w:numPr>
          <w:ilvl w:val="2"/>
          <w:numId w:val="1"/>
        </w:numPr>
      </w:pPr>
      <w:r>
        <w:t>Extrait de code</w:t>
      </w:r>
    </w:p>
    <w:p w14:paraId="716352C5" w14:textId="164F72E3" w:rsidR="00AF7D5B" w:rsidRDefault="000521B3" w:rsidP="00AF7D5B">
      <w:pPr>
        <w:pStyle w:val="TxtJustifi"/>
      </w:pPr>
      <w:r>
        <w:t>Switch :</w:t>
      </w:r>
    </w:p>
    <w:p w14:paraId="0B793E00" w14:textId="77777777" w:rsidR="006F251A" w:rsidRDefault="006F251A" w:rsidP="006F251A">
      <w:pPr>
        <w:pStyle w:val="TxtCode4-Gris"/>
      </w:pPr>
      <w:r>
        <w:lastRenderedPageBreak/>
        <w:t>let date = new Date();</w:t>
      </w:r>
    </w:p>
    <w:p w14:paraId="454C337B" w14:textId="1ACDEF75" w:rsidR="006F251A" w:rsidRDefault="006F251A" w:rsidP="006F251A">
      <w:pPr>
        <w:pStyle w:val="TxtCode4-Gris"/>
      </w:pPr>
      <w:r>
        <w:t>const s = "On est ";</w:t>
      </w:r>
    </w:p>
    <w:p w14:paraId="175FD957" w14:textId="4F475420" w:rsidR="006F251A" w:rsidRDefault="006F251A" w:rsidP="006F251A">
      <w:pPr>
        <w:pStyle w:val="TxtCode4-Gris"/>
      </w:pPr>
      <w:r>
        <w:t>switch (date.getDay()) {</w:t>
      </w:r>
    </w:p>
    <w:p w14:paraId="5321A869" w14:textId="2551CBA4" w:rsidR="006F251A" w:rsidRDefault="006F251A" w:rsidP="006F251A">
      <w:pPr>
        <w:pStyle w:val="TxtCode4-Gris"/>
      </w:pPr>
      <w:r>
        <w:t xml:space="preserve">  case 0:</w:t>
      </w:r>
    </w:p>
    <w:p w14:paraId="4D469AC3" w14:textId="1335B209" w:rsidR="006F251A" w:rsidRDefault="006F251A" w:rsidP="006F251A">
      <w:pPr>
        <w:pStyle w:val="TxtCode4-Gris"/>
      </w:pPr>
      <w:r>
        <w:t xml:space="preserve">    document.getElementById("info").innerHTML = (s + "Dimanche");</w:t>
      </w:r>
    </w:p>
    <w:p w14:paraId="28AC03C8" w14:textId="256D5311" w:rsidR="006F251A" w:rsidRDefault="006F251A" w:rsidP="006F251A">
      <w:pPr>
        <w:pStyle w:val="TxtCode4-Gris"/>
      </w:pPr>
      <w:r>
        <w:t xml:space="preserve">    break;</w:t>
      </w:r>
    </w:p>
    <w:p w14:paraId="6A19DA6F" w14:textId="1EBBB261" w:rsidR="006F251A" w:rsidRDefault="006F251A" w:rsidP="006F251A">
      <w:pPr>
        <w:pStyle w:val="TxtCode4-Gris"/>
      </w:pPr>
      <w:r>
        <w:t xml:space="preserve">  case 1:</w:t>
      </w:r>
    </w:p>
    <w:p w14:paraId="7CDDB8CD" w14:textId="3E5AAC5D" w:rsidR="006F251A" w:rsidRDefault="006F251A" w:rsidP="006F251A">
      <w:pPr>
        <w:pStyle w:val="TxtCode4-Gris"/>
      </w:pPr>
      <w:r>
        <w:t xml:space="preserve">    document.getElementById("info").innerHTML = (s + "Lundi");</w:t>
      </w:r>
    </w:p>
    <w:p w14:paraId="61078090" w14:textId="02B4FC4D" w:rsidR="006F251A" w:rsidRDefault="006F251A" w:rsidP="006F251A">
      <w:pPr>
        <w:pStyle w:val="TxtCode4-Gris"/>
      </w:pPr>
      <w:r>
        <w:t xml:space="preserve">    break;</w:t>
      </w:r>
    </w:p>
    <w:p w14:paraId="77DC0A52" w14:textId="71528373" w:rsidR="006F251A" w:rsidRDefault="006F251A" w:rsidP="006F251A">
      <w:pPr>
        <w:pStyle w:val="TxtCode4-Gris"/>
      </w:pPr>
      <w:r>
        <w:t xml:space="preserve">  case 2:</w:t>
      </w:r>
    </w:p>
    <w:p w14:paraId="4F84EF36" w14:textId="04A538A5" w:rsidR="006F251A" w:rsidRDefault="006F251A" w:rsidP="006F251A">
      <w:pPr>
        <w:pStyle w:val="TxtCode4-Gris"/>
      </w:pPr>
      <w:r>
        <w:t xml:space="preserve">    document.getElementById("info").innerHTML = (s + "Mardi");</w:t>
      </w:r>
    </w:p>
    <w:p w14:paraId="39D9DB89" w14:textId="54B96F89" w:rsidR="006F251A" w:rsidRDefault="006F251A" w:rsidP="006F251A">
      <w:pPr>
        <w:pStyle w:val="TxtCode4-Gris"/>
      </w:pPr>
      <w:r>
        <w:t xml:space="preserve">    break;</w:t>
      </w:r>
    </w:p>
    <w:p w14:paraId="75C7E657" w14:textId="04781DEB" w:rsidR="006F251A" w:rsidRDefault="006F251A" w:rsidP="006F251A">
      <w:pPr>
        <w:pStyle w:val="TxtCode4-Gris"/>
      </w:pPr>
      <w:r>
        <w:t xml:space="preserve">  case 3:</w:t>
      </w:r>
    </w:p>
    <w:p w14:paraId="10DC9411" w14:textId="0CA2426F" w:rsidR="006F251A" w:rsidRDefault="006F251A" w:rsidP="006F251A">
      <w:pPr>
        <w:pStyle w:val="TxtCode4-Gris"/>
      </w:pPr>
      <w:r>
        <w:t xml:space="preserve">    document.getElementById("info").innerHTML = (s + "Mercredi");</w:t>
      </w:r>
    </w:p>
    <w:p w14:paraId="7928F869" w14:textId="0BEDC627" w:rsidR="006F251A" w:rsidRDefault="006F251A" w:rsidP="006F251A">
      <w:pPr>
        <w:pStyle w:val="TxtCode4-Gris"/>
      </w:pPr>
      <w:r>
        <w:t xml:space="preserve">    break;</w:t>
      </w:r>
    </w:p>
    <w:p w14:paraId="33CEC2BD" w14:textId="0144B2C9" w:rsidR="006F251A" w:rsidRDefault="006F251A" w:rsidP="006F251A">
      <w:pPr>
        <w:pStyle w:val="TxtCode4-Gris"/>
      </w:pPr>
      <w:r>
        <w:t xml:space="preserve">  case 4:</w:t>
      </w:r>
    </w:p>
    <w:p w14:paraId="1E11AA66" w14:textId="6EE01A15" w:rsidR="006F251A" w:rsidRDefault="006F251A" w:rsidP="006F251A">
      <w:pPr>
        <w:pStyle w:val="TxtCode4-Gris"/>
      </w:pPr>
      <w:r>
        <w:t xml:space="preserve">    document.getElementById("info").innerHTML = (s + "Jeudi");</w:t>
      </w:r>
    </w:p>
    <w:p w14:paraId="26C2C773" w14:textId="1398B31C" w:rsidR="006F251A" w:rsidRDefault="006F251A" w:rsidP="006F251A">
      <w:pPr>
        <w:pStyle w:val="TxtCode4-Gris"/>
      </w:pPr>
      <w:r>
        <w:t xml:space="preserve">    break;</w:t>
      </w:r>
    </w:p>
    <w:p w14:paraId="196A49B1" w14:textId="3E8F5D14" w:rsidR="006F251A" w:rsidRDefault="006F251A" w:rsidP="006F251A">
      <w:pPr>
        <w:pStyle w:val="TxtCode4-Gris"/>
      </w:pPr>
      <w:r>
        <w:t xml:space="preserve">  case 5:</w:t>
      </w:r>
    </w:p>
    <w:p w14:paraId="1D99C6A5" w14:textId="10FAC77C" w:rsidR="006F251A" w:rsidRDefault="006F251A" w:rsidP="006F251A">
      <w:pPr>
        <w:pStyle w:val="TxtCode4-Gris"/>
      </w:pPr>
      <w:r>
        <w:t xml:space="preserve">    document.getElementById("info").innerHTML = (s + "Vendredi");</w:t>
      </w:r>
    </w:p>
    <w:p w14:paraId="2F667C63" w14:textId="26A9BB81" w:rsidR="006F251A" w:rsidRDefault="006F251A" w:rsidP="006F251A">
      <w:pPr>
        <w:pStyle w:val="TxtCode4-Gris"/>
      </w:pPr>
      <w:r>
        <w:t xml:space="preserve">    break;</w:t>
      </w:r>
    </w:p>
    <w:p w14:paraId="09BEB0A5" w14:textId="36BCFF76" w:rsidR="006F251A" w:rsidRDefault="006F251A" w:rsidP="006F251A">
      <w:pPr>
        <w:pStyle w:val="TxtCode4-Gris"/>
      </w:pPr>
      <w:r>
        <w:t xml:space="preserve">  case 6:</w:t>
      </w:r>
    </w:p>
    <w:p w14:paraId="738B52C6" w14:textId="6F72A4A3" w:rsidR="006F251A" w:rsidRDefault="006F251A" w:rsidP="006F251A">
      <w:pPr>
        <w:pStyle w:val="TxtCode4-Gris"/>
      </w:pPr>
      <w:r>
        <w:t xml:space="preserve">    document.getElementById("info").innerHTML = (s + "Samedi");</w:t>
      </w:r>
    </w:p>
    <w:p w14:paraId="42F375E8" w14:textId="5793BC3C" w:rsidR="006F251A" w:rsidRDefault="006F251A" w:rsidP="006F251A">
      <w:pPr>
        <w:pStyle w:val="TxtCode4-Gris"/>
      </w:pPr>
      <w:r>
        <w:t xml:space="preserve">    break;</w:t>
      </w:r>
    </w:p>
    <w:p w14:paraId="4D3401FF" w14:textId="61606AC7" w:rsidR="000521B3" w:rsidRDefault="006F251A" w:rsidP="006F251A">
      <w:pPr>
        <w:pStyle w:val="TxtCode4-Gris"/>
      </w:pPr>
      <w:r>
        <w:t>}</w:t>
      </w:r>
    </w:p>
    <w:p w14:paraId="10EBDDC9" w14:textId="63201B95" w:rsidR="000521B3" w:rsidRPr="006F251A" w:rsidRDefault="000521B3" w:rsidP="00AF7D5B">
      <w:pPr>
        <w:pStyle w:val="TxtJustifi"/>
        <w:rPr>
          <w:lang w:val="en-US"/>
        </w:rPr>
      </w:pPr>
      <w:proofErr w:type="gramStart"/>
      <w:r w:rsidRPr="006F251A">
        <w:rPr>
          <w:lang w:val="en-US"/>
        </w:rPr>
        <w:t>Tableau :</w:t>
      </w:r>
      <w:proofErr w:type="gramEnd"/>
    </w:p>
    <w:p w14:paraId="656F6A10" w14:textId="77777777" w:rsidR="009E70AE" w:rsidRPr="009E70AE" w:rsidRDefault="009E70AE" w:rsidP="009E70AE">
      <w:pPr>
        <w:pStyle w:val="TxtCode4-Gris"/>
        <w:rPr>
          <w:lang w:val="fr-CH"/>
        </w:rPr>
      </w:pPr>
      <w:r w:rsidRPr="009E70AE">
        <w:rPr>
          <w:lang w:val="fr-CH"/>
        </w:rPr>
        <w:t>let date = new Date();</w:t>
      </w:r>
    </w:p>
    <w:p w14:paraId="7E44C731" w14:textId="7377EFF3" w:rsidR="009E70AE" w:rsidRPr="009E70AE" w:rsidRDefault="009E70AE" w:rsidP="009E70AE">
      <w:pPr>
        <w:pStyle w:val="TxtCode4-Gris"/>
        <w:rPr>
          <w:lang w:val="it-IT"/>
        </w:rPr>
      </w:pPr>
      <w:r w:rsidRPr="009E70AE">
        <w:rPr>
          <w:lang w:val="it-IT"/>
        </w:rPr>
        <w:t>const jours = [</w:t>
      </w:r>
    </w:p>
    <w:p w14:paraId="2F9AABC5" w14:textId="2CFCFFAE" w:rsidR="009E70AE" w:rsidRPr="009E70AE" w:rsidRDefault="009E70AE" w:rsidP="009E70AE">
      <w:pPr>
        <w:pStyle w:val="TxtCode4-Gris"/>
        <w:rPr>
          <w:lang w:val="it-IT"/>
        </w:rPr>
      </w:pPr>
      <w:r w:rsidRPr="009E70AE">
        <w:rPr>
          <w:lang w:val="it-IT"/>
        </w:rPr>
        <w:t xml:space="preserve">  "Dimanche",</w:t>
      </w:r>
    </w:p>
    <w:p w14:paraId="5BBC7FE7" w14:textId="60090378" w:rsidR="009E70AE" w:rsidRPr="009E70AE" w:rsidRDefault="009E70AE" w:rsidP="009E70AE">
      <w:pPr>
        <w:pStyle w:val="TxtCode4-Gris"/>
        <w:rPr>
          <w:lang w:val="it-IT"/>
        </w:rPr>
      </w:pPr>
      <w:r w:rsidRPr="009E70AE">
        <w:rPr>
          <w:lang w:val="it-IT"/>
        </w:rPr>
        <w:t xml:space="preserve">  "Lundi",</w:t>
      </w:r>
    </w:p>
    <w:p w14:paraId="6983AADD" w14:textId="67E0E146" w:rsidR="009E70AE" w:rsidRPr="009E70AE" w:rsidRDefault="009E70AE" w:rsidP="009E70AE">
      <w:pPr>
        <w:pStyle w:val="TxtCode4-Gris"/>
        <w:rPr>
          <w:lang w:val="it-IT"/>
        </w:rPr>
      </w:pPr>
      <w:r w:rsidRPr="009E70AE">
        <w:rPr>
          <w:lang w:val="it-IT"/>
        </w:rPr>
        <w:t xml:space="preserve">  "Mardi",</w:t>
      </w:r>
    </w:p>
    <w:p w14:paraId="7B3EDA57" w14:textId="00FC55EC" w:rsidR="009E70AE" w:rsidRPr="009E70AE" w:rsidRDefault="009E70AE" w:rsidP="009E70AE">
      <w:pPr>
        <w:pStyle w:val="TxtCode4-Gris"/>
        <w:rPr>
          <w:lang w:val="it-IT"/>
        </w:rPr>
      </w:pPr>
      <w:r w:rsidRPr="009E70AE">
        <w:rPr>
          <w:lang w:val="it-IT"/>
        </w:rPr>
        <w:t xml:space="preserve">  "Mercredi",</w:t>
      </w:r>
    </w:p>
    <w:p w14:paraId="354B37B0" w14:textId="47535D21" w:rsidR="009E70AE" w:rsidRPr="009E70AE" w:rsidRDefault="009E70AE" w:rsidP="009E70AE">
      <w:pPr>
        <w:pStyle w:val="TxtCode4-Gris"/>
        <w:rPr>
          <w:lang w:val="it-IT"/>
        </w:rPr>
      </w:pPr>
      <w:r w:rsidRPr="009E70AE">
        <w:rPr>
          <w:lang w:val="it-IT"/>
        </w:rPr>
        <w:t xml:space="preserve">  "Jeudi",</w:t>
      </w:r>
    </w:p>
    <w:p w14:paraId="21A42CFC" w14:textId="137D33CC" w:rsidR="009E70AE" w:rsidRPr="009E70AE" w:rsidRDefault="009E70AE" w:rsidP="009E70AE">
      <w:pPr>
        <w:pStyle w:val="TxtCode4-Gris"/>
        <w:rPr>
          <w:lang w:val="it-IT"/>
        </w:rPr>
      </w:pPr>
      <w:r w:rsidRPr="009E70AE">
        <w:rPr>
          <w:lang w:val="it-IT"/>
        </w:rPr>
        <w:t xml:space="preserve">  "Vendredi",</w:t>
      </w:r>
    </w:p>
    <w:p w14:paraId="325E956A" w14:textId="5C61CFD7" w:rsidR="009E70AE" w:rsidRPr="009E70AE" w:rsidRDefault="009E70AE" w:rsidP="009E70AE">
      <w:pPr>
        <w:pStyle w:val="TxtCode4-Gris"/>
        <w:rPr>
          <w:lang w:val="it-IT"/>
        </w:rPr>
      </w:pPr>
      <w:r w:rsidRPr="009E70AE">
        <w:rPr>
          <w:lang w:val="it-IT"/>
        </w:rPr>
        <w:t xml:space="preserve">  "Samedi",</w:t>
      </w:r>
    </w:p>
    <w:p w14:paraId="7196E37D" w14:textId="16EB7F6F" w:rsidR="009E70AE" w:rsidRPr="009E70AE" w:rsidRDefault="009E70AE" w:rsidP="009E70AE">
      <w:pPr>
        <w:pStyle w:val="TxtCode4-Gris"/>
        <w:rPr>
          <w:lang w:val="it-IT"/>
        </w:rPr>
      </w:pPr>
      <w:r w:rsidRPr="009E70AE">
        <w:rPr>
          <w:lang w:val="it-IT"/>
        </w:rPr>
        <w:t>];</w:t>
      </w:r>
    </w:p>
    <w:p w14:paraId="44A22666" w14:textId="77777777" w:rsidR="009E70AE" w:rsidRPr="009E70AE" w:rsidRDefault="009E70AE" w:rsidP="009E70AE">
      <w:pPr>
        <w:pStyle w:val="TxtCode4-Gris"/>
        <w:rPr>
          <w:lang w:val="it-IT"/>
        </w:rPr>
      </w:pPr>
    </w:p>
    <w:p w14:paraId="127AC70F" w14:textId="4B65E992" w:rsidR="000521B3" w:rsidRPr="009E70AE" w:rsidRDefault="009E70AE" w:rsidP="009E70AE">
      <w:pPr>
        <w:pStyle w:val="TxtCode4-Gris"/>
        <w:rPr>
          <w:lang w:val="it-IT"/>
        </w:rPr>
      </w:pPr>
      <w:r w:rsidRPr="009E70AE">
        <w:rPr>
          <w:lang w:val="it-IT"/>
        </w:rPr>
        <w:t>document.getElementById("info").innerHTML = "On est "+jours[date.getDay()]+" tableau";</w:t>
      </w:r>
    </w:p>
    <w:p w14:paraId="6FE6D6FC" w14:textId="096EAC9A" w:rsidR="001D148C" w:rsidRPr="001D148C" w:rsidRDefault="001D148C" w:rsidP="001D148C">
      <w:pPr>
        <w:pStyle w:val="Titre3"/>
        <w:numPr>
          <w:ilvl w:val="2"/>
          <w:numId w:val="1"/>
        </w:numPr>
      </w:pPr>
      <w:r>
        <w:t>Capture</w:t>
      </w:r>
    </w:p>
    <w:p w14:paraId="33852022" w14:textId="77F3478E" w:rsidR="00287867" w:rsidRDefault="001D0986" w:rsidP="009E70AE">
      <w:pPr>
        <w:pStyle w:val="TxtJustifi"/>
      </w:pPr>
      <w:r w:rsidRPr="001D0986">
        <w:lastRenderedPageBreak/>
        <w:drawing>
          <wp:inline distT="0" distB="0" distL="0" distR="0" wp14:anchorId="4B0D090C" wp14:editId="7C6EDDD8">
            <wp:extent cx="5939790" cy="1312545"/>
            <wp:effectExtent l="0" t="0" r="3810" b="1905"/>
            <wp:docPr id="82867759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77593" name="Image 1" descr="Une image contenant texte, capture d’écran, Police, ligne&#10;&#10;Description générée automatiquement"/>
                    <pic:cNvPicPr/>
                  </pic:nvPicPr>
                  <pic:blipFill>
                    <a:blip r:embed="rId23"/>
                    <a:stretch>
                      <a:fillRect/>
                    </a:stretch>
                  </pic:blipFill>
                  <pic:spPr>
                    <a:xfrm>
                      <a:off x="0" y="0"/>
                      <a:ext cx="5939790" cy="1312545"/>
                    </a:xfrm>
                    <a:prstGeom prst="rect">
                      <a:avLst/>
                    </a:prstGeom>
                  </pic:spPr>
                </pic:pic>
              </a:graphicData>
            </a:graphic>
          </wp:inline>
        </w:drawing>
      </w:r>
    </w:p>
    <w:p w14:paraId="42C75B12" w14:textId="30CACE4D" w:rsidR="00287867" w:rsidRDefault="00287867" w:rsidP="00287867">
      <w:pPr>
        <w:pStyle w:val="Titre2"/>
      </w:pPr>
      <w:bookmarkStart w:id="11" w:name="_Toc137377779"/>
      <w:r>
        <w:t>Exercice 7</w:t>
      </w:r>
      <w:bookmarkEnd w:id="11"/>
    </w:p>
    <w:p w14:paraId="6BD76AFF" w14:textId="77777777" w:rsidR="001D148C" w:rsidRDefault="001D148C" w:rsidP="001D148C">
      <w:pPr>
        <w:pStyle w:val="Titre3"/>
        <w:numPr>
          <w:ilvl w:val="2"/>
          <w:numId w:val="1"/>
        </w:numPr>
      </w:pPr>
      <w:r>
        <w:t>Objectif de l’exercice</w:t>
      </w:r>
    </w:p>
    <w:p w14:paraId="56A455E9" w14:textId="110AE269" w:rsidR="001D0986" w:rsidRPr="001D0986" w:rsidRDefault="000B7D6C" w:rsidP="001D0986">
      <w:pPr>
        <w:pStyle w:val="TxtJustifi"/>
      </w:pPr>
      <w:r>
        <w:t xml:space="preserve">Le but était de </w:t>
      </w:r>
      <w:r w:rsidR="00D55C69">
        <w:t>tester les différentes boucles en Javascript et d’afficher des décomptes.</w:t>
      </w:r>
    </w:p>
    <w:p w14:paraId="4230B10C" w14:textId="77777777" w:rsidR="001D148C" w:rsidRDefault="001D148C" w:rsidP="001D148C">
      <w:pPr>
        <w:pStyle w:val="Titre3"/>
        <w:numPr>
          <w:ilvl w:val="2"/>
          <w:numId w:val="1"/>
        </w:numPr>
      </w:pPr>
      <w:r>
        <w:t>Explications</w:t>
      </w:r>
    </w:p>
    <w:p w14:paraId="581D2A88" w14:textId="77777777" w:rsidR="00D55C69" w:rsidRDefault="00D55C69" w:rsidP="00D55C69">
      <w:pPr>
        <w:pStyle w:val="TxtJustifi"/>
      </w:pPr>
      <w:r>
        <w:t>Les boucles for sont utilisées lorsqu’on connait le nombre d’itérations. Pour la faire, il faut utiliser la commande suivante :</w:t>
      </w:r>
    </w:p>
    <w:p w14:paraId="71F58449" w14:textId="77777777" w:rsidR="00D55C69" w:rsidRPr="00A36D30" w:rsidRDefault="00D55C69" w:rsidP="00D55C69">
      <w:pPr>
        <w:pStyle w:val="TxtCode4-Gris"/>
        <w:rPr>
          <w:lang w:val="fr-CH"/>
        </w:rPr>
      </w:pPr>
      <w:r w:rsidRPr="00A36D30">
        <w:rPr>
          <w:lang w:val="fr-CH"/>
        </w:rPr>
        <w:t>for (let i=0; i&lt;5; i++) {</w:t>
      </w:r>
    </w:p>
    <w:p w14:paraId="72E0DF66" w14:textId="77777777" w:rsidR="00D55C69" w:rsidRPr="00A36D30" w:rsidRDefault="00D55C69" w:rsidP="00D55C69">
      <w:pPr>
        <w:pStyle w:val="TxtCode4-Gris"/>
        <w:rPr>
          <w:lang w:val="fr-CH"/>
        </w:rPr>
      </w:pPr>
      <w:r w:rsidRPr="00A36D30">
        <w:rPr>
          <w:lang w:val="fr-CH"/>
        </w:rPr>
        <w:t xml:space="preserve">  console.log(i);</w:t>
      </w:r>
    </w:p>
    <w:p w14:paraId="37E74810" w14:textId="77777777" w:rsidR="00D55C69" w:rsidRPr="00A36D30" w:rsidRDefault="00D55C69" w:rsidP="00D55C69">
      <w:pPr>
        <w:pStyle w:val="TxtCode4-Gris"/>
        <w:rPr>
          <w:lang w:val="fr-CH"/>
        </w:rPr>
      </w:pPr>
      <w:r w:rsidRPr="00A36D30">
        <w:rPr>
          <w:lang w:val="fr-CH"/>
        </w:rPr>
        <w:t>}</w:t>
      </w:r>
    </w:p>
    <w:p w14:paraId="3EC458F7" w14:textId="77777777" w:rsidR="00D55C69" w:rsidRDefault="00D55C69" w:rsidP="00D55C69">
      <w:pPr>
        <w:pStyle w:val="TxtJustifi"/>
      </w:pPr>
      <w:r>
        <w:t>Ici le nombre d’itération est de 5.</w:t>
      </w:r>
    </w:p>
    <w:p w14:paraId="0D95DCB1" w14:textId="77777777" w:rsidR="00D55C69" w:rsidRDefault="00D55C69" w:rsidP="00D55C69">
      <w:pPr>
        <w:pStyle w:val="TxtJustifi"/>
      </w:pPr>
      <w:r>
        <w:t>Les boucles while servent lorsqu’on ne connait pas le nombre d’itérations, elles vont exécuter des instructions tant qu’une condition est vraie.</w:t>
      </w:r>
    </w:p>
    <w:p w14:paraId="4940276D" w14:textId="77777777" w:rsidR="00D55C69" w:rsidRPr="00A36D30" w:rsidRDefault="00D55C69" w:rsidP="00D55C69">
      <w:pPr>
        <w:pStyle w:val="TxtCode4-Gris"/>
        <w:rPr>
          <w:lang w:val="it-IT"/>
        </w:rPr>
      </w:pPr>
      <w:r w:rsidRPr="00A36D30">
        <w:rPr>
          <w:lang w:val="it-IT"/>
        </w:rPr>
        <w:t>while(i&lt;5){</w:t>
      </w:r>
    </w:p>
    <w:p w14:paraId="3D35521F" w14:textId="77777777" w:rsidR="00D55C69" w:rsidRPr="00A36D30" w:rsidRDefault="00D55C69" w:rsidP="00D55C69">
      <w:pPr>
        <w:pStyle w:val="TxtCode4-Gris"/>
        <w:rPr>
          <w:lang w:val="it-IT"/>
        </w:rPr>
      </w:pPr>
      <w:r w:rsidRPr="00A36D30">
        <w:rPr>
          <w:lang w:val="it-IT"/>
        </w:rPr>
        <w:t xml:space="preserve">  console.log(i);</w:t>
      </w:r>
    </w:p>
    <w:p w14:paraId="419C3AB7" w14:textId="77777777" w:rsidR="00D55C69" w:rsidRPr="00A36D30" w:rsidRDefault="00D55C69" w:rsidP="00D55C69">
      <w:pPr>
        <w:pStyle w:val="TxtCode4-Gris"/>
        <w:rPr>
          <w:lang w:val="it-IT"/>
        </w:rPr>
      </w:pPr>
      <w:r w:rsidRPr="00A36D30">
        <w:rPr>
          <w:lang w:val="it-IT"/>
        </w:rPr>
        <w:t xml:space="preserve">  i++;</w:t>
      </w:r>
    </w:p>
    <w:p w14:paraId="218554F3" w14:textId="77777777" w:rsidR="00D55C69" w:rsidRPr="00A36D30" w:rsidRDefault="00D55C69" w:rsidP="00D55C69">
      <w:pPr>
        <w:pStyle w:val="TxtCode4-Gris"/>
        <w:rPr>
          <w:lang w:val="fr-CH"/>
        </w:rPr>
      </w:pPr>
      <w:r w:rsidRPr="00A36D30">
        <w:rPr>
          <w:lang w:val="fr-CH"/>
        </w:rPr>
        <w:t>}</w:t>
      </w:r>
    </w:p>
    <w:p w14:paraId="4A58B9E4" w14:textId="1318B949" w:rsidR="00D55C69" w:rsidRPr="00D55C69" w:rsidRDefault="00D55C69" w:rsidP="00D55C69">
      <w:pPr>
        <w:pStyle w:val="TxtJustifi"/>
      </w:pPr>
      <w:r w:rsidRPr="005C1689">
        <w:t>Les boucles do while agisse</w:t>
      </w:r>
      <w:r>
        <w:t>nt comme les boucles while, cependant, elles vont exécuter une fois les instructions avant de vérifier que la condition est vraie.</w:t>
      </w:r>
    </w:p>
    <w:p w14:paraId="6104EF4D" w14:textId="77777777" w:rsidR="001D148C" w:rsidRDefault="001D148C" w:rsidP="001D148C">
      <w:pPr>
        <w:pStyle w:val="Titre3"/>
        <w:numPr>
          <w:ilvl w:val="2"/>
          <w:numId w:val="1"/>
        </w:numPr>
      </w:pPr>
      <w:r>
        <w:t>Extrait de code</w:t>
      </w:r>
    </w:p>
    <w:p w14:paraId="2153722A" w14:textId="77777777" w:rsidR="002F340C" w:rsidRDefault="002F340C" w:rsidP="002F340C">
      <w:pPr>
        <w:pStyle w:val="TxtCode4-Gris"/>
      </w:pPr>
      <w:r>
        <w:t>function testerFor() {</w:t>
      </w:r>
    </w:p>
    <w:p w14:paraId="194F8429" w14:textId="77777777" w:rsidR="002F340C" w:rsidRDefault="002F340C" w:rsidP="002F340C">
      <w:pPr>
        <w:pStyle w:val="TxtCode4-Gris"/>
      </w:pPr>
      <w:r>
        <w:t xml:space="preserve">  let s = "for (let i=0; i&lt;5; i++) {...}&lt;br/&gt;"</w:t>
      </w:r>
    </w:p>
    <w:p w14:paraId="1A8DD6A3" w14:textId="77777777" w:rsidR="002F340C" w:rsidRDefault="002F340C" w:rsidP="002F340C">
      <w:pPr>
        <w:pStyle w:val="TxtCode4-Gris"/>
      </w:pPr>
      <w:r>
        <w:t xml:space="preserve">  for (let i=0; i&lt;5; i++) {</w:t>
      </w:r>
    </w:p>
    <w:p w14:paraId="4E6FF877" w14:textId="77777777" w:rsidR="002F340C" w:rsidRDefault="002F340C" w:rsidP="002F340C">
      <w:pPr>
        <w:pStyle w:val="TxtCode4-Gris"/>
      </w:pPr>
      <w:r>
        <w:t xml:space="preserve">    s+="i = "+i+"&lt;br/&gt;";</w:t>
      </w:r>
    </w:p>
    <w:p w14:paraId="389BD17C" w14:textId="77777777" w:rsidR="002F340C" w:rsidRPr="002F340C" w:rsidRDefault="002F340C" w:rsidP="002F340C">
      <w:pPr>
        <w:pStyle w:val="TxtCode4-Gris"/>
        <w:rPr>
          <w:lang w:val="fr-CH"/>
        </w:rPr>
      </w:pPr>
      <w:r>
        <w:t xml:space="preserve">  </w:t>
      </w:r>
      <w:r w:rsidRPr="002F340C">
        <w:rPr>
          <w:lang w:val="fr-CH"/>
        </w:rPr>
        <w:t>}</w:t>
      </w:r>
    </w:p>
    <w:p w14:paraId="4CC05D3C" w14:textId="77777777" w:rsidR="002F340C" w:rsidRPr="002F340C" w:rsidRDefault="002F340C" w:rsidP="002F340C">
      <w:pPr>
        <w:pStyle w:val="TxtCode4-Gris"/>
        <w:rPr>
          <w:lang w:val="fr-CH"/>
        </w:rPr>
      </w:pPr>
      <w:r w:rsidRPr="002F340C">
        <w:rPr>
          <w:lang w:val="fr-CH"/>
        </w:rPr>
        <w:t xml:space="preserve">  s+="--&gt; À utiliser si on sait que l'on veut itérer x fois (x connu avant de commencer la boucle)";</w:t>
      </w:r>
    </w:p>
    <w:p w14:paraId="0AC5A2D0" w14:textId="77777777" w:rsidR="002F340C" w:rsidRDefault="002F340C" w:rsidP="002F340C">
      <w:pPr>
        <w:pStyle w:val="TxtCode4-Gris"/>
      </w:pPr>
      <w:r w:rsidRPr="002F340C">
        <w:rPr>
          <w:lang w:val="fr-CH"/>
        </w:rPr>
        <w:t xml:space="preserve">  </w:t>
      </w:r>
      <w:r>
        <w:t>document.getElementById("info").innerHTML = s;</w:t>
      </w:r>
    </w:p>
    <w:p w14:paraId="5B03BB23" w14:textId="77777777" w:rsidR="002F340C" w:rsidRDefault="002F340C" w:rsidP="002F340C">
      <w:pPr>
        <w:pStyle w:val="TxtCode4-Gris"/>
      </w:pPr>
      <w:r>
        <w:t>}</w:t>
      </w:r>
    </w:p>
    <w:p w14:paraId="392F02AF" w14:textId="77777777" w:rsidR="002F340C" w:rsidRDefault="002F340C" w:rsidP="002F340C">
      <w:pPr>
        <w:pStyle w:val="TxtCode4-Gris"/>
      </w:pPr>
      <w:r>
        <w:t>function testerWhile() {</w:t>
      </w:r>
    </w:p>
    <w:p w14:paraId="5B86CCAA" w14:textId="77777777" w:rsidR="002F340C" w:rsidRDefault="002F340C" w:rsidP="002F340C">
      <w:pPr>
        <w:pStyle w:val="TxtCode4-Gris"/>
      </w:pPr>
      <w:r>
        <w:t xml:space="preserve">  let s = "while (i&lt;5) {...}&lt;br/&gt;"</w:t>
      </w:r>
    </w:p>
    <w:p w14:paraId="5D666E79" w14:textId="77777777" w:rsidR="002F340C" w:rsidRDefault="002F340C" w:rsidP="002F340C">
      <w:pPr>
        <w:pStyle w:val="TxtCode4-Gris"/>
      </w:pPr>
      <w:r>
        <w:t xml:space="preserve">  let i = 0;</w:t>
      </w:r>
    </w:p>
    <w:p w14:paraId="3DA8F432" w14:textId="77777777" w:rsidR="002F340C" w:rsidRDefault="002F340C" w:rsidP="002F340C">
      <w:pPr>
        <w:pStyle w:val="TxtCode4-Gris"/>
      </w:pPr>
      <w:r>
        <w:t xml:space="preserve">  while(i&lt;5){</w:t>
      </w:r>
    </w:p>
    <w:p w14:paraId="15ACECA5" w14:textId="77777777" w:rsidR="002F340C" w:rsidRDefault="002F340C" w:rsidP="002F340C">
      <w:pPr>
        <w:pStyle w:val="TxtCode4-Gris"/>
      </w:pPr>
      <w:r>
        <w:t xml:space="preserve">    s+="i = "+i+"&lt;br/&gt;";</w:t>
      </w:r>
    </w:p>
    <w:p w14:paraId="25FF3E8D" w14:textId="77777777" w:rsidR="002F340C" w:rsidRPr="002F340C" w:rsidRDefault="002F340C" w:rsidP="002F340C">
      <w:pPr>
        <w:pStyle w:val="TxtCode4-Gris"/>
        <w:rPr>
          <w:lang w:val="fr-CH"/>
        </w:rPr>
      </w:pPr>
      <w:r>
        <w:t xml:space="preserve">    </w:t>
      </w:r>
      <w:r w:rsidRPr="002F340C">
        <w:rPr>
          <w:lang w:val="fr-CH"/>
        </w:rPr>
        <w:t>i++;</w:t>
      </w:r>
    </w:p>
    <w:p w14:paraId="4C0F5B13" w14:textId="77777777" w:rsidR="002F340C" w:rsidRPr="002F340C" w:rsidRDefault="002F340C" w:rsidP="002F340C">
      <w:pPr>
        <w:pStyle w:val="TxtCode4-Gris"/>
        <w:rPr>
          <w:lang w:val="fr-CH"/>
        </w:rPr>
      </w:pPr>
      <w:r w:rsidRPr="002F340C">
        <w:rPr>
          <w:lang w:val="fr-CH"/>
        </w:rPr>
        <w:lastRenderedPageBreak/>
        <w:t xml:space="preserve">  }</w:t>
      </w:r>
    </w:p>
    <w:p w14:paraId="0425B60E" w14:textId="77777777" w:rsidR="002F340C" w:rsidRPr="002F340C" w:rsidRDefault="002F340C" w:rsidP="002F340C">
      <w:pPr>
        <w:pStyle w:val="TxtCode4-Gris"/>
        <w:rPr>
          <w:lang w:val="fr-CH"/>
        </w:rPr>
      </w:pPr>
      <w:r w:rsidRPr="002F340C">
        <w:rPr>
          <w:lang w:val="fr-CH"/>
        </w:rPr>
        <w:t xml:space="preserve">  s+="--&gt; À utiliser si on ne sait pas le nombre d'itérations au démarrage de la boucle";</w:t>
      </w:r>
    </w:p>
    <w:p w14:paraId="35C5FBDF" w14:textId="77777777" w:rsidR="002F340C" w:rsidRDefault="002F340C" w:rsidP="002F340C">
      <w:pPr>
        <w:pStyle w:val="TxtCode4-Gris"/>
      </w:pPr>
      <w:r w:rsidRPr="002F340C">
        <w:rPr>
          <w:lang w:val="fr-CH"/>
        </w:rPr>
        <w:t xml:space="preserve">  </w:t>
      </w:r>
      <w:r>
        <w:t>document.getElementById("info").innerHTML = s;</w:t>
      </w:r>
    </w:p>
    <w:p w14:paraId="075C6A1D" w14:textId="77777777" w:rsidR="002F340C" w:rsidRDefault="002F340C" w:rsidP="002F340C">
      <w:pPr>
        <w:pStyle w:val="TxtCode4-Gris"/>
      </w:pPr>
      <w:r>
        <w:t xml:space="preserve">    </w:t>
      </w:r>
    </w:p>
    <w:p w14:paraId="7F5F94AD" w14:textId="77777777" w:rsidR="002F340C" w:rsidRDefault="002F340C" w:rsidP="002F340C">
      <w:pPr>
        <w:pStyle w:val="TxtCode4-Gris"/>
      </w:pPr>
      <w:r>
        <w:t>}</w:t>
      </w:r>
    </w:p>
    <w:p w14:paraId="10D7AF41" w14:textId="77777777" w:rsidR="002F340C" w:rsidRDefault="002F340C" w:rsidP="002F340C">
      <w:pPr>
        <w:pStyle w:val="TxtCode4-Gris"/>
      </w:pPr>
      <w:r>
        <w:t>function testerDoWhile() {</w:t>
      </w:r>
    </w:p>
    <w:p w14:paraId="3D6B1493" w14:textId="77777777" w:rsidR="002F340C" w:rsidRDefault="002F340C" w:rsidP="002F340C">
      <w:pPr>
        <w:pStyle w:val="TxtCode4-Gris"/>
      </w:pPr>
      <w:r>
        <w:t xml:space="preserve">  let s = "do  {...} while (i&lt;5)&lt;br/&gt;"</w:t>
      </w:r>
    </w:p>
    <w:p w14:paraId="50011B93" w14:textId="77777777" w:rsidR="002F340C" w:rsidRDefault="002F340C" w:rsidP="002F340C">
      <w:pPr>
        <w:pStyle w:val="TxtCode4-Gris"/>
      </w:pPr>
      <w:r>
        <w:t xml:space="preserve">  let i = 0;</w:t>
      </w:r>
    </w:p>
    <w:p w14:paraId="558BBDE1" w14:textId="77777777" w:rsidR="002F340C" w:rsidRDefault="002F340C" w:rsidP="002F340C">
      <w:pPr>
        <w:pStyle w:val="TxtCode4-Gris"/>
      </w:pPr>
      <w:r>
        <w:t xml:space="preserve">  do {</w:t>
      </w:r>
    </w:p>
    <w:p w14:paraId="6D0034A8" w14:textId="77777777" w:rsidR="002F340C" w:rsidRDefault="002F340C" w:rsidP="002F340C">
      <w:pPr>
        <w:pStyle w:val="TxtCode4-Gris"/>
      </w:pPr>
      <w:r>
        <w:t xml:space="preserve">    s+="i = "+i+"&lt;br/&gt;";</w:t>
      </w:r>
    </w:p>
    <w:p w14:paraId="3BF0FBA8" w14:textId="77777777" w:rsidR="002F340C" w:rsidRPr="002F340C" w:rsidRDefault="002F340C" w:rsidP="002F340C">
      <w:pPr>
        <w:pStyle w:val="TxtCode4-Gris"/>
        <w:rPr>
          <w:lang w:val="fr-CH"/>
        </w:rPr>
      </w:pPr>
      <w:r>
        <w:t xml:space="preserve">    </w:t>
      </w:r>
      <w:r w:rsidRPr="002F340C">
        <w:rPr>
          <w:lang w:val="fr-CH"/>
        </w:rPr>
        <w:t>i++;</w:t>
      </w:r>
    </w:p>
    <w:p w14:paraId="26F321CB" w14:textId="77777777" w:rsidR="002F340C" w:rsidRPr="002F340C" w:rsidRDefault="002F340C" w:rsidP="002F340C">
      <w:pPr>
        <w:pStyle w:val="TxtCode4-Gris"/>
        <w:rPr>
          <w:lang w:val="fr-CH"/>
        </w:rPr>
      </w:pPr>
      <w:r w:rsidRPr="002F340C">
        <w:rPr>
          <w:lang w:val="fr-CH"/>
        </w:rPr>
        <w:t xml:space="preserve">  }while(i&lt;5)</w:t>
      </w:r>
    </w:p>
    <w:p w14:paraId="58642057" w14:textId="77777777" w:rsidR="002F340C" w:rsidRPr="002F340C" w:rsidRDefault="002F340C" w:rsidP="002F340C">
      <w:pPr>
        <w:pStyle w:val="TxtCode4-Gris"/>
        <w:rPr>
          <w:lang w:val="fr-CH"/>
        </w:rPr>
      </w:pPr>
      <w:r w:rsidRPr="002F340C">
        <w:rPr>
          <w:lang w:val="fr-CH"/>
        </w:rPr>
        <w:t xml:space="preserve">  s+="--&gt; À utiliser si on ne sait pas le nombre d'itérations au démarrage de la boucle mais avec un passage obligatoire";</w:t>
      </w:r>
    </w:p>
    <w:p w14:paraId="1439A145" w14:textId="77777777" w:rsidR="002F340C" w:rsidRDefault="002F340C" w:rsidP="002F340C">
      <w:pPr>
        <w:pStyle w:val="TxtCode4-Gris"/>
      </w:pPr>
      <w:r w:rsidRPr="002F340C">
        <w:rPr>
          <w:lang w:val="fr-CH"/>
        </w:rPr>
        <w:t xml:space="preserve">  </w:t>
      </w:r>
      <w:r>
        <w:t>document.getElementById("info").innerHTML = s;</w:t>
      </w:r>
    </w:p>
    <w:p w14:paraId="4DCB10DB" w14:textId="01EC8A9E" w:rsidR="00D55C69" w:rsidRPr="00D55C69" w:rsidRDefault="002F340C" w:rsidP="002F340C">
      <w:pPr>
        <w:pStyle w:val="TxtCode4-Gris"/>
      </w:pPr>
      <w:r>
        <w:t>}</w:t>
      </w:r>
    </w:p>
    <w:p w14:paraId="7579A5C3" w14:textId="4DAAF85F" w:rsidR="001D148C" w:rsidRPr="001D148C" w:rsidRDefault="001D148C" w:rsidP="001D148C">
      <w:pPr>
        <w:pStyle w:val="Titre3"/>
        <w:numPr>
          <w:ilvl w:val="2"/>
          <w:numId w:val="1"/>
        </w:numPr>
      </w:pPr>
      <w:r>
        <w:t>Capture</w:t>
      </w:r>
    </w:p>
    <w:p w14:paraId="0957665F" w14:textId="73C2F165" w:rsidR="005C1689" w:rsidRDefault="007B6A1D" w:rsidP="005C1689">
      <w:pPr>
        <w:pStyle w:val="TxtJustifi"/>
      </w:pPr>
      <w:r w:rsidRPr="007B6A1D">
        <w:drawing>
          <wp:inline distT="0" distB="0" distL="0" distR="0" wp14:anchorId="18B3A2EF" wp14:editId="09D3213A">
            <wp:extent cx="5939790" cy="1866265"/>
            <wp:effectExtent l="0" t="0" r="3810" b="635"/>
            <wp:docPr id="195463259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32592" name="Image 1" descr="Une image contenant texte, Police, capture d’écran&#10;&#10;Description générée automatiquement"/>
                    <pic:cNvPicPr/>
                  </pic:nvPicPr>
                  <pic:blipFill>
                    <a:blip r:embed="rId24"/>
                    <a:stretch>
                      <a:fillRect/>
                    </a:stretch>
                  </pic:blipFill>
                  <pic:spPr>
                    <a:xfrm>
                      <a:off x="0" y="0"/>
                      <a:ext cx="5939790" cy="1866265"/>
                    </a:xfrm>
                    <a:prstGeom prst="rect">
                      <a:avLst/>
                    </a:prstGeom>
                  </pic:spPr>
                </pic:pic>
              </a:graphicData>
            </a:graphic>
          </wp:inline>
        </w:drawing>
      </w:r>
    </w:p>
    <w:p w14:paraId="3AAD4CA8" w14:textId="28993EEF" w:rsidR="00F76EAF" w:rsidRDefault="00F76EAF" w:rsidP="00F76EAF">
      <w:pPr>
        <w:pStyle w:val="Titre2"/>
      </w:pPr>
      <w:bookmarkStart w:id="12" w:name="_Toc137377780"/>
      <w:r>
        <w:t>Exercice 8</w:t>
      </w:r>
      <w:bookmarkEnd w:id="12"/>
    </w:p>
    <w:p w14:paraId="5C8C77EE" w14:textId="77777777" w:rsidR="001D148C" w:rsidRDefault="001D148C" w:rsidP="001D148C">
      <w:pPr>
        <w:pStyle w:val="Titre3"/>
        <w:numPr>
          <w:ilvl w:val="2"/>
          <w:numId w:val="1"/>
        </w:numPr>
      </w:pPr>
      <w:r>
        <w:t>Objectif de l’exercice</w:t>
      </w:r>
    </w:p>
    <w:p w14:paraId="523A510F" w14:textId="6BEE9E30" w:rsidR="007B6A1D" w:rsidRPr="007B6A1D" w:rsidRDefault="005E3D65" w:rsidP="007B6A1D">
      <w:pPr>
        <w:pStyle w:val="TxtJustifi"/>
      </w:pPr>
      <w:r>
        <w:t>Le but était de parcourir un tableau d’objet en JSON et de les afficher.</w:t>
      </w:r>
    </w:p>
    <w:p w14:paraId="13E1C393" w14:textId="77777777" w:rsidR="001D148C" w:rsidRDefault="001D148C" w:rsidP="001D148C">
      <w:pPr>
        <w:pStyle w:val="Titre3"/>
        <w:numPr>
          <w:ilvl w:val="2"/>
          <w:numId w:val="1"/>
        </w:numPr>
      </w:pPr>
      <w:r>
        <w:t>Explications</w:t>
      </w:r>
    </w:p>
    <w:p w14:paraId="5F5C7372" w14:textId="77777777" w:rsidR="005E3D65" w:rsidRDefault="005E3D65" w:rsidP="005E3D65">
      <w:pPr>
        <w:pStyle w:val="TxtJustifi"/>
      </w:pPr>
      <w:r>
        <w:t xml:space="preserve">En javascript, nous pouvons utiliser une boucle « for » en utilisant la taille du tableau présent dans le </w:t>
      </w:r>
      <w:proofErr w:type="spellStart"/>
      <w:r>
        <w:t>json</w:t>
      </w:r>
      <w:proofErr w:type="spellEnd"/>
      <w:r>
        <w:t xml:space="preserve"> pour trouver le nombre d’itérations. Ensuite, pour récupérer la valeur des propriétés des objets présents dans le </w:t>
      </w:r>
      <w:proofErr w:type="spellStart"/>
      <w:r>
        <w:t>json</w:t>
      </w:r>
      <w:proofErr w:type="spellEnd"/>
      <w:r>
        <w:t>, nous pouvons utiliser ce qui s’apparente à une boucle « for-</w:t>
      </w:r>
      <w:proofErr w:type="spellStart"/>
      <w:r>
        <w:t>each</w:t>
      </w:r>
      <w:proofErr w:type="spellEnd"/>
      <w:r>
        <w:t> » en java. Il va s’écrire comme cela :</w:t>
      </w:r>
    </w:p>
    <w:p w14:paraId="78C5D2B9" w14:textId="77777777" w:rsidR="005E3D65" w:rsidRPr="00A36D30" w:rsidRDefault="005E3D65" w:rsidP="005E3D65">
      <w:pPr>
        <w:pStyle w:val="TxtCode4-Gris"/>
        <w:rPr>
          <w:lang w:val="fr-CH"/>
        </w:rPr>
      </w:pPr>
      <w:r w:rsidRPr="00A36D30">
        <w:rPr>
          <w:lang w:val="fr-CH"/>
        </w:rPr>
        <w:t>for (const f in objetDuJson) {</w:t>
      </w:r>
    </w:p>
    <w:p w14:paraId="5831FC24" w14:textId="77777777" w:rsidR="005E3D65" w:rsidRPr="00A36D30" w:rsidRDefault="005E3D65" w:rsidP="005E3D65">
      <w:pPr>
        <w:pStyle w:val="TxtCode4-Gris"/>
        <w:rPr>
          <w:lang w:val="fr-CH"/>
        </w:rPr>
      </w:pPr>
      <w:r w:rsidRPr="00A36D30">
        <w:rPr>
          <w:lang w:val="fr-CH"/>
        </w:rPr>
        <w:t xml:space="preserve">  s+= objetDuJson[f] + " ";</w:t>
      </w:r>
    </w:p>
    <w:p w14:paraId="10A2D184" w14:textId="77777777" w:rsidR="005E3D65" w:rsidRPr="00A36D30" w:rsidRDefault="005E3D65" w:rsidP="005E3D65">
      <w:pPr>
        <w:pStyle w:val="TxtCode4-Gris"/>
        <w:rPr>
          <w:lang w:val="fr-CH"/>
        </w:rPr>
      </w:pPr>
      <w:r w:rsidRPr="00A36D30">
        <w:rPr>
          <w:lang w:val="fr-CH"/>
        </w:rPr>
        <w:t>}</w:t>
      </w:r>
    </w:p>
    <w:p w14:paraId="52A80350" w14:textId="514C5FA9" w:rsidR="005E3D65" w:rsidRPr="005E3D65" w:rsidRDefault="005E3D65" w:rsidP="005E3D65">
      <w:pPr>
        <w:pStyle w:val="TxtJustifi"/>
      </w:pPr>
      <w:r>
        <w:t>La constante f permet de passer à travers chaque propriété de notre objet.</w:t>
      </w:r>
    </w:p>
    <w:p w14:paraId="57189746" w14:textId="77777777" w:rsidR="001D148C" w:rsidRDefault="001D148C" w:rsidP="001D148C">
      <w:pPr>
        <w:pStyle w:val="Titre3"/>
        <w:numPr>
          <w:ilvl w:val="2"/>
          <w:numId w:val="1"/>
        </w:numPr>
      </w:pPr>
      <w:r>
        <w:t>Extrait de code</w:t>
      </w:r>
    </w:p>
    <w:p w14:paraId="58709E44" w14:textId="77777777" w:rsidR="002F5967" w:rsidRDefault="002F5967" w:rsidP="002F5967">
      <w:pPr>
        <w:pStyle w:val="TxtCode4-Gris"/>
      </w:pPr>
      <w:r>
        <w:lastRenderedPageBreak/>
        <w:t>function parcourirUnTableauJSON() {</w:t>
      </w:r>
    </w:p>
    <w:p w14:paraId="73748AC4" w14:textId="77777777" w:rsidR="002F5967" w:rsidRDefault="002F5967" w:rsidP="002F5967">
      <w:pPr>
        <w:pStyle w:val="TxtCode4-Gris"/>
      </w:pPr>
      <w:r>
        <w:t xml:space="preserve">  let s ="";</w:t>
      </w:r>
    </w:p>
    <w:p w14:paraId="58FC68E7" w14:textId="77777777" w:rsidR="002F5967" w:rsidRDefault="002F5967" w:rsidP="002F5967">
      <w:pPr>
        <w:pStyle w:val="TxtCode4-Gris"/>
      </w:pPr>
      <w:r>
        <w:t xml:space="preserve">  const json = {</w:t>
      </w:r>
    </w:p>
    <w:p w14:paraId="66514EBE" w14:textId="77777777" w:rsidR="002F5967" w:rsidRDefault="002F5967" w:rsidP="002F5967">
      <w:pPr>
        <w:pStyle w:val="TxtCode4-Gris"/>
      </w:pPr>
      <w:r>
        <w:t xml:space="preserve">    personnes: [</w:t>
      </w:r>
    </w:p>
    <w:p w14:paraId="5846AD48" w14:textId="77777777" w:rsidR="002F5967" w:rsidRDefault="002F5967" w:rsidP="002F5967">
      <w:pPr>
        <w:pStyle w:val="TxtCode4-Gris"/>
      </w:pPr>
      <w:r>
        <w:t xml:space="preserve">      { prenom: "John", nom: "Doe", age: 44 },</w:t>
      </w:r>
    </w:p>
    <w:p w14:paraId="2A729054" w14:textId="77777777" w:rsidR="002F5967" w:rsidRDefault="002F5967" w:rsidP="002F5967">
      <w:pPr>
        <w:pStyle w:val="TxtCode4-Gris"/>
      </w:pPr>
      <w:r>
        <w:t xml:space="preserve">      { prenom: "Anna", nom: "Smith", age: 32 },</w:t>
      </w:r>
    </w:p>
    <w:p w14:paraId="0817B2F2" w14:textId="77777777" w:rsidR="002F5967" w:rsidRDefault="002F5967" w:rsidP="002F5967">
      <w:pPr>
        <w:pStyle w:val="TxtCode4-Gris"/>
      </w:pPr>
      <w:r>
        <w:t xml:space="preserve">      { prenom: "Peter", nom: "Jones", age: 29 },</w:t>
      </w:r>
    </w:p>
    <w:p w14:paraId="1038ABE2" w14:textId="77777777" w:rsidR="002F5967" w:rsidRDefault="002F5967" w:rsidP="002F5967">
      <w:pPr>
        <w:pStyle w:val="TxtCode4-Gris"/>
      </w:pPr>
      <w:r>
        <w:t xml:space="preserve">    ],</w:t>
      </w:r>
    </w:p>
    <w:p w14:paraId="6926B8E4" w14:textId="77777777" w:rsidR="002F5967" w:rsidRDefault="002F5967" w:rsidP="002F5967">
      <w:pPr>
        <w:pStyle w:val="TxtCode4-Gris"/>
      </w:pPr>
      <w:r>
        <w:t xml:space="preserve">  };</w:t>
      </w:r>
    </w:p>
    <w:p w14:paraId="0D900116" w14:textId="77777777" w:rsidR="002F5967" w:rsidRDefault="002F5967" w:rsidP="002F5967">
      <w:pPr>
        <w:pStyle w:val="TxtCode4-Gris"/>
      </w:pPr>
      <w:r>
        <w:t xml:space="preserve">  for (let i = 0; i &lt; json.personnes.length; i++) {</w:t>
      </w:r>
    </w:p>
    <w:p w14:paraId="68865EF0" w14:textId="77777777" w:rsidR="002F5967" w:rsidRDefault="002F5967" w:rsidP="002F5967">
      <w:pPr>
        <w:pStyle w:val="TxtCode4-Gris"/>
      </w:pPr>
      <w:r>
        <w:t xml:space="preserve">    let personne = json.personnes[i];</w:t>
      </w:r>
    </w:p>
    <w:p w14:paraId="05F51500" w14:textId="77777777" w:rsidR="002F5967" w:rsidRDefault="002F5967" w:rsidP="002F5967">
      <w:pPr>
        <w:pStyle w:val="TxtCode4-Gris"/>
      </w:pPr>
      <w:r>
        <w:t xml:space="preserve">    s+=i+". "</w:t>
      </w:r>
    </w:p>
    <w:p w14:paraId="2633657D" w14:textId="77777777" w:rsidR="002F5967" w:rsidRDefault="002F5967" w:rsidP="002F5967">
      <w:pPr>
        <w:pStyle w:val="TxtCode4-Gris"/>
      </w:pPr>
      <w:r>
        <w:t xml:space="preserve">    for (const f in personne) {</w:t>
      </w:r>
    </w:p>
    <w:p w14:paraId="1CC920A3" w14:textId="77777777" w:rsidR="002F5967" w:rsidRDefault="002F5967" w:rsidP="002F5967">
      <w:pPr>
        <w:pStyle w:val="TxtCode4-Gris"/>
      </w:pPr>
      <w:r>
        <w:t xml:space="preserve">      s+=personne[f] + " ";</w:t>
      </w:r>
    </w:p>
    <w:p w14:paraId="6AF5D7D7" w14:textId="77777777" w:rsidR="002F5967" w:rsidRDefault="002F5967" w:rsidP="002F5967">
      <w:pPr>
        <w:pStyle w:val="TxtCode4-Gris"/>
      </w:pPr>
      <w:r>
        <w:t xml:space="preserve">    }</w:t>
      </w:r>
    </w:p>
    <w:p w14:paraId="74665002" w14:textId="77777777" w:rsidR="002F5967" w:rsidRDefault="002F5967" w:rsidP="002F5967">
      <w:pPr>
        <w:pStyle w:val="TxtCode4-Gris"/>
      </w:pPr>
      <w:r>
        <w:t xml:space="preserve">    s+="&lt;br/&gt;";</w:t>
      </w:r>
    </w:p>
    <w:p w14:paraId="14185524" w14:textId="77777777" w:rsidR="002F5967" w:rsidRDefault="002F5967" w:rsidP="002F5967">
      <w:pPr>
        <w:pStyle w:val="TxtCode4-Gris"/>
      </w:pPr>
      <w:r>
        <w:t xml:space="preserve">  }</w:t>
      </w:r>
    </w:p>
    <w:p w14:paraId="0486F5A9" w14:textId="77777777" w:rsidR="002F5967" w:rsidRDefault="002F5967" w:rsidP="002F5967">
      <w:pPr>
        <w:pStyle w:val="TxtCode4-Gris"/>
      </w:pPr>
      <w:r>
        <w:t xml:space="preserve">  document.getElementById("info").innerHTML=s</w:t>
      </w:r>
    </w:p>
    <w:p w14:paraId="3C94E638" w14:textId="488B14FC" w:rsidR="005E3D65" w:rsidRPr="005E3D65" w:rsidRDefault="002F5967" w:rsidP="002F5967">
      <w:pPr>
        <w:pStyle w:val="TxtCode4-Gris"/>
      </w:pPr>
      <w:r>
        <w:t>}</w:t>
      </w:r>
    </w:p>
    <w:p w14:paraId="27C20E62" w14:textId="3BDFA34A" w:rsidR="001D148C" w:rsidRPr="001D148C" w:rsidRDefault="001D148C" w:rsidP="001D148C">
      <w:pPr>
        <w:pStyle w:val="Titre3"/>
        <w:numPr>
          <w:ilvl w:val="2"/>
          <w:numId w:val="1"/>
        </w:numPr>
      </w:pPr>
      <w:r>
        <w:t>Capture</w:t>
      </w:r>
    </w:p>
    <w:p w14:paraId="35ECCA7F" w14:textId="31540C4A" w:rsidR="00DB52E0" w:rsidRPr="002F5967" w:rsidRDefault="002F5967" w:rsidP="00DB52E0">
      <w:pPr>
        <w:pStyle w:val="TxtJustifi"/>
        <w:rPr>
          <w:lang w:val="fr-FR"/>
        </w:rPr>
      </w:pPr>
      <w:r w:rsidRPr="002F5967">
        <w:rPr>
          <w:lang w:val="fr-FR"/>
        </w:rPr>
        <w:drawing>
          <wp:inline distT="0" distB="0" distL="0" distR="0" wp14:anchorId="006845FC" wp14:editId="659590B1">
            <wp:extent cx="5939790" cy="1965960"/>
            <wp:effectExtent l="0" t="0" r="3810" b="0"/>
            <wp:docPr id="93813173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31732" name="Image 1" descr="Une image contenant texte, capture d’écran, Police&#10;&#10;Description générée automatiquement"/>
                    <pic:cNvPicPr/>
                  </pic:nvPicPr>
                  <pic:blipFill>
                    <a:blip r:embed="rId25"/>
                    <a:stretch>
                      <a:fillRect/>
                    </a:stretch>
                  </pic:blipFill>
                  <pic:spPr>
                    <a:xfrm>
                      <a:off x="0" y="0"/>
                      <a:ext cx="5939790" cy="1965960"/>
                    </a:xfrm>
                    <a:prstGeom prst="rect">
                      <a:avLst/>
                    </a:prstGeom>
                  </pic:spPr>
                </pic:pic>
              </a:graphicData>
            </a:graphic>
          </wp:inline>
        </w:drawing>
      </w:r>
    </w:p>
    <w:p w14:paraId="1A101B29" w14:textId="719607ED" w:rsidR="00F76EAF" w:rsidRDefault="00A8679C" w:rsidP="00A8679C">
      <w:pPr>
        <w:pStyle w:val="Titre2"/>
      </w:pPr>
      <w:bookmarkStart w:id="13" w:name="_Toc137377781"/>
      <w:r>
        <w:t>Exercice 9</w:t>
      </w:r>
      <w:bookmarkEnd w:id="13"/>
    </w:p>
    <w:p w14:paraId="56FAFDCD" w14:textId="77777777" w:rsidR="001D148C" w:rsidRDefault="001D148C" w:rsidP="001D148C">
      <w:pPr>
        <w:pStyle w:val="Titre3"/>
        <w:numPr>
          <w:ilvl w:val="2"/>
          <w:numId w:val="1"/>
        </w:numPr>
      </w:pPr>
      <w:r>
        <w:t>Objectif de l’exercice</w:t>
      </w:r>
    </w:p>
    <w:p w14:paraId="66AC2892" w14:textId="2D181A07" w:rsidR="002F5967" w:rsidRPr="002F5967" w:rsidRDefault="002D0529" w:rsidP="002F5967">
      <w:pPr>
        <w:pStyle w:val="TxtJustifi"/>
      </w:pPr>
      <w:r>
        <w:t>Le but était de reprendre le projet et de tester les différentes manières de créer un objet en Javascript.</w:t>
      </w:r>
    </w:p>
    <w:p w14:paraId="75E7868C" w14:textId="77777777" w:rsidR="001D148C" w:rsidRDefault="001D148C" w:rsidP="001D148C">
      <w:pPr>
        <w:pStyle w:val="Titre3"/>
        <w:numPr>
          <w:ilvl w:val="2"/>
          <w:numId w:val="1"/>
        </w:numPr>
      </w:pPr>
      <w:r>
        <w:t>Explications</w:t>
      </w:r>
    </w:p>
    <w:p w14:paraId="65569BCE" w14:textId="77777777" w:rsidR="002F5967" w:rsidRPr="00A36D30" w:rsidRDefault="002F5967" w:rsidP="002F5967">
      <w:pPr>
        <w:pStyle w:val="TxtJustifi"/>
        <w:rPr>
          <w:lang w:val="en-US"/>
        </w:rPr>
      </w:pPr>
      <w:r>
        <w:t xml:space="preserve">En javascript, nous pouvons créer des objets à l’aide de classe exactement comme en java. Pour cela, il nous faudra créer la classe, elle comportera un constructeur, des attributs et des fonctions. Pour créer la classe, il nous suffit de créer une variable avec un nom et lui donner comme valeur « new </w:t>
      </w:r>
      <w:proofErr w:type="spellStart"/>
      <w:proofErr w:type="gramStart"/>
      <w:r>
        <w:t>NotreClasse</w:t>
      </w:r>
      <w:proofErr w:type="spellEnd"/>
      <w:r>
        <w:t>(</w:t>
      </w:r>
      <w:proofErr w:type="gramEnd"/>
      <w:r>
        <w:t xml:space="preserve">) ». </w:t>
      </w:r>
      <w:proofErr w:type="spellStart"/>
      <w:proofErr w:type="gramStart"/>
      <w:r w:rsidRPr="00A36D30">
        <w:rPr>
          <w:lang w:val="en-US"/>
        </w:rPr>
        <w:t>Exemple</w:t>
      </w:r>
      <w:proofErr w:type="spellEnd"/>
      <w:r w:rsidRPr="00A36D30">
        <w:rPr>
          <w:lang w:val="en-US"/>
        </w:rPr>
        <w:t> :</w:t>
      </w:r>
      <w:proofErr w:type="gramEnd"/>
    </w:p>
    <w:p w14:paraId="46A41696" w14:textId="77777777" w:rsidR="002F5967" w:rsidRDefault="002F5967" w:rsidP="002F5967">
      <w:pPr>
        <w:pStyle w:val="TxtCode4-Gris"/>
      </w:pPr>
      <w:r>
        <w:t>class Eleve {</w:t>
      </w:r>
    </w:p>
    <w:p w14:paraId="20034FC9" w14:textId="77777777" w:rsidR="002F5967" w:rsidRDefault="002F5967" w:rsidP="002F5967">
      <w:pPr>
        <w:pStyle w:val="TxtCode4-Gris"/>
      </w:pPr>
      <w:r>
        <w:t xml:space="preserve">  constructor(prenom, nom, age) {</w:t>
      </w:r>
    </w:p>
    <w:p w14:paraId="3A189CF3" w14:textId="77777777" w:rsidR="002F5967" w:rsidRDefault="002F5967" w:rsidP="002F5967">
      <w:pPr>
        <w:pStyle w:val="TxtCode4-Gris"/>
      </w:pPr>
      <w:r>
        <w:lastRenderedPageBreak/>
        <w:t xml:space="preserve">    this.prenom = prenom;</w:t>
      </w:r>
    </w:p>
    <w:p w14:paraId="5D49E254" w14:textId="77777777" w:rsidR="002F5967" w:rsidRDefault="002F5967" w:rsidP="002F5967">
      <w:pPr>
        <w:pStyle w:val="TxtCode4-Gris"/>
      </w:pPr>
      <w:r>
        <w:t xml:space="preserve">    this.nom = nom;</w:t>
      </w:r>
    </w:p>
    <w:p w14:paraId="767C985D" w14:textId="77777777" w:rsidR="002F5967" w:rsidRDefault="002F5967" w:rsidP="002F5967">
      <w:pPr>
        <w:pStyle w:val="TxtCode4-Gris"/>
      </w:pPr>
      <w:r>
        <w:t xml:space="preserve">    this.age = age;</w:t>
      </w:r>
    </w:p>
    <w:p w14:paraId="24EE1E8C" w14:textId="77777777" w:rsidR="002F5967" w:rsidRDefault="002F5967" w:rsidP="002F5967">
      <w:pPr>
        <w:pStyle w:val="TxtCode4-Gris"/>
      </w:pPr>
      <w:r>
        <w:t xml:space="preserve">  }</w:t>
      </w:r>
    </w:p>
    <w:p w14:paraId="5E16B6F3" w14:textId="77777777" w:rsidR="002F5967" w:rsidRDefault="002F5967" w:rsidP="002F5967">
      <w:pPr>
        <w:pStyle w:val="TxtCode4-Gris"/>
      </w:pPr>
    </w:p>
    <w:p w14:paraId="28757D2B" w14:textId="77777777" w:rsidR="002F5967" w:rsidRDefault="002F5967" w:rsidP="002F5967">
      <w:pPr>
        <w:pStyle w:val="TxtCode4-Gris"/>
      </w:pPr>
      <w:r>
        <w:t xml:space="preserve">  toString() {</w:t>
      </w:r>
    </w:p>
    <w:p w14:paraId="3E4F9BE2" w14:textId="77777777" w:rsidR="002F5967" w:rsidRDefault="002F5967" w:rsidP="002F5967">
      <w:pPr>
        <w:pStyle w:val="TxtCode4-Gris"/>
      </w:pPr>
      <w:r>
        <w:t xml:space="preserve">    return this.prenom + " " + this.nom + " (" + this.age + ")";</w:t>
      </w:r>
    </w:p>
    <w:p w14:paraId="0F1C0EF6" w14:textId="77777777" w:rsidR="002F5967" w:rsidRDefault="002F5967" w:rsidP="002F5967">
      <w:pPr>
        <w:pStyle w:val="TxtCode4-Gris"/>
      </w:pPr>
      <w:r>
        <w:t xml:space="preserve">  }</w:t>
      </w:r>
    </w:p>
    <w:p w14:paraId="2AA8AE72" w14:textId="433F3D12" w:rsidR="002F5967" w:rsidRPr="002F5967" w:rsidRDefault="002F5967" w:rsidP="005E1BB5">
      <w:pPr>
        <w:pStyle w:val="TxtCode4-Gris"/>
      </w:pPr>
      <w:r>
        <w:t>}</w:t>
      </w:r>
    </w:p>
    <w:p w14:paraId="7E1405E0" w14:textId="16F73F44" w:rsidR="001D148C" w:rsidRDefault="001D148C" w:rsidP="001D148C">
      <w:pPr>
        <w:pStyle w:val="Titre3"/>
        <w:numPr>
          <w:ilvl w:val="2"/>
          <w:numId w:val="1"/>
        </w:numPr>
      </w:pPr>
      <w:r>
        <w:t>Capture</w:t>
      </w:r>
    </w:p>
    <w:p w14:paraId="79D40395" w14:textId="326A5EE8" w:rsidR="002F5967" w:rsidRPr="002F5967" w:rsidRDefault="00A33C9A" w:rsidP="002F5967">
      <w:pPr>
        <w:pStyle w:val="TxtJustifi"/>
      </w:pPr>
      <w:r w:rsidRPr="00A33C9A">
        <w:drawing>
          <wp:inline distT="0" distB="0" distL="0" distR="0" wp14:anchorId="35C7A70D" wp14:editId="57ED79D6">
            <wp:extent cx="5939790" cy="1547495"/>
            <wp:effectExtent l="0" t="0" r="3810" b="0"/>
            <wp:docPr id="209734215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42156" name="Image 1" descr="Une image contenant texte, capture d’écran, Police, ligne&#10;&#10;Description générée automatiquement"/>
                    <pic:cNvPicPr/>
                  </pic:nvPicPr>
                  <pic:blipFill>
                    <a:blip r:embed="rId26"/>
                    <a:stretch>
                      <a:fillRect/>
                    </a:stretch>
                  </pic:blipFill>
                  <pic:spPr>
                    <a:xfrm>
                      <a:off x="0" y="0"/>
                      <a:ext cx="5939790" cy="1547495"/>
                    </a:xfrm>
                    <a:prstGeom prst="rect">
                      <a:avLst/>
                    </a:prstGeom>
                  </pic:spPr>
                </pic:pic>
              </a:graphicData>
            </a:graphic>
          </wp:inline>
        </w:drawing>
      </w:r>
    </w:p>
    <w:p w14:paraId="23BAF441" w14:textId="38C7143F" w:rsidR="00A8679C" w:rsidRDefault="00A8679C" w:rsidP="00A8679C">
      <w:pPr>
        <w:pStyle w:val="Titre2"/>
      </w:pPr>
      <w:bookmarkStart w:id="14" w:name="_Toc137377782"/>
      <w:r>
        <w:t>Exercice 10</w:t>
      </w:r>
      <w:bookmarkEnd w:id="14"/>
    </w:p>
    <w:p w14:paraId="56060F8A" w14:textId="77777777" w:rsidR="001D148C" w:rsidRDefault="001D148C" w:rsidP="001D148C">
      <w:pPr>
        <w:pStyle w:val="Titre3"/>
        <w:numPr>
          <w:ilvl w:val="2"/>
          <w:numId w:val="1"/>
        </w:numPr>
      </w:pPr>
      <w:r>
        <w:t>Objectif de l’exercice</w:t>
      </w:r>
    </w:p>
    <w:p w14:paraId="03090594" w14:textId="72A7C7FE" w:rsidR="00A33C9A" w:rsidRPr="00A33C9A" w:rsidRDefault="00AC4DC5" w:rsidP="00A33C9A">
      <w:pPr>
        <w:pStyle w:val="TxtJustifi"/>
      </w:pPr>
      <w:r>
        <w:t xml:space="preserve">Le but était de créer un objet Javascript à l’aide </w:t>
      </w:r>
      <w:r w:rsidR="00140631">
        <w:t>plusieurs champs et de l’afficher en bas de la page. En cliquant sur un des objets, ses propriétés seront mises dans les champs.</w:t>
      </w:r>
    </w:p>
    <w:p w14:paraId="418EFDE5" w14:textId="77777777" w:rsidR="001D148C" w:rsidRDefault="001D148C" w:rsidP="001D148C">
      <w:pPr>
        <w:pStyle w:val="Titre3"/>
        <w:numPr>
          <w:ilvl w:val="2"/>
          <w:numId w:val="1"/>
        </w:numPr>
      </w:pPr>
      <w:r>
        <w:t>Explications</w:t>
      </w:r>
    </w:p>
    <w:p w14:paraId="7678E7D6" w14:textId="1A71005B" w:rsidR="00A33C9A" w:rsidRPr="00A33C9A" w:rsidRDefault="00395342" w:rsidP="00A33C9A">
      <w:pPr>
        <w:pStyle w:val="TxtJustifi"/>
      </w:pPr>
      <w:r>
        <w:t xml:space="preserve">Pour cela nous avons d’abord créer un fichier </w:t>
      </w:r>
      <w:proofErr w:type="spellStart"/>
      <w:r>
        <w:t>js</w:t>
      </w:r>
      <w:proofErr w:type="spellEnd"/>
      <w:r>
        <w:t xml:space="preserve"> nommé « personne.js » qui sera notre </w:t>
      </w:r>
      <w:proofErr w:type="spellStart"/>
      <w:r w:rsidR="008C42B6">
        <w:t>bean</w:t>
      </w:r>
      <w:proofErr w:type="spellEnd"/>
      <w:r w:rsidR="008C42B6">
        <w:t xml:space="preserve">. Nous avons aussi un worker.js et enfin notre </w:t>
      </w:r>
      <w:proofErr w:type="spellStart"/>
      <w:r w:rsidR="008C42B6">
        <w:t>indexCtrl</w:t>
      </w:r>
      <w:proofErr w:type="spellEnd"/>
      <w:r w:rsidR="008C42B6">
        <w:t xml:space="preserve">. Dans le </w:t>
      </w:r>
      <w:proofErr w:type="spellStart"/>
      <w:r w:rsidR="008C42B6">
        <w:t>worker</w:t>
      </w:r>
      <w:proofErr w:type="spellEnd"/>
      <w:r w:rsidR="008C42B6">
        <w:t xml:space="preserve"> nous avons mis des fonctions permettant d’ajouter des personnes à l’aide des champs en reprenant </w:t>
      </w:r>
      <w:r w:rsidR="001F67D8">
        <w:t>leurs valeurs</w:t>
      </w:r>
      <w:r w:rsidR="008C42B6">
        <w:t>.</w:t>
      </w:r>
      <w:r w:rsidR="001F67D8">
        <w:t xml:space="preserve"> L’</w:t>
      </w:r>
      <w:proofErr w:type="spellStart"/>
      <w:r w:rsidR="001F67D8">
        <w:t>indexCtrl</w:t>
      </w:r>
      <w:proofErr w:type="spellEnd"/>
      <w:r w:rsidR="001F67D8">
        <w:t xml:space="preserve"> va permettre d’afficher les </w:t>
      </w:r>
      <w:r w:rsidR="000368E4">
        <w:t>informations.</w:t>
      </w:r>
    </w:p>
    <w:p w14:paraId="25AF0F16" w14:textId="77777777" w:rsidR="001D148C" w:rsidRDefault="001D148C" w:rsidP="001D148C">
      <w:pPr>
        <w:pStyle w:val="Titre3"/>
        <w:numPr>
          <w:ilvl w:val="2"/>
          <w:numId w:val="1"/>
        </w:numPr>
      </w:pPr>
      <w:r>
        <w:t>Extrait de code</w:t>
      </w:r>
    </w:p>
    <w:p w14:paraId="63F12FB2" w14:textId="32AC99B5" w:rsidR="000368E4" w:rsidRPr="000368E4" w:rsidRDefault="000368E4" w:rsidP="000368E4">
      <w:pPr>
        <w:pStyle w:val="TxtJustifi"/>
      </w:pPr>
      <w:proofErr w:type="spellStart"/>
      <w:r>
        <w:t>Worker</w:t>
      </w:r>
      <w:proofErr w:type="spellEnd"/>
      <w:r>
        <w:t> :</w:t>
      </w:r>
    </w:p>
    <w:p w14:paraId="66FE1DED" w14:textId="77777777" w:rsidR="000368E4" w:rsidRPr="000368E4" w:rsidRDefault="000368E4" w:rsidP="000368E4">
      <w:pPr>
        <w:pStyle w:val="TxtCode4-Gris"/>
        <w:rPr>
          <w:lang w:val="fr-CH"/>
        </w:rPr>
      </w:pPr>
      <w:r w:rsidRPr="000368E4">
        <w:rPr>
          <w:lang w:val="fr-CH"/>
        </w:rPr>
        <w:t>// fonction privée pour retrouver l'index d'une personne dans le tableau, -1 autrement</w:t>
      </w:r>
    </w:p>
    <w:p w14:paraId="3DCEFD31" w14:textId="77777777" w:rsidR="000368E4" w:rsidRPr="000368E4" w:rsidRDefault="000368E4" w:rsidP="000368E4">
      <w:pPr>
        <w:pStyle w:val="TxtCode4-Gris"/>
        <w:rPr>
          <w:lang w:val="fr-CH"/>
        </w:rPr>
      </w:pPr>
      <w:r w:rsidRPr="000368E4">
        <w:rPr>
          <w:lang w:val="fr-CH"/>
        </w:rPr>
        <w:t>// il faut comparer avec toString()</w:t>
      </w:r>
    </w:p>
    <w:p w14:paraId="48D41073" w14:textId="77777777" w:rsidR="000368E4" w:rsidRPr="000368E4" w:rsidRDefault="000368E4" w:rsidP="000368E4">
      <w:pPr>
        <w:pStyle w:val="TxtCode4-Gris"/>
        <w:rPr>
          <w:lang w:val="fr-CH"/>
        </w:rPr>
      </w:pPr>
      <w:r w:rsidRPr="000368E4">
        <w:rPr>
          <w:lang w:val="fr-CH"/>
        </w:rPr>
        <w:t>function _trouverPersonne(p) {</w:t>
      </w:r>
    </w:p>
    <w:p w14:paraId="0A87E8D8" w14:textId="77777777" w:rsidR="000368E4" w:rsidRPr="000368E4" w:rsidRDefault="000368E4" w:rsidP="000368E4">
      <w:pPr>
        <w:pStyle w:val="TxtCode4-Gris"/>
        <w:rPr>
          <w:lang w:val="fr-CH"/>
        </w:rPr>
      </w:pPr>
      <w:r w:rsidRPr="000368E4">
        <w:rPr>
          <w:lang w:val="fr-CH"/>
        </w:rPr>
        <w:t xml:space="preserve">  let idx = -1;</w:t>
      </w:r>
    </w:p>
    <w:p w14:paraId="1AFC4A83" w14:textId="77777777" w:rsidR="000368E4" w:rsidRDefault="000368E4" w:rsidP="000368E4">
      <w:pPr>
        <w:pStyle w:val="TxtCode4-Gris"/>
      </w:pPr>
      <w:r w:rsidRPr="000368E4">
        <w:rPr>
          <w:lang w:val="fr-CH"/>
        </w:rPr>
        <w:t xml:space="preserve">  </w:t>
      </w:r>
      <w:r>
        <w:t>for (let i = 0; i &lt; personnes.length; i++) {</w:t>
      </w:r>
    </w:p>
    <w:p w14:paraId="5BC3453A" w14:textId="77777777" w:rsidR="000368E4" w:rsidRDefault="000368E4" w:rsidP="000368E4">
      <w:pPr>
        <w:pStyle w:val="TxtCode4-Gris"/>
      </w:pPr>
      <w:r>
        <w:t xml:space="preserve">    if (p.toString() == personnes[i].toString()) {</w:t>
      </w:r>
    </w:p>
    <w:p w14:paraId="6D43A067" w14:textId="77777777" w:rsidR="000368E4" w:rsidRDefault="000368E4" w:rsidP="000368E4">
      <w:pPr>
        <w:pStyle w:val="TxtCode4-Gris"/>
      </w:pPr>
      <w:r>
        <w:t xml:space="preserve">      idx = i;</w:t>
      </w:r>
    </w:p>
    <w:p w14:paraId="566D838E" w14:textId="77777777" w:rsidR="000368E4" w:rsidRDefault="000368E4" w:rsidP="000368E4">
      <w:pPr>
        <w:pStyle w:val="TxtCode4-Gris"/>
      </w:pPr>
      <w:r>
        <w:t xml:space="preserve">    }</w:t>
      </w:r>
    </w:p>
    <w:p w14:paraId="425CCD68" w14:textId="77777777" w:rsidR="000368E4" w:rsidRDefault="000368E4" w:rsidP="000368E4">
      <w:pPr>
        <w:pStyle w:val="TxtCode4-Gris"/>
      </w:pPr>
      <w:r>
        <w:t xml:space="preserve">  }</w:t>
      </w:r>
    </w:p>
    <w:p w14:paraId="7D40DB0E" w14:textId="77777777" w:rsidR="000368E4" w:rsidRDefault="000368E4" w:rsidP="000368E4">
      <w:pPr>
        <w:pStyle w:val="TxtCode4-Gris"/>
      </w:pPr>
      <w:r>
        <w:t xml:space="preserve">  return idx;</w:t>
      </w:r>
    </w:p>
    <w:p w14:paraId="3C20A4D8" w14:textId="77777777" w:rsidR="000368E4" w:rsidRPr="000368E4" w:rsidRDefault="000368E4" w:rsidP="000368E4">
      <w:pPr>
        <w:pStyle w:val="TxtCode4-Gris"/>
        <w:rPr>
          <w:lang w:val="fr-CH"/>
        </w:rPr>
      </w:pPr>
      <w:r w:rsidRPr="000368E4">
        <w:rPr>
          <w:lang w:val="fr-CH"/>
        </w:rPr>
        <w:t>}</w:t>
      </w:r>
    </w:p>
    <w:p w14:paraId="4B60B694" w14:textId="77777777" w:rsidR="000368E4" w:rsidRPr="000368E4" w:rsidRDefault="000368E4" w:rsidP="000368E4">
      <w:pPr>
        <w:pStyle w:val="TxtCode4-Gris"/>
        <w:rPr>
          <w:lang w:val="fr-CH"/>
        </w:rPr>
      </w:pPr>
    </w:p>
    <w:p w14:paraId="584929E0" w14:textId="77777777" w:rsidR="000368E4" w:rsidRPr="000368E4" w:rsidRDefault="000368E4" w:rsidP="000368E4">
      <w:pPr>
        <w:pStyle w:val="TxtCode4-Gris"/>
        <w:rPr>
          <w:lang w:val="fr-CH"/>
        </w:rPr>
      </w:pPr>
      <w:r w:rsidRPr="000368E4">
        <w:rPr>
          <w:lang w:val="fr-CH"/>
        </w:rPr>
        <w:t>// ajouter une personne dans la liste des personnes si pas trouvée</w:t>
      </w:r>
    </w:p>
    <w:p w14:paraId="09D8559D" w14:textId="77777777" w:rsidR="000368E4" w:rsidRPr="000368E4" w:rsidRDefault="000368E4" w:rsidP="000368E4">
      <w:pPr>
        <w:pStyle w:val="TxtCode4-Gris"/>
        <w:rPr>
          <w:lang w:val="fr-CH"/>
        </w:rPr>
      </w:pPr>
      <w:r w:rsidRPr="000368E4">
        <w:rPr>
          <w:lang w:val="fr-CH"/>
        </w:rPr>
        <w:t>function ajouterPersonne(p) {</w:t>
      </w:r>
    </w:p>
    <w:p w14:paraId="4B591657" w14:textId="77777777" w:rsidR="000368E4" w:rsidRPr="000368E4" w:rsidRDefault="000368E4" w:rsidP="000368E4">
      <w:pPr>
        <w:pStyle w:val="TxtCode4-Gris"/>
        <w:rPr>
          <w:lang w:val="fr-CH"/>
        </w:rPr>
      </w:pPr>
      <w:r w:rsidRPr="000368E4">
        <w:rPr>
          <w:lang w:val="fr-CH"/>
        </w:rPr>
        <w:t xml:space="preserve">  let idx = _trouverPersonne(p);</w:t>
      </w:r>
    </w:p>
    <w:p w14:paraId="33BAEB30" w14:textId="77777777" w:rsidR="000368E4" w:rsidRDefault="000368E4" w:rsidP="000368E4">
      <w:pPr>
        <w:pStyle w:val="TxtCode4-Gris"/>
      </w:pPr>
      <w:r w:rsidRPr="000368E4">
        <w:rPr>
          <w:lang w:val="fr-CH"/>
        </w:rPr>
        <w:t xml:space="preserve">  </w:t>
      </w:r>
      <w:r>
        <w:t>if (idx == -1) {</w:t>
      </w:r>
    </w:p>
    <w:p w14:paraId="24DD5347" w14:textId="77777777" w:rsidR="000368E4" w:rsidRDefault="000368E4" w:rsidP="000368E4">
      <w:pPr>
        <w:pStyle w:val="TxtCode4-Gris"/>
      </w:pPr>
      <w:r>
        <w:t xml:space="preserve">    personnes.push(p);</w:t>
      </w:r>
    </w:p>
    <w:p w14:paraId="59D07F2B" w14:textId="77777777" w:rsidR="000368E4" w:rsidRPr="000368E4" w:rsidRDefault="000368E4" w:rsidP="000368E4">
      <w:pPr>
        <w:pStyle w:val="TxtCode4-Gris"/>
        <w:rPr>
          <w:lang w:val="fr-CH"/>
        </w:rPr>
      </w:pPr>
      <w:r>
        <w:t xml:space="preserve">  </w:t>
      </w:r>
      <w:r w:rsidRPr="000368E4">
        <w:rPr>
          <w:lang w:val="fr-CH"/>
        </w:rPr>
        <w:t>}</w:t>
      </w:r>
    </w:p>
    <w:p w14:paraId="2EAB6D30" w14:textId="77777777" w:rsidR="000368E4" w:rsidRPr="000368E4" w:rsidRDefault="000368E4" w:rsidP="000368E4">
      <w:pPr>
        <w:pStyle w:val="TxtCode4-Gris"/>
        <w:rPr>
          <w:lang w:val="fr-CH"/>
        </w:rPr>
      </w:pPr>
      <w:r w:rsidRPr="000368E4">
        <w:rPr>
          <w:lang w:val="fr-CH"/>
        </w:rPr>
        <w:t>}</w:t>
      </w:r>
    </w:p>
    <w:p w14:paraId="018898BE" w14:textId="77777777" w:rsidR="000368E4" w:rsidRPr="000368E4" w:rsidRDefault="000368E4" w:rsidP="000368E4">
      <w:pPr>
        <w:pStyle w:val="TxtCode4-Gris"/>
        <w:rPr>
          <w:lang w:val="fr-CH"/>
        </w:rPr>
      </w:pPr>
    </w:p>
    <w:p w14:paraId="70585D61" w14:textId="77777777" w:rsidR="000368E4" w:rsidRPr="000368E4" w:rsidRDefault="000368E4" w:rsidP="000368E4">
      <w:pPr>
        <w:pStyle w:val="TxtCode4-Gris"/>
        <w:rPr>
          <w:lang w:val="fr-CH"/>
        </w:rPr>
      </w:pPr>
      <w:r w:rsidRPr="000368E4">
        <w:rPr>
          <w:lang w:val="fr-CH"/>
        </w:rPr>
        <w:t>// supprimer une personne dans la liste des personnes si trouvée</w:t>
      </w:r>
    </w:p>
    <w:p w14:paraId="09034076" w14:textId="77777777" w:rsidR="000368E4" w:rsidRPr="000368E4" w:rsidRDefault="000368E4" w:rsidP="000368E4">
      <w:pPr>
        <w:pStyle w:val="TxtCode4-Gris"/>
        <w:rPr>
          <w:lang w:val="fr-CH"/>
        </w:rPr>
      </w:pPr>
      <w:r w:rsidRPr="000368E4">
        <w:rPr>
          <w:lang w:val="fr-CH"/>
        </w:rPr>
        <w:t>function supprimerPersonne(p) {</w:t>
      </w:r>
    </w:p>
    <w:p w14:paraId="5CCCB560" w14:textId="77777777" w:rsidR="000368E4" w:rsidRPr="000368E4" w:rsidRDefault="000368E4" w:rsidP="000368E4">
      <w:pPr>
        <w:pStyle w:val="TxtCode4-Gris"/>
        <w:rPr>
          <w:lang w:val="fr-CH"/>
        </w:rPr>
      </w:pPr>
      <w:r w:rsidRPr="000368E4">
        <w:rPr>
          <w:lang w:val="fr-CH"/>
        </w:rPr>
        <w:t xml:space="preserve">  let idx = _trouverPersonne(p);</w:t>
      </w:r>
    </w:p>
    <w:p w14:paraId="3456FACB" w14:textId="77777777" w:rsidR="000368E4" w:rsidRDefault="000368E4" w:rsidP="000368E4">
      <w:pPr>
        <w:pStyle w:val="TxtCode4-Gris"/>
      </w:pPr>
      <w:r w:rsidRPr="000368E4">
        <w:rPr>
          <w:lang w:val="fr-CH"/>
        </w:rPr>
        <w:t xml:space="preserve">  </w:t>
      </w:r>
      <w:r>
        <w:t>if(idx!=-1){</w:t>
      </w:r>
    </w:p>
    <w:p w14:paraId="07E00C33" w14:textId="77777777" w:rsidR="000368E4" w:rsidRDefault="000368E4" w:rsidP="000368E4">
      <w:pPr>
        <w:pStyle w:val="TxtCode4-Gris"/>
      </w:pPr>
      <w:r>
        <w:t xml:space="preserve">    personnes.splice(idx);</w:t>
      </w:r>
    </w:p>
    <w:p w14:paraId="3940BAD3" w14:textId="77777777" w:rsidR="000368E4" w:rsidRDefault="000368E4" w:rsidP="000368E4">
      <w:pPr>
        <w:pStyle w:val="TxtCode4-Gris"/>
      </w:pPr>
      <w:r>
        <w:t xml:space="preserve">  }</w:t>
      </w:r>
    </w:p>
    <w:p w14:paraId="41A1AF5F" w14:textId="034BF045" w:rsidR="00A33C9A" w:rsidRPr="00A33C9A" w:rsidRDefault="000368E4" w:rsidP="000368E4">
      <w:pPr>
        <w:pStyle w:val="TxtCode4-Gris"/>
      </w:pPr>
      <w:r>
        <w:t>}</w:t>
      </w:r>
    </w:p>
    <w:p w14:paraId="18B9A02A" w14:textId="6D96E0CF" w:rsidR="009661CF" w:rsidRDefault="001D148C" w:rsidP="009661CF">
      <w:pPr>
        <w:pStyle w:val="Titre3"/>
        <w:numPr>
          <w:ilvl w:val="2"/>
          <w:numId w:val="1"/>
        </w:numPr>
      </w:pPr>
      <w:r>
        <w:t>Capture</w:t>
      </w:r>
    </w:p>
    <w:p w14:paraId="07DBD28E" w14:textId="70C6B253" w:rsidR="00A33C9A" w:rsidRPr="00A33C9A" w:rsidRDefault="006C2317" w:rsidP="00A33C9A">
      <w:pPr>
        <w:pStyle w:val="TxtJustifi"/>
      </w:pPr>
      <w:r w:rsidRPr="006C2317">
        <w:drawing>
          <wp:inline distT="0" distB="0" distL="0" distR="0" wp14:anchorId="11B40E4B" wp14:editId="67499DFC">
            <wp:extent cx="5939790" cy="2210435"/>
            <wp:effectExtent l="0" t="0" r="3810" b="0"/>
            <wp:docPr id="1535586570"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86570" name="Image 1" descr="Une image contenant texte, capture d’écran, logiciel, affichage&#10;&#10;Description générée automatiquement"/>
                    <pic:cNvPicPr/>
                  </pic:nvPicPr>
                  <pic:blipFill>
                    <a:blip r:embed="rId27"/>
                    <a:stretch>
                      <a:fillRect/>
                    </a:stretch>
                  </pic:blipFill>
                  <pic:spPr>
                    <a:xfrm>
                      <a:off x="0" y="0"/>
                      <a:ext cx="5939790" cy="2210435"/>
                    </a:xfrm>
                    <a:prstGeom prst="rect">
                      <a:avLst/>
                    </a:prstGeom>
                  </pic:spPr>
                </pic:pic>
              </a:graphicData>
            </a:graphic>
          </wp:inline>
        </w:drawing>
      </w:r>
    </w:p>
    <w:p w14:paraId="1F6F65CB" w14:textId="3BD5F607" w:rsidR="001577F5" w:rsidRDefault="001577F5" w:rsidP="001577F5">
      <w:pPr>
        <w:pStyle w:val="Titre2"/>
      </w:pPr>
      <w:bookmarkStart w:id="15" w:name="_Toc137377783"/>
      <w:r>
        <w:t>Exercice 11</w:t>
      </w:r>
      <w:bookmarkEnd w:id="15"/>
    </w:p>
    <w:p w14:paraId="5A8C756D" w14:textId="77777777" w:rsidR="001D148C" w:rsidRDefault="001D148C" w:rsidP="001D148C">
      <w:pPr>
        <w:pStyle w:val="Titre3"/>
        <w:numPr>
          <w:ilvl w:val="2"/>
          <w:numId w:val="1"/>
        </w:numPr>
      </w:pPr>
      <w:r>
        <w:t>Objectif de l’exercice</w:t>
      </w:r>
    </w:p>
    <w:p w14:paraId="66F5826C" w14:textId="4A3F759A" w:rsidR="006C2317" w:rsidRPr="006C2317" w:rsidRDefault="008533DB" w:rsidP="006C2317">
      <w:pPr>
        <w:pStyle w:val="TxtJustifi"/>
      </w:pPr>
      <w:r>
        <w:t>Le but était de reprendre l’exercice 10 mais cette fois-ci en utilisant des classes.</w:t>
      </w:r>
    </w:p>
    <w:p w14:paraId="5981AE1D" w14:textId="77777777" w:rsidR="001D148C" w:rsidRDefault="001D148C" w:rsidP="001D148C">
      <w:pPr>
        <w:pStyle w:val="Titre3"/>
        <w:numPr>
          <w:ilvl w:val="2"/>
          <w:numId w:val="1"/>
        </w:numPr>
      </w:pPr>
      <w:r>
        <w:t>Explications</w:t>
      </w:r>
    </w:p>
    <w:p w14:paraId="0766F4F1" w14:textId="77777777" w:rsidR="006C2317" w:rsidRDefault="006C2317" w:rsidP="006C2317">
      <w:pPr>
        <w:pStyle w:val="TxtJustifi"/>
      </w:pPr>
      <w:r>
        <w:t>En Javascript, la création de class est pratiquement identique à la création de class en Java.</w:t>
      </w:r>
    </w:p>
    <w:p w14:paraId="13CF703C" w14:textId="77777777" w:rsidR="006C2317" w:rsidRPr="00A36D30" w:rsidRDefault="006C2317" w:rsidP="006C2317">
      <w:pPr>
        <w:pStyle w:val="TxtCode4-Gris"/>
        <w:rPr>
          <w:lang w:val="fr-CH"/>
        </w:rPr>
      </w:pPr>
      <w:r w:rsidRPr="00A36D30">
        <w:rPr>
          <w:lang w:val="fr-CH"/>
        </w:rPr>
        <w:t>class NomDeClass{</w:t>
      </w:r>
    </w:p>
    <w:p w14:paraId="1811677F" w14:textId="77777777" w:rsidR="006C2317" w:rsidRPr="00A36D30" w:rsidRDefault="006C2317" w:rsidP="006C2317">
      <w:pPr>
        <w:pStyle w:val="TxtCode4-Gris"/>
        <w:rPr>
          <w:lang w:val="fr-CH"/>
        </w:rPr>
      </w:pPr>
      <w:r w:rsidRPr="00A36D30">
        <w:rPr>
          <w:lang w:val="fr-CH"/>
        </w:rPr>
        <w:t>constructor(){</w:t>
      </w:r>
    </w:p>
    <w:p w14:paraId="6EBC215D" w14:textId="77777777" w:rsidR="006C2317" w:rsidRPr="00A36D30" w:rsidRDefault="006C2317" w:rsidP="006C2317">
      <w:pPr>
        <w:pStyle w:val="TxtCode4-Gris"/>
        <w:rPr>
          <w:lang w:val="fr-CH"/>
        </w:rPr>
      </w:pPr>
      <w:r w:rsidRPr="00A36D30">
        <w:rPr>
          <w:lang w:val="fr-CH"/>
        </w:rPr>
        <w:t>}</w:t>
      </w:r>
    </w:p>
    <w:p w14:paraId="4258EFC3" w14:textId="77777777" w:rsidR="006C2317" w:rsidRPr="00A36D30" w:rsidRDefault="006C2317" w:rsidP="006C2317">
      <w:pPr>
        <w:pStyle w:val="TxtCode4-Gris"/>
        <w:rPr>
          <w:lang w:val="fr-CH"/>
        </w:rPr>
      </w:pPr>
      <w:r w:rsidRPr="00A36D30">
        <w:rPr>
          <w:lang w:val="fr-CH"/>
        </w:rPr>
        <w:t>nomDeFonction(){}</w:t>
      </w:r>
    </w:p>
    <w:p w14:paraId="68F2D2CB" w14:textId="77777777" w:rsidR="006C2317" w:rsidRPr="00A36D30" w:rsidRDefault="006C2317" w:rsidP="006C2317">
      <w:pPr>
        <w:pStyle w:val="TxtCode4-Gris"/>
        <w:rPr>
          <w:lang w:val="fr-CH"/>
        </w:rPr>
      </w:pPr>
      <w:r w:rsidRPr="00A36D30">
        <w:rPr>
          <w:lang w:val="fr-CH"/>
        </w:rPr>
        <w:t>}</w:t>
      </w:r>
    </w:p>
    <w:p w14:paraId="468DB679" w14:textId="77777777" w:rsidR="006C2317" w:rsidRDefault="006C2317" w:rsidP="006C2317">
      <w:pPr>
        <w:pStyle w:val="TxtJustifi"/>
      </w:pPr>
      <w:r>
        <w:t xml:space="preserve">Le </w:t>
      </w:r>
      <w:proofErr w:type="spellStart"/>
      <w:r>
        <w:t>constructor</w:t>
      </w:r>
      <w:proofErr w:type="spellEnd"/>
      <w:r>
        <w:t xml:space="preserve"> permet d’exécuter des instructions lors de la création d’un objet utilisant cette class. Nous pouvons aussi créer des fonctions que seuls les objets de cette class peuvent utiliser.</w:t>
      </w:r>
    </w:p>
    <w:p w14:paraId="459E1C0B" w14:textId="77777777" w:rsidR="006C2317" w:rsidRDefault="006C2317" w:rsidP="006C2317">
      <w:pPr>
        <w:pStyle w:val="TxtJustifi"/>
      </w:pPr>
      <w:r>
        <w:lastRenderedPageBreak/>
        <w:t>Pour instancier un objet directement pour qu’il soit accessible dans le HTML, il faut utiliser la commande « </w:t>
      </w:r>
      <w:proofErr w:type="spellStart"/>
      <w:proofErr w:type="gramStart"/>
      <w:r>
        <w:t>document.onreadystatechange</w:t>
      </w:r>
      <w:proofErr w:type="spellEnd"/>
      <w:proofErr w:type="gramEnd"/>
      <w:r>
        <w:t>=</w:t>
      </w:r>
      <w:proofErr w:type="spellStart"/>
      <w:r>
        <w:t>function</w:t>
      </w:r>
      <w:proofErr w:type="spellEnd"/>
      <w:r>
        <w:t>(){} » et mettre dans cette fonction la création de notre objet donc « </w:t>
      </w:r>
      <w:proofErr w:type="spellStart"/>
      <w:r>
        <w:t>nomObjet</w:t>
      </w:r>
      <w:proofErr w:type="spellEnd"/>
      <w:r>
        <w:t xml:space="preserve"> = new Class() ; ».</w:t>
      </w:r>
    </w:p>
    <w:p w14:paraId="5DA6B4E6" w14:textId="77777777" w:rsidR="006C2317" w:rsidRDefault="006C2317" w:rsidP="006C2317">
      <w:pPr>
        <w:pStyle w:val="TxtCode4-Gris"/>
      </w:pPr>
      <w:r>
        <w:t xml:space="preserve">document.onreadystatechange = function () { </w:t>
      </w:r>
    </w:p>
    <w:p w14:paraId="5F76D2C4" w14:textId="77777777" w:rsidR="006C2317" w:rsidRDefault="006C2317" w:rsidP="006C2317">
      <w:pPr>
        <w:pStyle w:val="TxtCode4-Gris"/>
      </w:pPr>
      <w:r>
        <w:t xml:space="preserve">  if (document.readyState === "complete") { </w:t>
      </w:r>
    </w:p>
    <w:p w14:paraId="6C8082AA" w14:textId="77777777" w:rsidR="006C2317" w:rsidRDefault="006C2317" w:rsidP="006C2317">
      <w:pPr>
        <w:pStyle w:val="TxtCode4-Gris"/>
      </w:pPr>
      <w:r>
        <w:t xml:space="preserve">    window.ctrl = new Ctrl();   // ou ctrl = new Ctrl();    </w:t>
      </w:r>
    </w:p>
    <w:p w14:paraId="1921AF51" w14:textId="77777777" w:rsidR="006C2317" w:rsidRDefault="006C2317" w:rsidP="006C2317">
      <w:pPr>
        <w:pStyle w:val="TxtCode4-Gris"/>
      </w:pPr>
      <w:r>
        <w:t xml:space="preserve">    ctrl.afficherPersonnes(); </w:t>
      </w:r>
    </w:p>
    <w:p w14:paraId="3C4F7E22" w14:textId="77777777" w:rsidR="006C2317" w:rsidRDefault="006C2317" w:rsidP="006C2317">
      <w:pPr>
        <w:pStyle w:val="TxtCode4-Gris"/>
      </w:pPr>
      <w:r>
        <w:t xml:space="preserve">  } </w:t>
      </w:r>
    </w:p>
    <w:p w14:paraId="6ADA6422" w14:textId="50A6B1AC" w:rsidR="006C2317" w:rsidRPr="006C2317" w:rsidRDefault="006C2317" w:rsidP="006C2317">
      <w:pPr>
        <w:pStyle w:val="TxtCode4-Gris"/>
      </w:pPr>
      <w:r>
        <w:t>};</w:t>
      </w:r>
    </w:p>
    <w:p w14:paraId="5F016E5E" w14:textId="77777777" w:rsidR="001D148C" w:rsidRDefault="001D148C" w:rsidP="001D148C">
      <w:pPr>
        <w:pStyle w:val="Titre3"/>
        <w:numPr>
          <w:ilvl w:val="2"/>
          <w:numId w:val="1"/>
        </w:numPr>
      </w:pPr>
      <w:r>
        <w:t>Extrait de code</w:t>
      </w:r>
    </w:p>
    <w:p w14:paraId="6E5C4A7F" w14:textId="38FD46DD" w:rsidR="006C2317" w:rsidRDefault="00BD68DE" w:rsidP="00BD68DE">
      <w:pPr>
        <w:pStyle w:val="TxtCode4-Gris"/>
      </w:pPr>
      <w:r w:rsidRPr="00BD68DE">
        <w:t>class Worker{</w:t>
      </w:r>
    </w:p>
    <w:p w14:paraId="18A0DCAF" w14:textId="77777777" w:rsidR="005505B8" w:rsidRPr="005505B8" w:rsidRDefault="005505B8" w:rsidP="005505B8">
      <w:pPr>
        <w:pStyle w:val="TxtCode4-Gris"/>
        <w:rPr>
          <w:lang w:val="fr-CH"/>
        </w:rPr>
      </w:pPr>
      <w:r w:rsidRPr="005505B8">
        <w:rPr>
          <w:lang w:val="fr-CH"/>
        </w:rPr>
        <w:t>// ajouter une personne dans la liste des personnes si pas trouvée</w:t>
      </w:r>
    </w:p>
    <w:p w14:paraId="6E3EDE71" w14:textId="77777777" w:rsidR="005505B8" w:rsidRPr="005505B8" w:rsidRDefault="005505B8" w:rsidP="005505B8">
      <w:pPr>
        <w:pStyle w:val="TxtCode4-Gris"/>
        <w:rPr>
          <w:lang w:val="fr-CH"/>
        </w:rPr>
      </w:pPr>
      <w:r w:rsidRPr="005505B8">
        <w:rPr>
          <w:lang w:val="fr-CH"/>
        </w:rPr>
        <w:t xml:space="preserve"> ajouterPersonne(p) {</w:t>
      </w:r>
    </w:p>
    <w:p w14:paraId="7CE89014" w14:textId="77777777" w:rsidR="005505B8" w:rsidRPr="005505B8" w:rsidRDefault="005505B8" w:rsidP="005505B8">
      <w:pPr>
        <w:pStyle w:val="TxtCode4-Gris"/>
        <w:rPr>
          <w:lang w:val="fr-CH"/>
        </w:rPr>
      </w:pPr>
      <w:r w:rsidRPr="005505B8">
        <w:rPr>
          <w:lang w:val="fr-CH"/>
        </w:rPr>
        <w:t xml:space="preserve">  let idx = this.trouverPersonne(p);</w:t>
      </w:r>
    </w:p>
    <w:p w14:paraId="00EC595D" w14:textId="77777777" w:rsidR="005505B8" w:rsidRDefault="005505B8" w:rsidP="005505B8">
      <w:pPr>
        <w:pStyle w:val="TxtCode4-Gris"/>
      </w:pPr>
      <w:r w:rsidRPr="005505B8">
        <w:rPr>
          <w:lang w:val="fr-CH"/>
        </w:rPr>
        <w:t xml:space="preserve">  </w:t>
      </w:r>
      <w:r>
        <w:t>if (idx == -1) {</w:t>
      </w:r>
    </w:p>
    <w:p w14:paraId="062CEF46" w14:textId="77777777" w:rsidR="005505B8" w:rsidRDefault="005505B8" w:rsidP="005505B8">
      <w:pPr>
        <w:pStyle w:val="TxtCode4-Gris"/>
      </w:pPr>
      <w:r>
        <w:t xml:space="preserve">    this.personnes.push(p);</w:t>
      </w:r>
    </w:p>
    <w:p w14:paraId="04E40389" w14:textId="77777777" w:rsidR="005505B8" w:rsidRPr="005505B8" w:rsidRDefault="005505B8" w:rsidP="005505B8">
      <w:pPr>
        <w:pStyle w:val="TxtCode4-Gris"/>
        <w:rPr>
          <w:lang w:val="fr-CH"/>
        </w:rPr>
      </w:pPr>
      <w:r>
        <w:t xml:space="preserve">  </w:t>
      </w:r>
      <w:r w:rsidRPr="005505B8">
        <w:rPr>
          <w:lang w:val="fr-CH"/>
        </w:rPr>
        <w:t>}</w:t>
      </w:r>
    </w:p>
    <w:p w14:paraId="3A685919" w14:textId="77777777" w:rsidR="005505B8" w:rsidRPr="005505B8" w:rsidRDefault="005505B8" w:rsidP="005505B8">
      <w:pPr>
        <w:pStyle w:val="TxtCode4-Gris"/>
        <w:rPr>
          <w:lang w:val="fr-CH"/>
        </w:rPr>
      </w:pPr>
      <w:r w:rsidRPr="005505B8">
        <w:rPr>
          <w:lang w:val="fr-CH"/>
        </w:rPr>
        <w:t xml:space="preserve"> }</w:t>
      </w:r>
    </w:p>
    <w:p w14:paraId="502EE2BC" w14:textId="77777777" w:rsidR="005505B8" w:rsidRPr="005505B8" w:rsidRDefault="005505B8" w:rsidP="005505B8">
      <w:pPr>
        <w:pStyle w:val="TxtCode4-Gris"/>
        <w:rPr>
          <w:lang w:val="fr-CH"/>
        </w:rPr>
      </w:pPr>
    </w:p>
    <w:p w14:paraId="31BD15B9" w14:textId="77777777" w:rsidR="005505B8" w:rsidRPr="005505B8" w:rsidRDefault="005505B8" w:rsidP="005505B8">
      <w:pPr>
        <w:pStyle w:val="TxtCode4-Gris"/>
        <w:rPr>
          <w:lang w:val="fr-CH"/>
        </w:rPr>
      </w:pPr>
      <w:r w:rsidRPr="005505B8">
        <w:rPr>
          <w:lang w:val="fr-CH"/>
        </w:rPr>
        <w:t>// supprimer une personne dans la liste des personnes si trouvée</w:t>
      </w:r>
    </w:p>
    <w:p w14:paraId="3DF7225D" w14:textId="77777777" w:rsidR="005505B8" w:rsidRPr="005505B8" w:rsidRDefault="005505B8" w:rsidP="005505B8">
      <w:pPr>
        <w:pStyle w:val="TxtCode4-Gris"/>
        <w:rPr>
          <w:lang w:val="fr-CH"/>
        </w:rPr>
      </w:pPr>
      <w:r w:rsidRPr="005505B8">
        <w:rPr>
          <w:lang w:val="fr-CH"/>
        </w:rPr>
        <w:t xml:space="preserve"> supprimerPersonne(p) {</w:t>
      </w:r>
    </w:p>
    <w:p w14:paraId="4CEE208D" w14:textId="77777777" w:rsidR="005505B8" w:rsidRPr="005505B8" w:rsidRDefault="005505B8" w:rsidP="005505B8">
      <w:pPr>
        <w:pStyle w:val="TxtCode4-Gris"/>
        <w:rPr>
          <w:lang w:val="fr-CH"/>
        </w:rPr>
      </w:pPr>
      <w:r w:rsidRPr="005505B8">
        <w:rPr>
          <w:lang w:val="fr-CH"/>
        </w:rPr>
        <w:t xml:space="preserve">  let idx = this.trouverPersonne(p);</w:t>
      </w:r>
    </w:p>
    <w:p w14:paraId="6663A819" w14:textId="77777777" w:rsidR="005505B8" w:rsidRDefault="005505B8" w:rsidP="005505B8">
      <w:pPr>
        <w:pStyle w:val="TxtCode4-Gris"/>
      </w:pPr>
      <w:r w:rsidRPr="005505B8">
        <w:rPr>
          <w:lang w:val="fr-CH"/>
        </w:rPr>
        <w:t xml:space="preserve">  </w:t>
      </w:r>
      <w:r>
        <w:t>if(idx!=-1){</w:t>
      </w:r>
    </w:p>
    <w:p w14:paraId="1834AFFC" w14:textId="77777777" w:rsidR="005505B8" w:rsidRDefault="005505B8" w:rsidP="005505B8">
      <w:pPr>
        <w:pStyle w:val="TxtCode4-Gris"/>
      </w:pPr>
      <w:r>
        <w:t xml:space="preserve">    this.personnes.splice(idx);</w:t>
      </w:r>
    </w:p>
    <w:p w14:paraId="73524631" w14:textId="4D9700BA" w:rsidR="005505B8" w:rsidRDefault="005505B8" w:rsidP="005505B8">
      <w:pPr>
        <w:pStyle w:val="TxtCode4-Gris"/>
      </w:pPr>
      <w:r>
        <w:t xml:space="preserve">  }</w:t>
      </w:r>
    </w:p>
    <w:p w14:paraId="365BB8F7" w14:textId="77777777" w:rsidR="005505B8" w:rsidRDefault="005505B8" w:rsidP="005505B8">
      <w:pPr>
        <w:pStyle w:val="TxtCode4-Gris"/>
      </w:pPr>
      <w:r>
        <w:t xml:space="preserve"> }</w:t>
      </w:r>
    </w:p>
    <w:p w14:paraId="2603AE9F" w14:textId="77D3BC9C" w:rsidR="00BD68DE" w:rsidRPr="006C2317" w:rsidRDefault="005505B8" w:rsidP="005505B8">
      <w:pPr>
        <w:pStyle w:val="TxtCode4-Gris"/>
      </w:pPr>
      <w:r>
        <w:t>}</w:t>
      </w:r>
    </w:p>
    <w:p w14:paraId="3F514A62" w14:textId="498E7DC1" w:rsidR="001D148C" w:rsidRDefault="001D148C" w:rsidP="001D148C">
      <w:pPr>
        <w:pStyle w:val="Titre3"/>
        <w:numPr>
          <w:ilvl w:val="2"/>
          <w:numId w:val="1"/>
        </w:numPr>
      </w:pPr>
      <w:r>
        <w:t>Capture</w:t>
      </w:r>
    </w:p>
    <w:p w14:paraId="138345BC" w14:textId="158C04D1" w:rsidR="006C2317" w:rsidRPr="005505B8" w:rsidRDefault="005505B8" w:rsidP="006C2317">
      <w:pPr>
        <w:pStyle w:val="TxtJustifi"/>
        <w:rPr>
          <w:lang w:val="de-CH"/>
        </w:rPr>
      </w:pPr>
      <w:r w:rsidRPr="005505B8">
        <w:rPr>
          <w:lang w:val="de-CH"/>
        </w:rPr>
        <w:drawing>
          <wp:inline distT="0" distB="0" distL="0" distR="0" wp14:anchorId="37A1956D" wp14:editId="3A5B80F1">
            <wp:extent cx="5939790" cy="1979930"/>
            <wp:effectExtent l="0" t="0" r="3810" b="1270"/>
            <wp:docPr id="51045106"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5106" name="Image 1" descr="Une image contenant texte, capture d’écran, logiciel, Page web&#10;&#10;Description générée automatiquement"/>
                    <pic:cNvPicPr/>
                  </pic:nvPicPr>
                  <pic:blipFill>
                    <a:blip r:embed="rId28"/>
                    <a:stretch>
                      <a:fillRect/>
                    </a:stretch>
                  </pic:blipFill>
                  <pic:spPr>
                    <a:xfrm>
                      <a:off x="0" y="0"/>
                      <a:ext cx="5939790" cy="1979930"/>
                    </a:xfrm>
                    <a:prstGeom prst="rect">
                      <a:avLst/>
                    </a:prstGeom>
                  </pic:spPr>
                </pic:pic>
              </a:graphicData>
            </a:graphic>
          </wp:inline>
        </w:drawing>
      </w:r>
    </w:p>
    <w:p w14:paraId="1A4C3CE4" w14:textId="719B19FA" w:rsidR="00062EA5" w:rsidRDefault="0086324A" w:rsidP="0086324A">
      <w:pPr>
        <w:pStyle w:val="Titre2"/>
      </w:pPr>
      <w:bookmarkStart w:id="16" w:name="_Toc137377784"/>
      <w:r>
        <w:t>Exercice 12</w:t>
      </w:r>
      <w:bookmarkEnd w:id="16"/>
    </w:p>
    <w:p w14:paraId="677C037C" w14:textId="77777777" w:rsidR="001D148C" w:rsidRDefault="001D148C" w:rsidP="001D148C">
      <w:pPr>
        <w:pStyle w:val="Titre3"/>
        <w:numPr>
          <w:ilvl w:val="2"/>
          <w:numId w:val="1"/>
        </w:numPr>
      </w:pPr>
      <w:r>
        <w:t>Objectif de l’exercice</w:t>
      </w:r>
    </w:p>
    <w:p w14:paraId="666877C8" w14:textId="47E8E069" w:rsidR="005505B8" w:rsidRPr="005505B8" w:rsidRDefault="008363A6" w:rsidP="005505B8">
      <w:pPr>
        <w:pStyle w:val="TxtJustifi"/>
      </w:pPr>
      <w:r>
        <w:lastRenderedPageBreak/>
        <w:t>Le but était de reprendre les différentes fonctions fournies pour tester les différentes manières de déclarer des fonctions</w:t>
      </w:r>
    </w:p>
    <w:p w14:paraId="1B9E9373" w14:textId="77777777" w:rsidR="001D148C" w:rsidRDefault="001D148C" w:rsidP="001D148C">
      <w:pPr>
        <w:pStyle w:val="Titre3"/>
        <w:numPr>
          <w:ilvl w:val="2"/>
          <w:numId w:val="1"/>
        </w:numPr>
      </w:pPr>
      <w:r>
        <w:t>Explications</w:t>
      </w:r>
    </w:p>
    <w:p w14:paraId="2BA00389" w14:textId="77777777" w:rsidR="005505B8" w:rsidRDefault="005505B8" w:rsidP="005505B8">
      <w:pPr>
        <w:pStyle w:val="TxtJustifi"/>
      </w:pPr>
      <w:r>
        <w:t>Il existe trois façons de déclarer une fonction :</w:t>
      </w:r>
    </w:p>
    <w:p w14:paraId="34B46953" w14:textId="77777777" w:rsidR="005505B8" w:rsidRDefault="005505B8" w:rsidP="005505B8">
      <w:pPr>
        <w:pStyle w:val="TxtJustifi"/>
      </w:pPr>
      <w:r>
        <w:t xml:space="preserve">La fonction classique, nous allons ensuite appeler la fonction </w:t>
      </w:r>
      <w:proofErr w:type="gramStart"/>
      <w:r>
        <w:t>a(</w:t>
      </w:r>
      <w:proofErr w:type="gramEnd"/>
      <w:r>
        <w:t>) comme cela : « a() ; ».</w:t>
      </w:r>
    </w:p>
    <w:p w14:paraId="083964BB" w14:textId="77777777" w:rsidR="005505B8" w:rsidRDefault="005505B8" w:rsidP="005505B8">
      <w:pPr>
        <w:pStyle w:val="TxtCode4-Gris"/>
      </w:pPr>
      <w:r>
        <w:t xml:space="preserve">function a() { </w:t>
      </w:r>
    </w:p>
    <w:p w14:paraId="1CDA09AA" w14:textId="77777777" w:rsidR="005505B8" w:rsidRDefault="005505B8" w:rsidP="005505B8">
      <w:pPr>
        <w:pStyle w:val="TxtCode4-Gris"/>
      </w:pPr>
      <w:r>
        <w:t xml:space="preserve">   let val = 1; </w:t>
      </w:r>
    </w:p>
    <w:p w14:paraId="73B18D48" w14:textId="77777777" w:rsidR="005505B8" w:rsidRDefault="005505B8" w:rsidP="005505B8">
      <w:pPr>
        <w:pStyle w:val="TxtCode4-Gris"/>
      </w:pPr>
      <w:r>
        <w:t xml:space="preserve">   console.log(val)</w:t>
      </w:r>
      <w:r w:rsidRPr="005B5401">
        <w:rPr>
          <w:rFonts w:ascii="Cambria Math" w:hAnsi="Cambria Math" w:cs="Cambria Math"/>
        </w:rPr>
        <w:t> </w:t>
      </w:r>
      <w:r>
        <w:t xml:space="preserve">; </w:t>
      </w:r>
    </w:p>
    <w:p w14:paraId="7D85EAC7" w14:textId="77777777" w:rsidR="005505B8" w:rsidRPr="00A36D30" w:rsidRDefault="005505B8" w:rsidP="005505B8">
      <w:pPr>
        <w:pStyle w:val="TxtCode4-Gris"/>
        <w:rPr>
          <w:lang w:val="fr-CH"/>
        </w:rPr>
      </w:pPr>
      <w:r w:rsidRPr="00A36D30">
        <w:rPr>
          <w:lang w:val="fr-CH"/>
        </w:rPr>
        <w:t>}</w:t>
      </w:r>
    </w:p>
    <w:p w14:paraId="158CDC97" w14:textId="77777777" w:rsidR="005505B8" w:rsidRDefault="005505B8" w:rsidP="005505B8">
      <w:pPr>
        <w:pStyle w:val="TxtJustifi"/>
      </w:pPr>
      <w:r>
        <w:t xml:space="preserve">La fonction anonyme, nous allons appeler la fonction </w:t>
      </w:r>
      <w:proofErr w:type="gramStart"/>
      <w:r>
        <w:t>b(</w:t>
      </w:r>
      <w:proofErr w:type="gramEnd"/>
      <w:r>
        <w:t>) comme cela : « b() ; ».</w:t>
      </w:r>
    </w:p>
    <w:p w14:paraId="57F74FEA" w14:textId="77777777" w:rsidR="005505B8" w:rsidRDefault="005505B8" w:rsidP="005505B8">
      <w:pPr>
        <w:pStyle w:val="TxtCode4-Gris"/>
      </w:pPr>
      <w:r>
        <w:t xml:space="preserve">let b = function() { </w:t>
      </w:r>
    </w:p>
    <w:p w14:paraId="45C1B3A7" w14:textId="77777777" w:rsidR="005505B8" w:rsidRDefault="005505B8" w:rsidP="005505B8">
      <w:pPr>
        <w:pStyle w:val="TxtCode4-Gris"/>
      </w:pPr>
      <w:r>
        <w:t xml:space="preserve">   let val = 2; </w:t>
      </w:r>
    </w:p>
    <w:p w14:paraId="3315D9DF" w14:textId="77777777" w:rsidR="005505B8" w:rsidRPr="00A36D30" w:rsidRDefault="005505B8" w:rsidP="005505B8">
      <w:pPr>
        <w:pStyle w:val="TxtCode4-Gris"/>
        <w:rPr>
          <w:lang w:val="fr-CH"/>
        </w:rPr>
      </w:pPr>
      <w:r>
        <w:t xml:space="preserve">   </w:t>
      </w:r>
      <w:r w:rsidRPr="00A36D30">
        <w:rPr>
          <w:lang w:val="fr-CH"/>
        </w:rPr>
        <w:t>console.log(val)</w:t>
      </w:r>
      <w:r w:rsidRPr="00A36D30">
        <w:rPr>
          <w:rFonts w:ascii="Cambria Math" w:hAnsi="Cambria Math" w:cs="Cambria Math"/>
          <w:lang w:val="fr-CH"/>
        </w:rPr>
        <w:t> </w:t>
      </w:r>
      <w:r w:rsidRPr="00A36D30">
        <w:rPr>
          <w:lang w:val="fr-CH"/>
        </w:rPr>
        <w:t xml:space="preserve">; </w:t>
      </w:r>
    </w:p>
    <w:p w14:paraId="68540F6F" w14:textId="77777777" w:rsidR="005505B8" w:rsidRPr="00A36D30" w:rsidRDefault="005505B8" w:rsidP="005505B8">
      <w:pPr>
        <w:pStyle w:val="TxtCode4-Gris"/>
        <w:rPr>
          <w:lang w:val="fr-CH"/>
        </w:rPr>
      </w:pPr>
      <w:r w:rsidRPr="00A36D30">
        <w:rPr>
          <w:lang w:val="fr-CH"/>
        </w:rPr>
        <w:t>}</w:t>
      </w:r>
      <w:r w:rsidRPr="00A36D30">
        <w:rPr>
          <w:rFonts w:ascii="Cambria Math" w:hAnsi="Cambria Math" w:cs="Cambria Math"/>
          <w:lang w:val="fr-CH"/>
        </w:rPr>
        <w:t> </w:t>
      </w:r>
      <w:r w:rsidRPr="00A36D30">
        <w:rPr>
          <w:lang w:val="fr-CH"/>
        </w:rPr>
        <w:t>;</w:t>
      </w:r>
    </w:p>
    <w:p w14:paraId="7BE103D7" w14:textId="77777777" w:rsidR="005505B8" w:rsidRDefault="005505B8" w:rsidP="005505B8">
      <w:pPr>
        <w:pStyle w:val="TxtJustifi"/>
      </w:pPr>
      <w:r>
        <w:t xml:space="preserve">La </w:t>
      </w:r>
      <w:proofErr w:type="spellStart"/>
      <w:r>
        <w:t>arrow</w:t>
      </w:r>
      <w:proofErr w:type="spellEnd"/>
      <w:r>
        <w:t xml:space="preserve"> </w:t>
      </w:r>
      <w:proofErr w:type="spellStart"/>
      <w:r>
        <w:t>function</w:t>
      </w:r>
      <w:proofErr w:type="spellEnd"/>
      <w:r>
        <w:t>, la fonction utilise les deux paramètres entre parenthèses. On peut l’appeler et l’afficher en faisant cela : « console.log(</w:t>
      </w:r>
      <w:proofErr w:type="gramStart"/>
      <w:r>
        <w:t>e(</w:t>
      </w:r>
      <w:proofErr w:type="gramEnd"/>
      <w:r>
        <w:t>5,7)) ; ».</w:t>
      </w:r>
    </w:p>
    <w:p w14:paraId="025D4C3D" w14:textId="77777777" w:rsidR="005505B8" w:rsidRPr="00A36D30" w:rsidRDefault="005505B8" w:rsidP="005505B8">
      <w:pPr>
        <w:pStyle w:val="TxtCode4-Gris"/>
        <w:rPr>
          <w:lang w:val="fr-CH"/>
        </w:rPr>
      </w:pPr>
      <w:r w:rsidRPr="00A36D30">
        <w:rPr>
          <w:lang w:val="fr-CH"/>
        </w:rPr>
        <w:t xml:space="preserve">let e = (a,b) =&gt; {    // avec plusieurs instructions </w:t>
      </w:r>
    </w:p>
    <w:p w14:paraId="504280D3" w14:textId="77777777" w:rsidR="005505B8" w:rsidRDefault="005505B8" w:rsidP="005505B8">
      <w:pPr>
        <w:pStyle w:val="TxtCode4-Gris"/>
      </w:pPr>
      <w:r w:rsidRPr="00A36D30">
        <w:rPr>
          <w:lang w:val="fr-CH"/>
        </w:rPr>
        <w:t xml:space="preserve">  </w:t>
      </w:r>
      <w:r>
        <w:t xml:space="preserve">let somme = a+b;  </w:t>
      </w:r>
    </w:p>
    <w:p w14:paraId="2254EF21" w14:textId="77777777" w:rsidR="005505B8" w:rsidRDefault="005505B8" w:rsidP="005505B8">
      <w:pPr>
        <w:pStyle w:val="TxtCode4-Gris"/>
      </w:pPr>
      <w:r>
        <w:t xml:space="preserve">  return somme; </w:t>
      </w:r>
    </w:p>
    <w:p w14:paraId="2F66929E" w14:textId="77777777" w:rsidR="005505B8" w:rsidRPr="009661CF" w:rsidRDefault="005505B8" w:rsidP="005505B8">
      <w:pPr>
        <w:pStyle w:val="TxtCode4-Gris"/>
      </w:pPr>
      <w:r>
        <w:t>};</w:t>
      </w:r>
    </w:p>
    <w:p w14:paraId="66408115" w14:textId="1EB5BA40" w:rsidR="0086324A" w:rsidRDefault="0086324A" w:rsidP="0086324A">
      <w:pPr>
        <w:pStyle w:val="Titre2"/>
      </w:pPr>
      <w:bookmarkStart w:id="17" w:name="_Toc137377785"/>
      <w:r>
        <w:t>Exercice 13</w:t>
      </w:r>
      <w:bookmarkEnd w:id="17"/>
    </w:p>
    <w:p w14:paraId="73BA5627" w14:textId="11C134A7" w:rsidR="00476D00" w:rsidRDefault="001D148C" w:rsidP="00476D00">
      <w:pPr>
        <w:pStyle w:val="Titre3"/>
        <w:numPr>
          <w:ilvl w:val="2"/>
          <w:numId w:val="1"/>
        </w:numPr>
      </w:pPr>
      <w:r>
        <w:t>Objectif de l’exercice</w:t>
      </w:r>
    </w:p>
    <w:p w14:paraId="07083EEB" w14:textId="26E905EB" w:rsidR="00476D00" w:rsidRPr="00476D00" w:rsidRDefault="00476D00" w:rsidP="00476D00">
      <w:pPr>
        <w:pStyle w:val="TxtJustifi"/>
      </w:pPr>
      <w:r>
        <w:t xml:space="preserve">Le but était de mettre en place un cookie qui reprend les informations </w:t>
      </w:r>
      <w:r w:rsidR="00EA21DB">
        <w:t>de l’utilisateur pour les garder et les remettre dans les champs.</w:t>
      </w:r>
    </w:p>
    <w:p w14:paraId="0C8A6A36" w14:textId="77777777" w:rsidR="001D148C" w:rsidRDefault="001D148C" w:rsidP="001D148C">
      <w:pPr>
        <w:pStyle w:val="Titre3"/>
        <w:numPr>
          <w:ilvl w:val="2"/>
          <w:numId w:val="1"/>
        </w:numPr>
      </w:pPr>
      <w:r>
        <w:t>Explications</w:t>
      </w:r>
    </w:p>
    <w:p w14:paraId="3331D1A2" w14:textId="77777777" w:rsidR="008363A6" w:rsidRDefault="008363A6" w:rsidP="008363A6">
      <w:pPr>
        <w:pStyle w:val="TxtJustifi"/>
      </w:pPr>
      <w:r>
        <w:t>Un cookie est un petit fichier texte stocké sur notre pc par un site web. Il permet de contenir des informations utilisées par le site, il permet par exemple de contenir le login et mot de passe d’un utilisateur.</w:t>
      </w:r>
    </w:p>
    <w:p w14:paraId="1943FA83" w14:textId="77777777" w:rsidR="008363A6" w:rsidRDefault="008363A6" w:rsidP="008363A6">
      <w:pPr>
        <w:pStyle w:val="TxtJustifi"/>
      </w:pPr>
      <w:r>
        <w:t>Pour créer un cookie et stocker une chaine de caractère, il faut utiliser la commande suivante :</w:t>
      </w:r>
    </w:p>
    <w:p w14:paraId="5FEE3214" w14:textId="77777777" w:rsidR="008363A6" w:rsidRPr="00A36D30" w:rsidRDefault="008363A6" w:rsidP="008363A6">
      <w:pPr>
        <w:pStyle w:val="TxtCode4-Gris"/>
        <w:rPr>
          <w:lang w:val="fr-CH"/>
        </w:rPr>
      </w:pPr>
      <w:r w:rsidRPr="00A36D30">
        <w:rPr>
          <w:lang w:val="fr-CH"/>
        </w:rPr>
        <w:t>document.cookie = "cookie_exercice_13=" + contenu + "; expires=" + dateExpiration.toUTCString() + "; path=/";</w:t>
      </w:r>
    </w:p>
    <w:p w14:paraId="500415D6" w14:textId="77777777" w:rsidR="008363A6" w:rsidRDefault="008363A6" w:rsidP="008363A6">
      <w:pPr>
        <w:pStyle w:val="TxtJustifi"/>
      </w:pPr>
      <w:r>
        <w:t>Pour récupérer le contenu d’un cookie, on peut par exemple faire cela :</w:t>
      </w:r>
    </w:p>
    <w:p w14:paraId="47C69426" w14:textId="77777777" w:rsidR="008363A6" w:rsidRPr="00A36D30" w:rsidRDefault="008363A6" w:rsidP="008363A6">
      <w:pPr>
        <w:pStyle w:val="TxtCode4-Gris"/>
        <w:rPr>
          <w:lang w:val="fr-CH"/>
        </w:rPr>
      </w:pPr>
      <w:r w:rsidRPr="00A36D30">
        <w:rPr>
          <w:lang w:val="fr-CH"/>
        </w:rPr>
        <w:t>// Tester la présence du cookie. Pour cela, il faut tester si la taille du cookie est supérieure à 0.</w:t>
      </w:r>
    </w:p>
    <w:p w14:paraId="282E54BE" w14:textId="77777777" w:rsidR="008363A6" w:rsidRPr="00A36D30" w:rsidRDefault="008363A6" w:rsidP="008363A6">
      <w:pPr>
        <w:pStyle w:val="TxtCode4-Gris"/>
        <w:rPr>
          <w:lang w:val="fr-CH"/>
        </w:rPr>
      </w:pPr>
      <w:r w:rsidRPr="00A36D30">
        <w:rPr>
          <w:lang w:val="fr-CH"/>
        </w:rPr>
        <w:t xml:space="preserve">  if (document.cookie.length &gt; 0){</w:t>
      </w:r>
    </w:p>
    <w:p w14:paraId="1475B5D2" w14:textId="77777777" w:rsidR="008363A6" w:rsidRPr="00A36D30" w:rsidRDefault="008363A6" w:rsidP="008363A6">
      <w:pPr>
        <w:pStyle w:val="TxtCode4-Gris"/>
        <w:rPr>
          <w:lang w:val="fr-CH"/>
        </w:rPr>
      </w:pPr>
      <w:r w:rsidRPr="00A36D30">
        <w:rPr>
          <w:lang w:val="fr-CH"/>
        </w:rPr>
        <w:t xml:space="preserve">    // Récupérer le contenu du cookie et en extraire la partie qui se situe après le "="; Vous pouvez utiliser la méthode "split"</w:t>
      </w:r>
    </w:p>
    <w:p w14:paraId="02CD06FE" w14:textId="77777777" w:rsidR="008363A6" w:rsidRPr="00A36D30" w:rsidRDefault="008363A6" w:rsidP="008363A6">
      <w:pPr>
        <w:pStyle w:val="TxtCode4-Gris"/>
        <w:rPr>
          <w:lang w:val="fr-CH"/>
        </w:rPr>
      </w:pPr>
      <w:r w:rsidRPr="00A36D30">
        <w:rPr>
          <w:lang w:val="fr-CH"/>
        </w:rPr>
        <w:t xml:space="preserve">    // liée aux chaînes de caractères.</w:t>
      </w:r>
    </w:p>
    <w:p w14:paraId="0E91FF9D" w14:textId="77777777" w:rsidR="008363A6" w:rsidRDefault="008363A6" w:rsidP="008363A6">
      <w:pPr>
        <w:pStyle w:val="TxtCode4-Gris"/>
      </w:pPr>
      <w:r w:rsidRPr="00A36D30">
        <w:rPr>
          <w:lang w:val="fr-CH"/>
        </w:rPr>
        <w:t xml:space="preserve">    </w:t>
      </w:r>
      <w:r>
        <w:t>let cookieS = document.cookie.split("=")[1];</w:t>
      </w:r>
    </w:p>
    <w:p w14:paraId="1207EC81" w14:textId="77777777" w:rsidR="008363A6" w:rsidRDefault="008363A6" w:rsidP="008363A6">
      <w:pPr>
        <w:pStyle w:val="TxtCode4-Gris"/>
      </w:pPr>
      <w:r>
        <w:t xml:space="preserve">    </w:t>
      </w:r>
    </w:p>
    <w:p w14:paraId="5508B966" w14:textId="77777777" w:rsidR="008363A6" w:rsidRPr="00A36D30" w:rsidRDefault="008363A6" w:rsidP="008363A6">
      <w:pPr>
        <w:pStyle w:val="TxtCode4-Gris"/>
        <w:rPr>
          <w:lang w:val="fr-CH"/>
        </w:rPr>
      </w:pPr>
      <w:r>
        <w:lastRenderedPageBreak/>
        <w:t xml:space="preserve">    </w:t>
      </w:r>
      <w:r w:rsidRPr="00A36D30">
        <w:rPr>
          <w:lang w:val="fr-CH"/>
        </w:rPr>
        <w:t>// Convertir la chaîne de caractères en objet Json.</w:t>
      </w:r>
    </w:p>
    <w:p w14:paraId="4ABD6229" w14:textId="77777777" w:rsidR="008363A6" w:rsidRPr="00A36D30" w:rsidRDefault="008363A6" w:rsidP="008363A6">
      <w:pPr>
        <w:pStyle w:val="TxtCode4-Gris"/>
        <w:rPr>
          <w:lang w:val="fr-CH"/>
        </w:rPr>
      </w:pPr>
      <w:r w:rsidRPr="00A36D30">
        <w:rPr>
          <w:lang w:val="fr-CH"/>
        </w:rPr>
        <w:t xml:space="preserve">    let personne = JSON.parse(cookieS);</w:t>
      </w:r>
    </w:p>
    <w:p w14:paraId="5E6B8C25" w14:textId="77777777" w:rsidR="008363A6" w:rsidRPr="00A36D30" w:rsidRDefault="008363A6" w:rsidP="008363A6">
      <w:pPr>
        <w:pStyle w:val="TxtCode4-Gris"/>
        <w:rPr>
          <w:lang w:val="fr-CH"/>
        </w:rPr>
      </w:pPr>
      <w:r w:rsidRPr="00A36D30">
        <w:rPr>
          <w:lang w:val="fr-CH"/>
        </w:rPr>
        <w:t xml:space="preserve">    // Charger les deux champs avec la valeur du prénom et du du nom contenu dans l'objet json.</w:t>
      </w:r>
    </w:p>
    <w:p w14:paraId="5EEC4BB2" w14:textId="77777777" w:rsidR="008363A6" w:rsidRPr="00A36D30" w:rsidRDefault="008363A6" w:rsidP="008363A6">
      <w:pPr>
        <w:pStyle w:val="TxtCode4-Gris"/>
        <w:rPr>
          <w:lang w:val="fr-CH"/>
        </w:rPr>
      </w:pPr>
      <w:r w:rsidRPr="00A36D30">
        <w:rPr>
          <w:lang w:val="fr-CH"/>
        </w:rPr>
        <w:t xml:space="preserve">    document.getElementById("prenom").value = personne.prenom;</w:t>
      </w:r>
    </w:p>
    <w:p w14:paraId="2A20C6DA" w14:textId="77777777" w:rsidR="008363A6" w:rsidRPr="00A36D30" w:rsidRDefault="008363A6" w:rsidP="008363A6">
      <w:pPr>
        <w:pStyle w:val="TxtCode4-Gris"/>
        <w:rPr>
          <w:lang w:val="fr-CH"/>
        </w:rPr>
      </w:pPr>
      <w:r w:rsidRPr="00A36D30">
        <w:rPr>
          <w:lang w:val="fr-CH"/>
        </w:rPr>
        <w:t xml:space="preserve">    document.getElementById("nom").value=personne.nom;</w:t>
      </w:r>
    </w:p>
    <w:p w14:paraId="46797535" w14:textId="77777777" w:rsidR="008363A6" w:rsidRPr="00A36D30" w:rsidRDefault="008363A6" w:rsidP="008363A6">
      <w:pPr>
        <w:pStyle w:val="TxtCode4-Gris"/>
        <w:rPr>
          <w:lang w:val="fr-CH"/>
        </w:rPr>
      </w:pPr>
      <w:r w:rsidRPr="00A36D30">
        <w:rPr>
          <w:lang w:val="fr-CH"/>
        </w:rPr>
        <w:t xml:space="preserve">    console.log("Data retrieved from cookie");</w:t>
      </w:r>
    </w:p>
    <w:p w14:paraId="3C924E31" w14:textId="77777777" w:rsidR="008363A6" w:rsidRPr="00A36D30" w:rsidRDefault="008363A6" w:rsidP="008363A6">
      <w:pPr>
        <w:pStyle w:val="TxtCode4-Gris"/>
        <w:rPr>
          <w:lang w:val="fr-CH"/>
        </w:rPr>
      </w:pPr>
      <w:r w:rsidRPr="00A36D30">
        <w:rPr>
          <w:lang w:val="fr-CH"/>
        </w:rPr>
        <w:t xml:space="preserve">  }</w:t>
      </w:r>
    </w:p>
    <w:p w14:paraId="53CE82C5" w14:textId="77777777" w:rsidR="008363A6" w:rsidRDefault="008363A6" w:rsidP="008363A6">
      <w:pPr>
        <w:pStyle w:val="TxtJustifi"/>
      </w:pPr>
      <w:r>
        <w:t>Pour convertir un objet JSON en chaine de caractère, on peut utiliser la fonction « </w:t>
      </w:r>
      <w:proofErr w:type="spellStart"/>
      <w:r>
        <w:t>JSON.stringify</w:t>
      </w:r>
      <w:proofErr w:type="spellEnd"/>
      <w:r>
        <w:t>() » et mettre en paramètre notre objet.</w:t>
      </w:r>
    </w:p>
    <w:p w14:paraId="347B98A8" w14:textId="77777777" w:rsidR="008363A6" w:rsidRPr="00A36D30" w:rsidRDefault="008363A6" w:rsidP="008363A6">
      <w:pPr>
        <w:pStyle w:val="TxtCode4-Gris"/>
        <w:rPr>
          <w:lang w:val="fr-CH"/>
        </w:rPr>
      </w:pPr>
      <w:r w:rsidRPr="00A36D30">
        <w:rPr>
          <w:lang w:val="fr-CH"/>
        </w:rPr>
        <w:t>let personneJsonS = JSON.stringify(personneJson);</w:t>
      </w:r>
    </w:p>
    <w:p w14:paraId="049C3DC0" w14:textId="77777777" w:rsidR="008363A6" w:rsidRPr="00A36D30" w:rsidRDefault="008363A6" w:rsidP="008363A6">
      <w:pPr>
        <w:pStyle w:val="TxtCode4-Gris"/>
        <w:rPr>
          <w:lang w:val="fr-CH"/>
        </w:rPr>
      </w:pPr>
      <w:r w:rsidRPr="00A36D30">
        <w:rPr>
          <w:lang w:val="fr-CH"/>
        </w:rPr>
        <w:t xml:space="preserve">  // Appeler la méthode "setCookie" en passant en paramètre l'objet "personneJson" converti et en précisant le délai de 3 minutes.</w:t>
      </w:r>
    </w:p>
    <w:p w14:paraId="78F9A49F" w14:textId="77777777" w:rsidR="008363A6" w:rsidRPr="00A36D30" w:rsidRDefault="008363A6" w:rsidP="008363A6">
      <w:pPr>
        <w:pStyle w:val="TxtCode4-Gris"/>
        <w:rPr>
          <w:lang w:val="fr-CH"/>
        </w:rPr>
      </w:pPr>
      <w:r w:rsidRPr="00A36D30">
        <w:rPr>
          <w:lang w:val="fr-CH"/>
        </w:rPr>
        <w:t xml:space="preserve">  setCookie(personneJsonS, 3);</w:t>
      </w:r>
    </w:p>
    <w:p w14:paraId="1C2D589B" w14:textId="77777777" w:rsidR="008363A6" w:rsidRDefault="008363A6" w:rsidP="008363A6">
      <w:pPr>
        <w:pStyle w:val="TxtJustifi"/>
      </w:pPr>
      <w:r>
        <w:t>Pour convertir une chaine de caractères en objet JSON, il faut utiliser la fonction « </w:t>
      </w:r>
      <w:proofErr w:type="spellStart"/>
      <w:r>
        <w:t>JSON.parse</w:t>
      </w:r>
      <w:proofErr w:type="spellEnd"/>
      <w:r>
        <w:t>() » et mettre en paramètre notre chaine.</w:t>
      </w:r>
    </w:p>
    <w:p w14:paraId="12ACFB11" w14:textId="77777777" w:rsidR="008363A6" w:rsidRPr="00A36D30" w:rsidRDefault="008363A6" w:rsidP="008363A6">
      <w:pPr>
        <w:pStyle w:val="TxtCode4-Gris"/>
        <w:rPr>
          <w:lang w:val="fr-CH"/>
        </w:rPr>
      </w:pPr>
      <w:r w:rsidRPr="00A36D30">
        <w:rPr>
          <w:lang w:val="fr-CH"/>
        </w:rPr>
        <w:t>let personne = JSON.parse(cookieS);</w:t>
      </w:r>
    </w:p>
    <w:p w14:paraId="11287CF7" w14:textId="77777777" w:rsidR="008363A6" w:rsidRPr="00A36D30" w:rsidRDefault="008363A6" w:rsidP="008363A6">
      <w:pPr>
        <w:pStyle w:val="TxtCode4-Gris"/>
        <w:rPr>
          <w:lang w:val="fr-CH"/>
        </w:rPr>
      </w:pPr>
      <w:r w:rsidRPr="00A36D30">
        <w:rPr>
          <w:lang w:val="fr-CH"/>
        </w:rPr>
        <w:t xml:space="preserve">    // Charger les deux champs avec la valeur du prénom et du du nom contenu dans l'objet json.</w:t>
      </w:r>
    </w:p>
    <w:p w14:paraId="594ED5A3" w14:textId="77777777" w:rsidR="008363A6" w:rsidRPr="00A36D30" w:rsidRDefault="008363A6" w:rsidP="008363A6">
      <w:pPr>
        <w:pStyle w:val="TxtCode4-Gris"/>
        <w:rPr>
          <w:lang w:val="fr-CH"/>
        </w:rPr>
      </w:pPr>
      <w:r w:rsidRPr="00A36D30">
        <w:rPr>
          <w:lang w:val="fr-CH"/>
        </w:rPr>
        <w:t xml:space="preserve">    document.getElementById("prenom").value = personne.prenom;</w:t>
      </w:r>
    </w:p>
    <w:p w14:paraId="4066BA1D" w14:textId="77777777" w:rsidR="008363A6" w:rsidRPr="00A36D30" w:rsidRDefault="008363A6" w:rsidP="008363A6">
      <w:pPr>
        <w:pStyle w:val="TxtCode4-Gris"/>
        <w:rPr>
          <w:lang w:val="fr-CH"/>
        </w:rPr>
      </w:pPr>
      <w:r w:rsidRPr="00A36D30">
        <w:rPr>
          <w:lang w:val="fr-CH"/>
        </w:rPr>
        <w:t xml:space="preserve">    document.getElementById("nom").value=personne.nom;</w:t>
      </w:r>
    </w:p>
    <w:p w14:paraId="3FFEB397" w14:textId="77777777" w:rsidR="008363A6" w:rsidRPr="00A36D30" w:rsidRDefault="008363A6" w:rsidP="008363A6">
      <w:pPr>
        <w:pStyle w:val="TxtCode4-Gris"/>
        <w:rPr>
          <w:lang w:val="fr-CH"/>
        </w:rPr>
      </w:pPr>
      <w:r w:rsidRPr="00A36D30">
        <w:rPr>
          <w:lang w:val="fr-CH"/>
        </w:rPr>
        <w:t xml:space="preserve">    console.log("Data retrieved from cookie");</w:t>
      </w:r>
    </w:p>
    <w:p w14:paraId="35195ABB" w14:textId="77777777" w:rsidR="001D148C" w:rsidRDefault="001D148C" w:rsidP="001D148C">
      <w:pPr>
        <w:pStyle w:val="Titre3"/>
        <w:numPr>
          <w:ilvl w:val="2"/>
          <w:numId w:val="1"/>
        </w:numPr>
      </w:pPr>
      <w:r>
        <w:t>Extrait de code</w:t>
      </w:r>
    </w:p>
    <w:p w14:paraId="417CB37B" w14:textId="77777777" w:rsidR="00A629FF" w:rsidRDefault="00A629FF" w:rsidP="00A629FF">
      <w:pPr>
        <w:pStyle w:val="TxtCode4-Gris"/>
      </w:pPr>
      <w:r>
        <w:t>function saveData() {</w:t>
      </w:r>
    </w:p>
    <w:p w14:paraId="67FE5D9B" w14:textId="77777777" w:rsidR="00A629FF" w:rsidRPr="00A629FF" w:rsidRDefault="00A629FF" w:rsidP="00A629FF">
      <w:pPr>
        <w:pStyle w:val="TxtCode4-Gris"/>
        <w:rPr>
          <w:lang w:val="fr-CH"/>
        </w:rPr>
      </w:pPr>
      <w:r w:rsidRPr="00A629FF">
        <w:rPr>
          <w:lang w:val="fr-CH"/>
        </w:rPr>
        <w:t xml:space="preserve">  // Récupérer les valeurs contenues dans les champs "prenom" et "nom".</w:t>
      </w:r>
    </w:p>
    <w:p w14:paraId="245A010A" w14:textId="77777777" w:rsidR="00A629FF" w:rsidRDefault="00A629FF" w:rsidP="00A629FF">
      <w:pPr>
        <w:pStyle w:val="TxtCode4-Gris"/>
      </w:pPr>
      <w:r w:rsidRPr="00A629FF">
        <w:rPr>
          <w:lang w:val="fr-CH"/>
        </w:rPr>
        <w:t xml:space="preserve">  </w:t>
      </w:r>
      <w:r>
        <w:t>let prenomCookie = document.getElementById("prenom").value;</w:t>
      </w:r>
    </w:p>
    <w:p w14:paraId="2BE6AE88" w14:textId="77777777" w:rsidR="00A629FF" w:rsidRDefault="00A629FF" w:rsidP="00A629FF">
      <w:pPr>
        <w:pStyle w:val="TxtCode4-Gris"/>
      </w:pPr>
      <w:r>
        <w:t xml:space="preserve">  let nomCookie = document.getElementById("nom").value;</w:t>
      </w:r>
    </w:p>
    <w:p w14:paraId="4BC25F56" w14:textId="77777777" w:rsidR="00A629FF" w:rsidRPr="00A629FF" w:rsidRDefault="00A629FF" w:rsidP="00A629FF">
      <w:pPr>
        <w:pStyle w:val="TxtCode4-Gris"/>
        <w:rPr>
          <w:lang w:val="fr-CH"/>
        </w:rPr>
      </w:pPr>
      <w:r>
        <w:t xml:space="preserve">  </w:t>
      </w:r>
      <w:r w:rsidRPr="00A629FF">
        <w:rPr>
          <w:lang w:val="fr-CH"/>
        </w:rPr>
        <w:t>// Créer un objet json "personneJson" contenant le prénom et le "nom".</w:t>
      </w:r>
    </w:p>
    <w:p w14:paraId="7AD04E77" w14:textId="77777777" w:rsidR="00A629FF" w:rsidRDefault="00A629FF" w:rsidP="00A629FF">
      <w:pPr>
        <w:pStyle w:val="TxtCode4-Gris"/>
      </w:pPr>
      <w:r w:rsidRPr="00A629FF">
        <w:rPr>
          <w:lang w:val="fr-CH"/>
        </w:rPr>
        <w:t xml:space="preserve">  </w:t>
      </w:r>
      <w:r>
        <w:t>let personneJson={</w:t>
      </w:r>
    </w:p>
    <w:p w14:paraId="245F1E79" w14:textId="77777777" w:rsidR="00A629FF" w:rsidRDefault="00A629FF" w:rsidP="00A629FF">
      <w:pPr>
        <w:pStyle w:val="TxtCode4-Gris"/>
      </w:pPr>
      <w:r>
        <w:t xml:space="preserve">    prenom: prenomCookie, </w:t>
      </w:r>
    </w:p>
    <w:p w14:paraId="7020C984" w14:textId="77777777" w:rsidR="00A629FF" w:rsidRDefault="00A629FF" w:rsidP="00A629FF">
      <w:pPr>
        <w:pStyle w:val="TxtCode4-Gris"/>
      </w:pPr>
      <w:r>
        <w:t xml:space="preserve">    nom: nomCookie</w:t>
      </w:r>
    </w:p>
    <w:p w14:paraId="34DFCAAF" w14:textId="77777777" w:rsidR="00A629FF" w:rsidRPr="00A629FF" w:rsidRDefault="00A629FF" w:rsidP="00A629FF">
      <w:pPr>
        <w:pStyle w:val="TxtCode4-Gris"/>
        <w:rPr>
          <w:lang w:val="fr-CH"/>
        </w:rPr>
      </w:pPr>
      <w:r>
        <w:t xml:space="preserve">  </w:t>
      </w:r>
      <w:r w:rsidRPr="00A629FF">
        <w:rPr>
          <w:lang w:val="fr-CH"/>
        </w:rPr>
        <w:t>};</w:t>
      </w:r>
    </w:p>
    <w:p w14:paraId="086F6DA0" w14:textId="77777777" w:rsidR="00A629FF" w:rsidRPr="00A629FF" w:rsidRDefault="00A629FF" w:rsidP="00A629FF">
      <w:pPr>
        <w:pStyle w:val="TxtCode4-Gris"/>
        <w:rPr>
          <w:lang w:val="fr-CH"/>
        </w:rPr>
      </w:pPr>
      <w:r w:rsidRPr="00A629FF">
        <w:rPr>
          <w:lang w:val="fr-CH"/>
        </w:rPr>
        <w:t xml:space="preserve">  // Convertir l'objet json "personneJson" en chaine de caractère.</w:t>
      </w:r>
    </w:p>
    <w:p w14:paraId="35CD42A1" w14:textId="77777777" w:rsidR="00A629FF" w:rsidRPr="00A629FF" w:rsidRDefault="00A629FF" w:rsidP="00A629FF">
      <w:pPr>
        <w:pStyle w:val="TxtCode4-Gris"/>
        <w:rPr>
          <w:lang w:val="fr-CH"/>
        </w:rPr>
      </w:pPr>
      <w:r w:rsidRPr="00A629FF">
        <w:rPr>
          <w:lang w:val="fr-CH"/>
        </w:rPr>
        <w:t xml:space="preserve">  let personneJsonS = JSON.stringify(personneJson);</w:t>
      </w:r>
    </w:p>
    <w:p w14:paraId="1E81FA79" w14:textId="77777777" w:rsidR="00A629FF" w:rsidRPr="00A629FF" w:rsidRDefault="00A629FF" w:rsidP="00A629FF">
      <w:pPr>
        <w:pStyle w:val="TxtCode4-Gris"/>
        <w:rPr>
          <w:lang w:val="fr-CH"/>
        </w:rPr>
      </w:pPr>
      <w:r w:rsidRPr="00A629FF">
        <w:rPr>
          <w:lang w:val="fr-CH"/>
        </w:rPr>
        <w:t xml:space="preserve">  // Appeler la méthode "setCookie" en passant en paramètre l'objet "personneJson" converti et en précisant le délai de 3 minutes.</w:t>
      </w:r>
    </w:p>
    <w:p w14:paraId="7B72C194" w14:textId="77777777" w:rsidR="00A629FF" w:rsidRDefault="00A629FF" w:rsidP="00A629FF">
      <w:pPr>
        <w:pStyle w:val="TxtCode4-Gris"/>
      </w:pPr>
      <w:r w:rsidRPr="00A629FF">
        <w:rPr>
          <w:lang w:val="fr-CH"/>
        </w:rPr>
        <w:t xml:space="preserve">  </w:t>
      </w:r>
      <w:r>
        <w:t>setCookie(personneJsonS, 3);</w:t>
      </w:r>
    </w:p>
    <w:p w14:paraId="4CFF1B68" w14:textId="7C7951DC" w:rsidR="008363A6" w:rsidRPr="008363A6" w:rsidRDefault="00A629FF" w:rsidP="00A629FF">
      <w:pPr>
        <w:pStyle w:val="TxtCode4-Gris"/>
      </w:pPr>
      <w:r>
        <w:t>}</w:t>
      </w:r>
    </w:p>
    <w:p w14:paraId="167F19ED" w14:textId="57FF1EC7" w:rsidR="001D148C" w:rsidRDefault="001D148C" w:rsidP="001D148C">
      <w:pPr>
        <w:pStyle w:val="Titre3"/>
        <w:numPr>
          <w:ilvl w:val="2"/>
          <w:numId w:val="1"/>
        </w:numPr>
      </w:pPr>
      <w:r>
        <w:t>Capture</w:t>
      </w:r>
    </w:p>
    <w:p w14:paraId="51009DFD" w14:textId="73E016B9" w:rsidR="008363A6" w:rsidRPr="0094662D" w:rsidRDefault="0094662D" w:rsidP="008363A6">
      <w:pPr>
        <w:pStyle w:val="TxtJustifi"/>
        <w:rPr>
          <w:lang w:val="fr-FR"/>
        </w:rPr>
      </w:pPr>
      <w:r w:rsidRPr="0094662D">
        <w:rPr>
          <w:lang w:val="fr-FR"/>
        </w:rPr>
        <w:lastRenderedPageBreak/>
        <w:drawing>
          <wp:inline distT="0" distB="0" distL="0" distR="0" wp14:anchorId="76D49AB5" wp14:editId="370D7DFD">
            <wp:extent cx="5939790" cy="1783715"/>
            <wp:effectExtent l="0" t="0" r="3810" b="6985"/>
            <wp:docPr id="2079819247" name="Image 1" descr="Une image contenant texte, capture d’écran, Rectang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19247" name="Image 1" descr="Une image contenant texte, capture d’écran, Rectangle, conception&#10;&#10;Description générée automatiquement"/>
                    <pic:cNvPicPr/>
                  </pic:nvPicPr>
                  <pic:blipFill>
                    <a:blip r:embed="rId29"/>
                    <a:stretch>
                      <a:fillRect/>
                    </a:stretch>
                  </pic:blipFill>
                  <pic:spPr>
                    <a:xfrm>
                      <a:off x="0" y="0"/>
                      <a:ext cx="5939790" cy="1783715"/>
                    </a:xfrm>
                    <a:prstGeom prst="rect">
                      <a:avLst/>
                    </a:prstGeom>
                  </pic:spPr>
                </pic:pic>
              </a:graphicData>
            </a:graphic>
          </wp:inline>
        </w:drawing>
      </w:r>
    </w:p>
    <w:p w14:paraId="3CB6F860" w14:textId="7774E8AB" w:rsidR="0086324A" w:rsidRDefault="00F6797B" w:rsidP="00F6797B">
      <w:pPr>
        <w:pStyle w:val="Titre2"/>
      </w:pPr>
      <w:bookmarkStart w:id="18" w:name="_Toc137377786"/>
      <w:r>
        <w:t>Exercice 14</w:t>
      </w:r>
      <w:bookmarkEnd w:id="18"/>
    </w:p>
    <w:p w14:paraId="50F57AB5" w14:textId="070350D2" w:rsidR="009661CF" w:rsidRDefault="00B01511" w:rsidP="009661CF">
      <w:pPr>
        <w:pStyle w:val="TxtJustifi"/>
      </w:pPr>
      <w:proofErr w:type="spellStart"/>
      <w:r>
        <w:t>Jquery</w:t>
      </w:r>
      <w:proofErr w:type="spellEnd"/>
      <w:r>
        <w:t xml:space="preserve"> est</w:t>
      </w:r>
      <w:r w:rsidR="00774705">
        <w:t xml:space="preserve"> </w:t>
      </w:r>
      <w:r w:rsidR="001D341D">
        <w:t>une bibliothèque</w:t>
      </w:r>
      <w:r w:rsidR="001259D9">
        <w:t xml:space="preserve"> Jav</w:t>
      </w:r>
      <w:r w:rsidR="00806D57">
        <w:t xml:space="preserve">ascript très populaire et utile. Elle permet d’interagir avec les éléments </w:t>
      </w:r>
      <w:r w:rsidR="00B53AB4">
        <w:t xml:space="preserve">de nos pages HTML bien plus facilement. </w:t>
      </w:r>
      <w:r w:rsidR="002D763F">
        <w:t xml:space="preserve">Avec </w:t>
      </w:r>
      <w:proofErr w:type="spellStart"/>
      <w:r w:rsidR="002D763F">
        <w:t>jquery</w:t>
      </w:r>
      <w:proofErr w:type="spellEnd"/>
      <w:r w:rsidR="002D763F">
        <w:t xml:space="preserve">, nous pouvons sélectionner les éléments, </w:t>
      </w:r>
      <w:r w:rsidR="0045153D">
        <w:t>manipuler le DOM et mettre en place des effets et des animations bien plus facilement.</w:t>
      </w:r>
    </w:p>
    <w:p w14:paraId="3287EE70" w14:textId="2D0DEB2C" w:rsidR="00AF6FDE" w:rsidRDefault="00AF6FDE" w:rsidP="009661CF">
      <w:pPr>
        <w:pStyle w:val="TxtJustifi"/>
      </w:pPr>
      <w:r>
        <w:t xml:space="preserve">Nous pouvons reconnaitre du code </w:t>
      </w:r>
      <w:proofErr w:type="spellStart"/>
      <w:r>
        <w:t>jquery</w:t>
      </w:r>
      <w:proofErr w:type="spellEnd"/>
      <w:r>
        <w:t xml:space="preserve"> grâce au symbole « $ », très présent, il est utilisé pour </w:t>
      </w:r>
      <w:r w:rsidR="00B73487">
        <w:t>sélectionner des éléments.</w:t>
      </w:r>
    </w:p>
    <w:p w14:paraId="23CB8578" w14:textId="72876824" w:rsidR="00DF3C97" w:rsidRDefault="00DF3C97" w:rsidP="009661CF">
      <w:pPr>
        <w:pStyle w:val="TxtJustifi"/>
      </w:pPr>
      <w:r>
        <w:t xml:space="preserve">Les deux </w:t>
      </w:r>
      <w:r w:rsidR="00910AD1">
        <w:t xml:space="preserve">tâches de </w:t>
      </w:r>
      <w:proofErr w:type="spellStart"/>
      <w:r w:rsidR="00910AD1">
        <w:t>jquery</w:t>
      </w:r>
      <w:proofErr w:type="spellEnd"/>
      <w:r w:rsidR="00F06F60">
        <w:t xml:space="preserve"> sont de simplifier </w:t>
      </w:r>
      <w:r w:rsidR="00833F09">
        <w:t>la manipulation</w:t>
      </w:r>
      <w:r w:rsidR="001477C6">
        <w:t xml:space="preserve"> du DOM et de faciliter les interactions côté client.</w:t>
      </w:r>
    </w:p>
    <w:p w14:paraId="5FE3EB60" w14:textId="7A038CBD" w:rsidR="001477C6" w:rsidRDefault="00F62EBA" w:rsidP="009661CF">
      <w:pPr>
        <w:pStyle w:val="TxtJustifi"/>
      </w:pPr>
      <w:r>
        <w:t xml:space="preserve">Pour </w:t>
      </w:r>
      <w:r w:rsidR="003B59C8">
        <w:t xml:space="preserve">trouver un élément </w:t>
      </w:r>
      <w:r w:rsidR="00833F09">
        <w:t xml:space="preserve">en </w:t>
      </w:r>
      <w:proofErr w:type="spellStart"/>
      <w:r w:rsidR="00833F09">
        <w:t>jquery</w:t>
      </w:r>
      <w:proofErr w:type="spellEnd"/>
      <w:r w:rsidR="00833F09">
        <w:t xml:space="preserve">, il nous faut </w:t>
      </w:r>
      <w:r w:rsidR="004A1689">
        <w:t xml:space="preserve">utiliser le symbole « $ » suivie de notre élément entre parenthèses, la sélection </w:t>
      </w:r>
      <w:r w:rsidR="000D518F">
        <w:t xml:space="preserve">de l’élément marche comme en </w:t>
      </w:r>
      <w:proofErr w:type="spellStart"/>
      <w:r w:rsidR="000D518F">
        <w:t>css</w:t>
      </w:r>
      <w:proofErr w:type="spellEnd"/>
      <w:r w:rsidR="000D518F">
        <w:t>.</w:t>
      </w:r>
    </w:p>
    <w:p w14:paraId="0343D0F6" w14:textId="12279D55" w:rsidR="000D518F" w:rsidRDefault="00A36D30" w:rsidP="009661CF">
      <w:pPr>
        <w:pStyle w:val="TxtJustifi"/>
      </w:pPr>
      <w:r>
        <w:t xml:space="preserve">La </w:t>
      </w:r>
      <w:r w:rsidR="001776C6">
        <w:t xml:space="preserve">fonction </w:t>
      </w:r>
      <w:proofErr w:type="spellStart"/>
      <w:r w:rsidR="001776C6">
        <w:t>jquery</w:t>
      </w:r>
      <w:proofErr w:type="spellEnd"/>
      <w:r w:rsidR="001776C6">
        <w:t xml:space="preserve"> qui est appelé lorsque la page a été chargé est la fonction</w:t>
      </w:r>
      <w:r w:rsidR="0013243F">
        <w:t xml:space="preserve"> « $(document</w:t>
      </w:r>
      <w:proofErr w:type="gramStart"/>
      <w:r w:rsidR="0013243F">
        <w:t>).</w:t>
      </w:r>
      <w:proofErr w:type="spellStart"/>
      <w:r w:rsidR="0013243F">
        <w:t>ready</w:t>
      </w:r>
      <w:proofErr w:type="spellEnd"/>
      <w:proofErr w:type="gramEnd"/>
      <w:r w:rsidR="0013243F">
        <w:t>() »</w:t>
      </w:r>
      <w:r w:rsidR="004A0182">
        <w:t xml:space="preserve">, les instructions de la fonction va s’exécuter lorsque notre page HTML se </w:t>
      </w:r>
      <w:r w:rsidR="007511D2">
        <w:t>charge. Un exemple :</w:t>
      </w:r>
    </w:p>
    <w:p w14:paraId="364E4A00" w14:textId="77777777" w:rsidR="007511D2" w:rsidRPr="007511D2" w:rsidRDefault="007511D2" w:rsidP="007511D2">
      <w:pPr>
        <w:pStyle w:val="TxtCode4-Gris"/>
        <w:rPr>
          <w:lang w:val="fr-CH"/>
        </w:rPr>
      </w:pPr>
      <w:r w:rsidRPr="007511D2">
        <w:rPr>
          <w:lang w:val="fr-CH"/>
        </w:rPr>
        <w:t>$(document).ready(function () {</w:t>
      </w:r>
    </w:p>
    <w:p w14:paraId="7479B5D8" w14:textId="520591DE" w:rsidR="007511D2" w:rsidRPr="007511D2" w:rsidRDefault="007511D2" w:rsidP="007511D2">
      <w:pPr>
        <w:pStyle w:val="TxtCode4-Gris"/>
        <w:rPr>
          <w:lang w:val="fr-CH"/>
        </w:rPr>
      </w:pPr>
      <w:r w:rsidRPr="007511D2">
        <w:rPr>
          <w:lang w:val="fr-CH"/>
        </w:rPr>
        <w:t xml:space="preserve">  let couleur = $("#couleurs").val();</w:t>
      </w:r>
    </w:p>
    <w:p w14:paraId="7C42031F" w14:textId="74AA60BE" w:rsidR="007511D2" w:rsidRDefault="007511D2" w:rsidP="007511D2">
      <w:pPr>
        <w:pStyle w:val="TxtCode4-Gris"/>
      </w:pPr>
      <w:r w:rsidRPr="007511D2">
        <w:rPr>
          <w:lang w:val="fr-CH"/>
        </w:rPr>
        <w:t xml:space="preserve">  </w:t>
      </w:r>
      <w:r>
        <w:t>changerCouleur(couleur);</w:t>
      </w:r>
    </w:p>
    <w:p w14:paraId="1EAC67BB" w14:textId="3580E4C0" w:rsidR="007511D2" w:rsidRDefault="007511D2" w:rsidP="007511D2">
      <w:pPr>
        <w:pStyle w:val="TxtCode4-Gris"/>
      </w:pPr>
      <w:r>
        <w:t>});</w:t>
      </w:r>
    </w:p>
    <w:p w14:paraId="47E3A23F" w14:textId="1AEC5623" w:rsidR="007511D2" w:rsidRDefault="00ED51A4" w:rsidP="007511D2">
      <w:pPr>
        <w:pStyle w:val="TxtJustifi"/>
      </w:pPr>
      <w:r>
        <w:t xml:space="preserve">Pour retrouver un élément </w:t>
      </w:r>
      <w:r w:rsidR="009145F4">
        <w:t xml:space="preserve">parent, on utilise la fonction </w:t>
      </w:r>
      <w:proofErr w:type="gramStart"/>
      <w:r w:rsidR="009145F4">
        <w:t>« </w:t>
      </w:r>
      <w:r w:rsidR="00FB0F4F">
        <w:t>.parent</w:t>
      </w:r>
      <w:proofErr w:type="gramEnd"/>
      <w:r w:rsidR="00FB0F4F">
        <w:t>() », pour retrouver l’élément suivant, on utilise « .</w:t>
      </w:r>
      <w:proofErr w:type="spellStart"/>
      <w:r w:rsidR="00FB0F4F">
        <w:t>next</w:t>
      </w:r>
      <w:proofErr w:type="spellEnd"/>
      <w:r w:rsidR="00FB0F4F">
        <w:t>() », pour le préc</w:t>
      </w:r>
      <w:r w:rsidR="0061514A">
        <w:t>édent « .</w:t>
      </w:r>
      <w:proofErr w:type="spellStart"/>
      <w:r w:rsidR="0061514A">
        <w:t>prev</w:t>
      </w:r>
      <w:proofErr w:type="spellEnd"/>
      <w:r w:rsidR="0061514A">
        <w:t>() », pour les enfants d’un élément « .</w:t>
      </w:r>
      <w:proofErr w:type="spellStart"/>
      <w:r w:rsidR="0061514A">
        <w:t>children</w:t>
      </w:r>
      <w:proofErr w:type="spellEnd"/>
      <w:r w:rsidR="0061514A">
        <w:t xml:space="preserve">() », </w:t>
      </w:r>
      <w:r w:rsidR="00AF5F2A">
        <w:t>pour retrouver les éléments précédents frères « .</w:t>
      </w:r>
      <w:proofErr w:type="spellStart"/>
      <w:r w:rsidR="00AF5F2A">
        <w:t>prevAll</w:t>
      </w:r>
      <w:proofErr w:type="spellEnd"/>
      <w:r w:rsidR="00AF5F2A">
        <w:t>() » et les suivants « .</w:t>
      </w:r>
      <w:proofErr w:type="spellStart"/>
      <w:r w:rsidR="00AF5F2A">
        <w:t>nextAll</w:t>
      </w:r>
      <w:proofErr w:type="spellEnd"/>
      <w:r w:rsidR="00AF5F2A">
        <w:t>() ».</w:t>
      </w:r>
    </w:p>
    <w:p w14:paraId="378FDE77" w14:textId="7D7CF41D" w:rsidR="00AF5F2A" w:rsidRDefault="007705D4" w:rsidP="007511D2">
      <w:pPr>
        <w:pStyle w:val="TxtJustifi"/>
      </w:pPr>
      <w:r>
        <w:t>Pour modifier le CSS d’un élément, on utilise la fonction « .</w:t>
      </w:r>
      <w:proofErr w:type="spellStart"/>
      <w:proofErr w:type="gramStart"/>
      <w:r>
        <w:t>css</w:t>
      </w:r>
      <w:proofErr w:type="spellEnd"/>
      <w:r>
        <w:t>(</w:t>
      </w:r>
      <w:proofErr w:type="gramEnd"/>
      <w:r>
        <w:t>« </w:t>
      </w:r>
      <w:r w:rsidR="00E55A39">
        <w:t xml:space="preserve">propriété », « valeur ») », pour ajouter un élément avant ou après </w:t>
      </w:r>
      <w:r w:rsidR="0071004E">
        <w:t>l’élément sélectionné, on utilise les fonctions « .</w:t>
      </w:r>
      <w:proofErr w:type="spellStart"/>
      <w:r w:rsidR="0071004E">
        <w:t>before</w:t>
      </w:r>
      <w:proofErr w:type="spellEnd"/>
      <w:r w:rsidR="0071004E">
        <w:t>(</w:t>
      </w:r>
      <w:r w:rsidR="00884E20">
        <w:t>« élément »</w:t>
      </w:r>
      <w:r w:rsidR="0071004E">
        <w:t>) » et « </w:t>
      </w:r>
      <w:proofErr w:type="spellStart"/>
      <w:r w:rsidR="0071004E">
        <w:t>after</w:t>
      </w:r>
      <w:proofErr w:type="spellEnd"/>
      <w:r w:rsidR="0071004E">
        <w:t>(</w:t>
      </w:r>
      <w:r w:rsidR="00884E20">
        <w:t>« élément »</w:t>
      </w:r>
      <w:r w:rsidR="0071004E">
        <w:t>) »</w:t>
      </w:r>
      <w:r w:rsidR="00884E20">
        <w:t>, pour supprimer un élément on utilise « .</w:t>
      </w:r>
      <w:proofErr w:type="spellStart"/>
      <w:r w:rsidR="00884E20">
        <w:t>remove</w:t>
      </w:r>
      <w:proofErr w:type="spellEnd"/>
      <w:r w:rsidR="00884E20">
        <w:t>() »</w:t>
      </w:r>
      <w:r w:rsidR="00B937AE">
        <w:t xml:space="preserve">, pour gérer les événement on peut utiliser la fonction « .on(« click », </w:t>
      </w:r>
      <w:proofErr w:type="spellStart"/>
      <w:r w:rsidR="00B937AE">
        <w:t>function</w:t>
      </w:r>
      <w:proofErr w:type="spellEnd"/>
      <w:r w:rsidR="00B937AE">
        <w:t xml:space="preserve">(){}) » et mettre les instructions que l’on veut exécuter lorsqu’on click sur l’élément. Pour cacher ou afficher un élément, on utilise les fonctions </w:t>
      </w:r>
      <w:proofErr w:type="gramStart"/>
      <w:r w:rsidR="00B937AE">
        <w:t>« .</w:t>
      </w:r>
      <w:proofErr w:type="spellStart"/>
      <w:r w:rsidR="00B937AE">
        <w:t>hide</w:t>
      </w:r>
      <w:proofErr w:type="spellEnd"/>
      <w:proofErr w:type="gramEnd"/>
      <w:r w:rsidR="00B937AE">
        <w:t>() » et « .show() ».</w:t>
      </w:r>
    </w:p>
    <w:p w14:paraId="7185E2E1" w14:textId="65849948" w:rsidR="00B937AE" w:rsidRDefault="005718FF" w:rsidP="007511D2">
      <w:pPr>
        <w:pStyle w:val="TxtJustifi"/>
      </w:pPr>
      <w:r>
        <w:t xml:space="preserve">Pour lire un fichier avec </w:t>
      </w:r>
      <w:r w:rsidR="00BD5D6E">
        <w:t xml:space="preserve">la fonction </w:t>
      </w:r>
      <w:proofErr w:type="gramStart"/>
      <w:r w:rsidR="00A652C3">
        <w:t>« </w:t>
      </w:r>
      <w:r w:rsidR="00BD5D6E">
        <w:t>.ajax</w:t>
      </w:r>
      <w:proofErr w:type="gramEnd"/>
      <w:r w:rsidR="00BD5D6E">
        <w:t>()</w:t>
      </w:r>
      <w:r w:rsidR="00A652C3">
        <w:t> »</w:t>
      </w:r>
      <w:r w:rsidR="00BD5D6E">
        <w:t xml:space="preserve">, il faut préciser l’url du fichier et le retour </w:t>
      </w:r>
      <w:r w:rsidR="00C038C8">
        <w:t>si le fichier a pu être lu. Exemple :</w:t>
      </w:r>
    </w:p>
    <w:p w14:paraId="056F3779" w14:textId="77777777" w:rsidR="00C038C8" w:rsidRDefault="00C038C8" w:rsidP="00C038C8">
      <w:pPr>
        <w:pStyle w:val="TxtCode4-Gris"/>
      </w:pPr>
      <w:r>
        <w:t xml:space="preserve">$.ajax({ </w:t>
      </w:r>
    </w:p>
    <w:p w14:paraId="16AFD8E7" w14:textId="77777777" w:rsidR="00C038C8" w:rsidRDefault="00C038C8" w:rsidP="00C038C8">
      <w:pPr>
        <w:pStyle w:val="TxtCode4-Gris"/>
      </w:pPr>
      <w:r>
        <w:t xml:space="preserve">    url: "file.xml", </w:t>
      </w:r>
    </w:p>
    <w:p w14:paraId="7320D561" w14:textId="77777777" w:rsidR="00C038C8" w:rsidRDefault="00C038C8" w:rsidP="00C038C8">
      <w:pPr>
        <w:pStyle w:val="TxtCode4-Gris"/>
      </w:pPr>
      <w:r>
        <w:t xml:space="preserve">    success: function( xml ) { </w:t>
      </w:r>
    </w:p>
    <w:p w14:paraId="4DA6E4AC" w14:textId="77777777" w:rsidR="00C038C8" w:rsidRDefault="00C038C8" w:rsidP="00C038C8">
      <w:pPr>
        <w:pStyle w:val="TxtCode4-Gris"/>
      </w:pPr>
      <w:r>
        <w:t xml:space="preserve">        $(xml).find("tab").each(function(){ </w:t>
      </w:r>
    </w:p>
    <w:p w14:paraId="169F6CD5" w14:textId="77777777" w:rsidR="00C038C8" w:rsidRDefault="00C038C8" w:rsidP="00C038C8">
      <w:pPr>
        <w:pStyle w:val="TxtCode4-Gris"/>
      </w:pPr>
      <w:r>
        <w:t xml:space="preserve">            $("ul").append( </w:t>
      </w:r>
    </w:p>
    <w:p w14:paraId="7D1EF2C1" w14:textId="77777777" w:rsidR="00C038C8" w:rsidRDefault="00C038C8" w:rsidP="00C038C8">
      <w:pPr>
        <w:pStyle w:val="TxtCode4-Gris"/>
      </w:pPr>
      <w:r>
        <w:t xml:space="preserve">              "&lt;li&gt;" + $(this).text() + "&lt;/li&gt;"); </w:t>
      </w:r>
    </w:p>
    <w:p w14:paraId="2753CBFA" w14:textId="77777777" w:rsidR="00C038C8" w:rsidRDefault="00C038C8" w:rsidP="00C038C8">
      <w:pPr>
        <w:pStyle w:val="TxtCode4-Gris"/>
      </w:pPr>
      <w:r>
        <w:t xml:space="preserve">        }); </w:t>
      </w:r>
    </w:p>
    <w:p w14:paraId="54C50505" w14:textId="77777777" w:rsidR="00C038C8" w:rsidRDefault="00C038C8" w:rsidP="00C038C8">
      <w:pPr>
        <w:pStyle w:val="TxtCode4-Gris"/>
      </w:pPr>
      <w:r>
        <w:lastRenderedPageBreak/>
        <w:t xml:space="preserve">    } </w:t>
      </w:r>
    </w:p>
    <w:p w14:paraId="1ED6BD2B" w14:textId="255E6A6F" w:rsidR="00C038C8" w:rsidRDefault="00C038C8" w:rsidP="00C038C8">
      <w:pPr>
        <w:pStyle w:val="TxtCode4-Gris"/>
      </w:pPr>
      <w:r>
        <w:t>});</w:t>
      </w:r>
    </w:p>
    <w:p w14:paraId="0FEAD70F" w14:textId="02BC5A8F" w:rsidR="00C038C8" w:rsidRDefault="00055BC3" w:rsidP="00C038C8">
      <w:pPr>
        <w:pStyle w:val="TxtJustifi"/>
      </w:pPr>
      <w:r>
        <w:t xml:space="preserve">Pour lire des fichier JSON, nous pouvons utiliser la méthode </w:t>
      </w:r>
      <w:proofErr w:type="gramStart"/>
      <w:r>
        <w:t>« .</w:t>
      </w:r>
      <w:proofErr w:type="spellStart"/>
      <w:r>
        <w:t>getJSON</w:t>
      </w:r>
      <w:proofErr w:type="spellEnd"/>
      <w:proofErr w:type="gramEnd"/>
      <w:r>
        <w:t> »</w:t>
      </w:r>
      <w:r w:rsidR="00B170EF">
        <w:t>. Nous mettrons en paramètres le fichier et une fonction où on utilise l’objet JSO.</w:t>
      </w:r>
    </w:p>
    <w:p w14:paraId="6A6786EE" w14:textId="77777777" w:rsidR="009F3066" w:rsidRDefault="009F3066" w:rsidP="009F3066">
      <w:pPr>
        <w:pStyle w:val="TxtCode4-Gris"/>
      </w:pPr>
      <w:r>
        <w:t xml:space="preserve">$.getJSON("file.json", function( obj ) { </w:t>
      </w:r>
    </w:p>
    <w:p w14:paraId="20B03FF0" w14:textId="77777777" w:rsidR="009F3066" w:rsidRDefault="009F3066" w:rsidP="009F3066">
      <w:pPr>
        <w:pStyle w:val="TxtCode4-Gris"/>
      </w:pPr>
      <w:r>
        <w:t xml:space="preserve">    for ( var prop in obj ) { </w:t>
      </w:r>
    </w:p>
    <w:p w14:paraId="2491AE1C" w14:textId="77777777" w:rsidR="009F3066" w:rsidRPr="009F3066" w:rsidRDefault="009F3066" w:rsidP="009F3066">
      <w:pPr>
        <w:pStyle w:val="TxtCode4-Gris"/>
        <w:rPr>
          <w:lang w:val="it-IT"/>
        </w:rPr>
      </w:pPr>
      <w:r>
        <w:t xml:space="preserve">        </w:t>
      </w:r>
      <w:r w:rsidRPr="009F3066">
        <w:rPr>
          <w:lang w:val="it-IT"/>
        </w:rPr>
        <w:t xml:space="preserve">$("ul").append( </w:t>
      </w:r>
    </w:p>
    <w:p w14:paraId="03D12C70" w14:textId="77777777" w:rsidR="009F3066" w:rsidRPr="009F3066" w:rsidRDefault="009F3066" w:rsidP="009F3066">
      <w:pPr>
        <w:pStyle w:val="TxtCode4-Gris"/>
        <w:rPr>
          <w:lang w:val="it-IT"/>
        </w:rPr>
      </w:pPr>
      <w:r w:rsidRPr="009F3066">
        <w:rPr>
          <w:lang w:val="it-IT"/>
        </w:rPr>
        <w:t xml:space="preserve">            "&lt;li&gt;" + prop + ": " + obj[prop] + "&lt;/li&gt;"); </w:t>
      </w:r>
    </w:p>
    <w:p w14:paraId="0AA26403" w14:textId="77777777" w:rsidR="009F3066" w:rsidRDefault="009F3066" w:rsidP="009F3066">
      <w:pPr>
        <w:pStyle w:val="TxtCode4-Gris"/>
      </w:pPr>
      <w:r w:rsidRPr="009F3066">
        <w:rPr>
          <w:lang w:val="it-IT"/>
        </w:rPr>
        <w:t xml:space="preserve">    </w:t>
      </w:r>
      <w:r>
        <w:t xml:space="preserve">} </w:t>
      </w:r>
    </w:p>
    <w:p w14:paraId="7B05977C" w14:textId="12E377B9" w:rsidR="00B170EF" w:rsidRDefault="009F3066" w:rsidP="009F3066">
      <w:pPr>
        <w:pStyle w:val="TxtCode4-Gris"/>
      </w:pPr>
      <w:r>
        <w:t>});</w:t>
      </w:r>
    </w:p>
    <w:p w14:paraId="000E3C92" w14:textId="1D8F8B18" w:rsidR="009F3066" w:rsidRDefault="00B74D74" w:rsidP="009F3066">
      <w:pPr>
        <w:pStyle w:val="TxtJustifi"/>
      </w:pPr>
      <w:r>
        <w:t xml:space="preserve">Pour charger un fichier HTML dans un div existant, nous pouvons utiliser la fonction </w:t>
      </w:r>
      <w:proofErr w:type="gramStart"/>
      <w:r>
        <w:t>« .</w:t>
      </w:r>
      <w:proofErr w:type="spellStart"/>
      <w:r>
        <w:t>load</w:t>
      </w:r>
      <w:proofErr w:type="spellEnd"/>
      <w:proofErr w:type="gramEnd"/>
      <w:r>
        <w:t xml:space="preserve">() » </w:t>
      </w:r>
      <w:r w:rsidR="00DD5EF4">
        <w:t>et mettre en paramètre notre fichier HTML.</w:t>
      </w:r>
    </w:p>
    <w:p w14:paraId="281FA876" w14:textId="144B0F3B" w:rsidR="00DD5EF4" w:rsidRDefault="00DD5EF4" w:rsidP="00DD5EF4">
      <w:pPr>
        <w:pStyle w:val="TxtCode4-Gris"/>
      </w:pPr>
      <w:r w:rsidRPr="00DD5EF4">
        <w:t>$("div.load").load("file.html");</w:t>
      </w:r>
    </w:p>
    <w:p w14:paraId="72854A65" w14:textId="097EE386" w:rsidR="00DD5EF4" w:rsidRDefault="00AA14D9" w:rsidP="00DD5EF4">
      <w:pPr>
        <w:pStyle w:val="TxtJustifi"/>
      </w:pPr>
      <w:r>
        <w:t xml:space="preserve">Pour intégrer </w:t>
      </w:r>
      <w:proofErr w:type="spellStart"/>
      <w:r>
        <w:t>jquery</w:t>
      </w:r>
      <w:proofErr w:type="spellEnd"/>
      <w:r>
        <w:t xml:space="preserve"> à nos pages, nous devons rajouter une balise « script » dans notre HTML et mettre ce lien</w:t>
      </w:r>
      <w:r w:rsidR="00704382">
        <w:t> :</w:t>
      </w:r>
    </w:p>
    <w:p w14:paraId="48F2102E" w14:textId="17D75290" w:rsidR="00704382" w:rsidRPr="00DD5EF4" w:rsidRDefault="00704382" w:rsidP="00704382">
      <w:pPr>
        <w:pStyle w:val="TxtCode4-Gris"/>
      </w:pPr>
      <w:r w:rsidRPr="00704382">
        <w:t>script src="https://code.jquery.com/jquery-3.6.0.min.js"&gt;&lt;/script&gt;</w:t>
      </w:r>
    </w:p>
    <w:p w14:paraId="5B0ECDDF" w14:textId="7C4E1A0E" w:rsidR="00F6797B" w:rsidRDefault="00F6797B" w:rsidP="00F6797B">
      <w:pPr>
        <w:pStyle w:val="Titre2"/>
      </w:pPr>
      <w:bookmarkStart w:id="19" w:name="_Toc137377787"/>
      <w:r>
        <w:t>Exercice 15</w:t>
      </w:r>
      <w:bookmarkEnd w:id="19"/>
    </w:p>
    <w:p w14:paraId="69958333" w14:textId="77777777" w:rsidR="001D148C" w:rsidRDefault="001D148C" w:rsidP="001D148C">
      <w:pPr>
        <w:pStyle w:val="Titre3"/>
        <w:numPr>
          <w:ilvl w:val="2"/>
          <w:numId w:val="1"/>
        </w:numPr>
      </w:pPr>
      <w:r>
        <w:t>Objectif de l’exercice</w:t>
      </w:r>
    </w:p>
    <w:p w14:paraId="36B31267" w14:textId="203B1809" w:rsidR="0094662D" w:rsidRPr="0094662D" w:rsidRDefault="00571063" w:rsidP="0094662D">
      <w:pPr>
        <w:pStyle w:val="TxtJustifi"/>
      </w:pPr>
      <w:r>
        <w:t xml:space="preserve">Le but était de mettre en place une liste de couleur qui changera la couleur de fond quand on en choisit une (en </w:t>
      </w:r>
      <w:proofErr w:type="spellStart"/>
      <w:r>
        <w:t>jquery</w:t>
      </w:r>
      <w:proofErr w:type="spellEnd"/>
      <w:r>
        <w:t xml:space="preserve">). </w:t>
      </w:r>
    </w:p>
    <w:p w14:paraId="27D72C39" w14:textId="77777777" w:rsidR="001D148C" w:rsidRDefault="001D148C" w:rsidP="001D148C">
      <w:pPr>
        <w:pStyle w:val="Titre3"/>
        <w:numPr>
          <w:ilvl w:val="2"/>
          <w:numId w:val="1"/>
        </w:numPr>
      </w:pPr>
      <w:r>
        <w:t>Explications</w:t>
      </w:r>
    </w:p>
    <w:p w14:paraId="66EAC966" w14:textId="77777777" w:rsidR="0094662D" w:rsidRDefault="0094662D" w:rsidP="0094662D">
      <w:pPr>
        <w:pStyle w:val="TxtJustifi"/>
      </w:pPr>
      <w:r>
        <w:t xml:space="preserve">Pour récupérer la valeur d’un élément avec </w:t>
      </w:r>
      <w:proofErr w:type="spellStart"/>
      <w:r>
        <w:t>jquery</w:t>
      </w:r>
      <w:proofErr w:type="spellEnd"/>
      <w:r>
        <w:t xml:space="preserve">, il faut utiliser la fonction </w:t>
      </w:r>
      <w:proofErr w:type="gramStart"/>
      <w:r>
        <w:t>« .val</w:t>
      </w:r>
      <w:proofErr w:type="gramEnd"/>
      <w:r>
        <w:t>() ». Elle va nous retourner la valeur de notre élément sélectionné.</w:t>
      </w:r>
    </w:p>
    <w:p w14:paraId="583D3634" w14:textId="77777777" w:rsidR="0094662D" w:rsidRDefault="0094662D" w:rsidP="0094662D">
      <w:pPr>
        <w:pStyle w:val="TxtJustifi"/>
      </w:pPr>
      <w:r>
        <w:t xml:space="preserve">Pour modifier une propriété </w:t>
      </w:r>
      <w:proofErr w:type="spellStart"/>
      <w:r>
        <w:t>css</w:t>
      </w:r>
      <w:proofErr w:type="spellEnd"/>
      <w:r>
        <w:t xml:space="preserve"> avec </w:t>
      </w:r>
      <w:proofErr w:type="spellStart"/>
      <w:r>
        <w:t>jquery</w:t>
      </w:r>
      <w:proofErr w:type="spellEnd"/>
      <w:r>
        <w:t>, il nous faut utiliser la fonction « .</w:t>
      </w:r>
      <w:proofErr w:type="spellStart"/>
      <w:proofErr w:type="gramStart"/>
      <w:r>
        <w:t>css</w:t>
      </w:r>
      <w:proofErr w:type="spellEnd"/>
      <w:r>
        <w:t>(</w:t>
      </w:r>
      <w:proofErr w:type="gramEnd"/>
      <w:r>
        <w:t>) » et mettre en paramètres d’abord la propriété à modifier et ensuite la valeur.</w:t>
      </w:r>
    </w:p>
    <w:p w14:paraId="3F55552A" w14:textId="77777777" w:rsidR="0094662D" w:rsidRDefault="0094662D" w:rsidP="0094662D">
      <w:pPr>
        <w:pStyle w:val="TxtJustifi"/>
      </w:pPr>
      <w:r>
        <w:t xml:space="preserve">Pour utiliser une animation avec </w:t>
      </w:r>
      <w:proofErr w:type="spellStart"/>
      <w:r>
        <w:t>jquery</w:t>
      </w:r>
      <w:proofErr w:type="spellEnd"/>
      <w:r>
        <w:t xml:space="preserve">, il faut utiliser la fonction </w:t>
      </w:r>
      <w:proofErr w:type="gramStart"/>
      <w:r>
        <w:t>« .</w:t>
      </w:r>
      <w:proofErr w:type="spellStart"/>
      <w:r>
        <w:t>animate</w:t>
      </w:r>
      <w:proofErr w:type="spellEnd"/>
      <w:proofErr w:type="gramEnd"/>
      <w:r>
        <w:t>() » et mettre en paramètre une fonction qui définit les propriétés CSS à animer et leur valeurs, et en deuxième la durée de l’animation en millisecondes.</w:t>
      </w:r>
    </w:p>
    <w:p w14:paraId="7FA3BF65" w14:textId="47B0F1CB" w:rsidR="0094662D" w:rsidRPr="0094662D" w:rsidRDefault="0094662D" w:rsidP="0094662D">
      <w:pPr>
        <w:pStyle w:val="TxtCode4-Gris"/>
      </w:pPr>
      <w:r>
        <w:t>$("#monElement").animate({ left: "200px" }, 1000);</w:t>
      </w:r>
    </w:p>
    <w:p w14:paraId="04C84161" w14:textId="77777777" w:rsidR="001D148C" w:rsidRDefault="001D148C" w:rsidP="001D148C">
      <w:pPr>
        <w:pStyle w:val="Titre3"/>
        <w:numPr>
          <w:ilvl w:val="2"/>
          <w:numId w:val="1"/>
        </w:numPr>
      </w:pPr>
      <w:r>
        <w:t>Extrait de code</w:t>
      </w:r>
    </w:p>
    <w:p w14:paraId="1BF0FC56" w14:textId="77777777" w:rsidR="006750A5" w:rsidRPr="006750A5" w:rsidRDefault="006750A5" w:rsidP="006750A5">
      <w:pPr>
        <w:pStyle w:val="TxtCode4-Gris"/>
        <w:rPr>
          <w:lang w:val="fr-CH"/>
        </w:rPr>
      </w:pPr>
      <w:r w:rsidRPr="006750A5">
        <w:rPr>
          <w:lang w:val="fr-CH"/>
        </w:rPr>
        <w:t>$(document).ready(function () {</w:t>
      </w:r>
    </w:p>
    <w:p w14:paraId="070D3754" w14:textId="77777777" w:rsidR="006750A5" w:rsidRPr="006750A5" w:rsidRDefault="006750A5" w:rsidP="006750A5">
      <w:pPr>
        <w:pStyle w:val="TxtCode4-Gris"/>
        <w:rPr>
          <w:lang w:val="fr-CH"/>
        </w:rPr>
      </w:pPr>
      <w:r w:rsidRPr="006750A5">
        <w:rPr>
          <w:lang w:val="fr-CH"/>
        </w:rPr>
        <w:t xml:space="preserve">    let couleur = $("#couleurs").val();</w:t>
      </w:r>
    </w:p>
    <w:p w14:paraId="21103AF4" w14:textId="77777777" w:rsidR="006750A5" w:rsidRPr="006750A5" w:rsidRDefault="006750A5" w:rsidP="006750A5">
      <w:pPr>
        <w:pStyle w:val="TxtCode4-Gris"/>
        <w:rPr>
          <w:lang w:val="fr-CH"/>
        </w:rPr>
      </w:pPr>
      <w:r w:rsidRPr="006750A5">
        <w:rPr>
          <w:lang w:val="fr-CH"/>
        </w:rPr>
        <w:t xml:space="preserve">    changerCouleur(couleur);</w:t>
      </w:r>
    </w:p>
    <w:p w14:paraId="06B26747" w14:textId="77777777" w:rsidR="006750A5" w:rsidRPr="006750A5" w:rsidRDefault="006750A5" w:rsidP="006750A5">
      <w:pPr>
        <w:pStyle w:val="TxtCode4-Gris"/>
        <w:rPr>
          <w:lang w:val="fr-CH"/>
        </w:rPr>
      </w:pPr>
      <w:r w:rsidRPr="006750A5">
        <w:rPr>
          <w:lang w:val="fr-CH"/>
        </w:rPr>
        <w:t xml:space="preserve">  });</w:t>
      </w:r>
    </w:p>
    <w:p w14:paraId="0530D0F5" w14:textId="77777777" w:rsidR="006750A5" w:rsidRPr="006750A5" w:rsidRDefault="006750A5" w:rsidP="006750A5">
      <w:pPr>
        <w:pStyle w:val="TxtCode4-Gris"/>
        <w:rPr>
          <w:lang w:val="fr-CH"/>
        </w:rPr>
      </w:pPr>
    </w:p>
    <w:p w14:paraId="3CCD0964" w14:textId="77777777" w:rsidR="006750A5" w:rsidRPr="006750A5" w:rsidRDefault="006750A5" w:rsidP="006750A5">
      <w:pPr>
        <w:pStyle w:val="TxtCode4-Gris"/>
        <w:rPr>
          <w:lang w:val="fr-CH"/>
        </w:rPr>
      </w:pPr>
      <w:r w:rsidRPr="006750A5">
        <w:rPr>
          <w:lang w:val="fr-CH"/>
        </w:rPr>
        <w:t xml:space="preserve">  function changerCouleur(couleur){</w:t>
      </w:r>
    </w:p>
    <w:p w14:paraId="20EE189F" w14:textId="77777777" w:rsidR="006750A5" w:rsidRDefault="006750A5" w:rsidP="006750A5">
      <w:pPr>
        <w:pStyle w:val="TxtCode4-Gris"/>
      </w:pPr>
      <w:r w:rsidRPr="006750A5">
        <w:rPr>
          <w:lang w:val="fr-CH"/>
        </w:rPr>
        <w:t xml:space="preserve">    </w:t>
      </w:r>
      <w:r>
        <w:t>$("#container").css({"background-color":couleur});</w:t>
      </w:r>
    </w:p>
    <w:p w14:paraId="693356B0" w14:textId="77777777" w:rsidR="006750A5" w:rsidRDefault="006750A5" w:rsidP="006750A5">
      <w:pPr>
        <w:pStyle w:val="TxtCode4-Gris"/>
      </w:pPr>
      <w:r>
        <w:t xml:space="preserve">    if(couleur=="red"||couleur=="blue"||couleur=="green"){</w:t>
      </w:r>
    </w:p>
    <w:p w14:paraId="7191905A" w14:textId="77777777" w:rsidR="006750A5" w:rsidRDefault="006750A5" w:rsidP="006750A5">
      <w:pPr>
        <w:pStyle w:val="TxtCode4-Gris"/>
      </w:pPr>
      <w:r>
        <w:t xml:space="preserve">        $("#titre").css({color:"white"});</w:t>
      </w:r>
    </w:p>
    <w:p w14:paraId="785BB48B" w14:textId="77777777" w:rsidR="006750A5" w:rsidRDefault="006750A5" w:rsidP="006750A5">
      <w:pPr>
        <w:pStyle w:val="TxtCode4-Gris"/>
      </w:pPr>
      <w:r>
        <w:t xml:space="preserve">    }else{</w:t>
      </w:r>
    </w:p>
    <w:p w14:paraId="712A2F68" w14:textId="77777777" w:rsidR="006750A5" w:rsidRDefault="006750A5" w:rsidP="006750A5">
      <w:pPr>
        <w:pStyle w:val="TxtCode4-Gris"/>
      </w:pPr>
      <w:r>
        <w:lastRenderedPageBreak/>
        <w:t xml:space="preserve">        $("#titre").css({color:"black"});</w:t>
      </w:r>
    </w:p>
    <w:p w14:paraId="7A698CCF" w14:textId="77777777" w:rsidR="006750A5" w:rsidRDefault="006750A5" w:rsidP="006750A5">
      <w:pPr>
        <w:pStyle w:val="TxtCode4-Gris"/>
      </w:pPr>
      <w:r>
        <w:t xml:space="preserve">    }</w:t>
      </w:r>
    </w:p>
    <w:p w14:paraId="58650467" w14:textId="3E4BCDEC" w:rsidR="0094662D" w:rsidRPr="0094662D" w:rsidRDefault="006750A5" w:rsidP="006750A5">
      <w:pPr>
        <w:pStyle w:val="TxtCode4-Gris"/>
      </w:pPr>
      <w:r>
        <w:t xml:space="preserve">  }</w:t>
      </w:r>
    </w:p>
    <w:p w14:paraId="01F5F109" w14:textId="7836B3D2" w:rsidR="001D148C" w:rsidRDefault="001D148C" w:rsidP="001D148C">
      <w:pPr>
        <w:pStyle w:val="Titre3"/>
        <w:numPr>
          <w:ilvl w:val="2"/>
          <w:numId w:val="1"/>
        </w:numPr>
      </w:pPr>
      <w:r>
        <w:t>Capture</w:t>
      </w:r>
    </w:p>
    <w:p w14:paraId="1A801C66" w14:textId="5E31D885" w:rsidR="0094662D" w:rsidRPr="0094662D" w:rsidRDefault="00F949B3" w:rsidP="0094662D">
      <w:pPr>
        <w:pStyle w:val="TxtJustifi"/>
      </w:pPr>
      <w:r w:rsidRPr="00F949B3">
        <w:drawing>
          <wp:inline distT="0" distB="0" distL="0" distR="0" wp14:anchorId="394C463A" wp14:editId="0748EC3F">
            <wp:extent cx="5939790" cy="2210435"/>
            <wp:effectExtent l="0" t="0" r="3810" b="0"/>
            <wp:docPr id="182682423" name="Image 1" descr="Une image contenant texte, capture d’écran, vert,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2423" name="Image 1" descr="Une image contenant texte, capture d’écran, vert, logiciel&#10;&#10;Description générée automatiquement"/>
                    <pic:cNvPicPr/>
                  </pic:nvPicPr>
                  <pic:blipFill>
                    <a:blip r:embed="rId30"/>
                    <a:stretch>
                      <a:fillRect/>
                    </a:stretch>
                  </pic:blipFill>
                  <pic:spPr>
                    <a:xfrm>
                      <a:off x="0" y="0"/>
                      <a:ext cx="5939790" cy="2210435"/>
                    </a:xfrm>
                    <a:prstGeom prst="rect">
                      <a:avLst/>
                    </a:prstGeom>
                  </pic:spPr>
                </pic:pic>
              </a:graphicData>
            </a:graphic>
          </wp:inline>
        </w:drawing>
      </w:r>
    </w:p>
    <w:p w14:paraId="257C1909" w14:textId="40109B63" w:rsidR="00D70297" w:rsidRDefault="00D70297" w:rsidP="00D70297">
      <w:pPr>
        <w:pStyle w:val="Titre2"/>
      </w:pPr>
      <w:bookmarkStart w:id="20" w:name="_Toc137377788"/>
      <w:r>
        <w:t>Exercice 16</w:t>
      </w:r>
      <w:bookmarkEnd w:id="20"/>
    </w:p>
    <w:p w14:paraId="25FEDA32" w14:textId="77777777" w:rsidR="001D148C" w:rsidRDefault="001D148C" w:rsidP="001D148C">
      <w:pPr>
        <w:pStyle w:val="Titre3"/>
        <w:numPr>
          <w:ilvl w:val="2"/>
          <w:numId w:val="1"/>
        </w:numPr>
      </w:pPr>
      <w:r>
        <w:t>Objectif de l’exercice</w:t>
      </w:r>
    </w:p>
    <w:p w14:paraId="2A78363B" w14:textId="32C11185" w:rsidR="00F949B3" w:rsidRPr="00F949B3" w:rsidRDefault="00CE1E23" w:rsidP="00F949B3">
      <w:pPr>
        <w:pStyle w:val="TxtJustifi"/>
      </w:pPr>
      <w:r>
        <w:t xml:space="preserve">Le but était de tester plusieurs fonctions </w:t>
      </w:r>
      <w:proofErr w:type="spellStart"/>
      <w:r>
        <w:t>jquery</w:t>
      </w:r>
      <w:proofErr w:type="spellEnd"/>
      <w:r>
        <w:t xml:space="preserve"> pour différentes situations.</w:t>
      </w:r>
    </w:p>
    <w:p w14:paraId="3D05649D" w14:textId="77777777" w:rsidR="001D148C" w:rsidRDefault="001D148C" w:rsidP="001D148C">
      <w:pPr>
        <w:pStyle w:val="Titre3"/>
        <w:numPr>
          <w:ilvl w:val="2"/>
          <w:numId w:val="1"/>
        </w:numPr>
      </w:pPr>
      <w:r>
        <w:t>Explications</w:t>
      </w:r>
    </w:p>
    <w:p w14:paraId="0C268827" w14:textId="77777777" w:rsidR="00F949B3" w:rsidRDefault="00F949B3" w:rsidP="00F949B3">
      <w:pPr>
        <w:pStyle w:val="TxtJustifi"/>
      </w:pPr>
      <w:r>
        <w:t xml:space="preserve">Pour ajouter un écouteur via </w:t>
      </w:r>
      <w:proofErr w:type="spellStart"/>
      <w:r>
        <w:t>jquery</w:t>
      </w:r>
      <w:proofErr w:type="spellEnd"/>
      <w:r>
        <w:t xml:space="preserve">, il faut utiliser la fonction </w:t>
      </w:r>
      <w:proofErr w:type="gramStart"/>
      <w:r>
        <w:t>« .on</w:t>
      </w:r>
      <w:proofErr w:type="gramEnd"/>
      <w:r>
        <w:t>() ». Le premier paramètre sera l’</w:t>
      </w:r>
      <w:proofErr w:type="spellStart"/>
      <w:r>
        <w:t>évenement</w:t>
      </w:r>
      <w:proofErr w:type="spellEnd"/>
      <w:r>
        <w:t xml:space="preserve"> et le deuxième sera la fonction avec les instructions à exécuter.</w:t>
      </w:r>
    </w:p>
    <w:p w14:paraId="3D41E542" w14:textId="77777777" w:rsidR="00F949B3" w:rsidRDefault="00F949B3" w:rsidP="00F949B3">
      <w:pPr>
        <w:pStyle w:val="TxtCode4-Gris"/>
      </w:pPr>
      <w:r>
        <w:t>$("#btnShow").on("click", function(){</w:t>
      </w:r>
    </w:p>
    <w:p w14:paraId="2404EB72" w14:textId="77777777" w:rsidR="00F949B3" w:rsidRDefault="00F949B3" w:rsidP="00F949B3">
      <w:pPr>
        <w:pStyle w:val="TxtCode4-Gris"/>
      </w:pPr>
      <w:r>
        <w:t xml:space="preserve">    ctrl.afficher();</w:t>
      </w:r>
    </w:p>
    <w:p w14:paraId="6BC93F6A" w14:textId="77777777" w:rsidR="00F949B3" w:rsidRPr="00F949B3" w:rsidRDefault="00F949B3" w:rsidP="00F949B3">
      <w:pPr>
        <w:pStyle w:val="TxtCode4-Gris"/>
        <w:rPr>
          <w:lang w:val="fr-CH"/>
        </w:rPr>
      </w:pPr>
      <w:r>
        <w:t xml:space="preserve">  </w:t>
      </w:r>
      <w:r w:rsidRPr="00F949B3">
        <w:rPr>
          <w:lang w:val="fr-CH"/>
        </w:rPr>
        <w:t>});</w:t>
      </w:r>
    </w:p>
    <w:p w14:paraId="2292BEE5" w14:textId="77777777" w:rsidR="00F949B3" w:rsidRDefault="00F949B3" w:rsidP="00F949B3">
      <w:pPr>
        <w:pStyle w:val="TxtJustifi"/>
      </w:pPr>
      <w:r>
        <w:t xml:space="preserve">Pour sélectionner des éléments du DOM via </w:t>
      </w:r>
      <w:proofErr w:type="spellStart"/>
      <w:r>
        <w:t>jquery</w:t>
      </w:r>
      <w:proofErr w:type="spellEnd"/>
      <w:r>
        <w:t>, il suffit de mettre le symbole « $ » et mettre entre parenthèses notre élément.</w:t>
      </w:r>
    </w:p>
    <w:p w14:paraId="72B2148E" w14:textId="77777777" w:rsidR="00F949B3" w:rsidRDefault="00F949B3" w:rsidP="00F949B3">
      <w:pPr>
        <w:pStyle w:val="TxtJustifi"/>
      </w:pPr>
      <w:r>
        <w:t xml:space="preserve">Pour ajouter une classe CSS à un élément, il faut utiliser la fonction </w:t>
      </w:r>
      <w:proofErr w:type="gramStart"/>
      <w:r>
        <w:t>« .</w:t>
      </w:r>
      <w:proofErr w:type="spellStart"/>
      <w:r>
        <w:t>addClass</w:t>
      </w:r>
      <w:proofErr w:type="spellEnd"/>
      <w:proofErr w:type="gramEnd"/>
      <w:r>
        <w:t>() » en mettant en paramètre notre classe, pour la supprimer, il faut utiliser « .</w:t>
      </w:r>
      <w:proofErr w:type="spellStart"/>
      <w:r>
        <w:t>removeClass</w:t>
      </w:r>
      <w:proofErr w:type="spellEnd"/>
      <w:r>
        <w:t>() ». Nous pouvons aussi utiliser la fonction « </w:t>
      </w:r>
      <w:proofErr w:type="spellStart"/>
      <w:proofErr w:type="gramStart"/>
      <w:r>
        <w:t>toggleClass</w:t>
      </w:r>
      <w:proofErr w:type="spellEnd"/>
      <w:r>
        <w:t>(</w:t>
      </w:r>
      <w:proofErr w:type="gramEnd"/>
      <w:r>
        <w:t>) » qui ajoute la classe si il n’y est pas et la supprime si il y est.</w:t>
      </w:r>
    </w:p>
    <w:p w14:paraId="34CB82B9" w14:textId="77777777" w:rsidR="00F949B3" w:rsidRDefault="00F949B3" w:rsidP="00F949B3">
      <w:pPr>
        <w:pStyle w:val="TxtJustifi"/>
      </w:pPr>
      <w:r>
        <w:t xml:space="preserve">Pour récupérer les valeurs d’un formulaire via </w:t>
      </w:r>
      <w:proofErr w:type="spellStart"/>
      <w:r>
        <w:t>jquery</w:t>
      </w:r>
      <w:proofErr w:type="spellEnd"/>
      <w:r>
        <w:t xml:space="preserve">, il faut utiliser la fonction </w:t>
      </w:r>
      <w:proofErr w:type="gramStart"/>
      <w:r>
        <w:t>« .val</w:t>
      </w:r>
      <w:proofErr w:type="gramEnd"/>
      <w:r>
        <w:t>() » qui va nous retourner la valeur d’un élément, on pourra stocker cette valeur dans une variable et l’utiliser.</w:t>
      </w:r>
    </w:p>
    <w:p w14:paraId="7E62C5D9" w14:textId="77777777" w:rsidR="00F949B3" w:rsidRDefault="00F949B3" w:rsidP="00F949B3">
      <w:pPr>
        <w:pStyle w:val="TxtJustifi"/>
      </w:pPr>
      <w:r>
        <w:t xml:space="preserve">Pour ajouter des éléments dans notre DOM en </w:t>
      </w:r>
      <w:proofErr w:type="spellStart"/>
      <w:r>
        <w:t>jquery</w:t>
      </w:r>
      <w:proofErr w:type="spellEnd"/>
      <w:r>
        <w:t xml:space="preserve">, nous pouvons utiliser les fonctions </w:t>
      </w:r>
      <w:proofErr w:type="gramStart"/>
      <w:r>
        <w:t>« .append</w:t>
      </w:r>
      <w:proofErr w:type="gramEnd"/>
      <w:r>
        <w:t>() », « .</w:t>
      </w:r>
      <w:proofErr w:type="spellStart"/>
      <w:r>
        <w:t>prepend</w:t>
      </w:r>
      <w:proofErr w:type="spellEnd"/>
      <w:r>
        <w:t>() », « .</w:t>
      </w:r>
      <w:proofErr w:type="spellStart"/>
      <w:r>
        <w:t>after</w:t>
      </w:r>
      <w:proofErr w:type="spellEnd"/>
      <w:r>
        <w:t>() », « .</w:t>
      </w:r>
      <w:proofErr w:type="spellStart"/>
      <w:r>
        <w:t>before</w:t>
      </w:r>
      <w:proofErr w:type="spellEnd"/>
      <w:r>
        <w:t>() » et « .html() ». « </w:t>
      </w:r>
      <w:proofErr w:type="gramStart"/>
      <w:r>
        <w:t>append(</w:t>
      </w:r>
      <w:proofErr w:type="gramEnd"/>
      <w:r>
        <w:t>) » va ajouter l’élément à la fin de notre élément, « </w:t>
      </w:r>
      <w:proofErr w:type="spellStart"/>
      <w:r>
        <w:t>prepend</w:t>
      </w:r>
      <w:proofErr w:type="spellEnd"/>
      <w:r>
        <w:t xml:space="preserve">() » va l’ajouter au début de l’élément, « </w:t>
      </w:r>
      <w:proofErr w:type="spellStart"/>
      <w:r>
        <w:t>after</w:t>
      </w:r>
      <w:proofErr w:type="spellEnd"/>
      <w:r>
        <w:t>() » va l’ajouter après un élément, « </w:t>
      </w:r>
      <w:proofErr w:type="spellStart"/>
      <w:r>
        <w:t>before</w:t>
      </w:r>
      <w:proofErr w:type="spellEnd"/>
      <w:r>
        <w:t>() » va l’ajouter avant un élément et « html() » permet de remplacer un élément par un élément que nous mettons en paramètre.</w:t>
      </w:r>
    </w:p>
    <w:p w14:paraId="2E4D2373" w14:textId="77777777" w:rsidR="00F949B3" w:rsidRPr="009661CF" w:rsidRDefault="00F949B3" w:rsidP="00F949B3">
      <w:pPr>
        <w:pStyle w:val="TxtJustifi"/>
      </w:pPr>
      <w:r>
        <w:t xml:space="preserve">Pour extraire la valeur d’un attribut d’un élément HTML, il faut utiliser la fonction </w:t>
      </w:r>
      <w:proofErr w:type="gramStart"/>
      <w:r>
        <w:t>« .</w:t>
      </w:r>
      <w:proofErr w:type="spellStart"/>
      <w:r>
        <w:t>attr</w:t>
      </w:r>
      <w:proofErr w:type="spellEnd"/>
      <w:proofErr w:type="gramEnd"/>
      <w:r>
        <w:t>() » en mettant en paramètre l’attribut.</w:t>
      </w:r>
    </w:p>
    <w:p w14:paraId="12F1BA92" w14:textId="77777777" w:rsidR="001D148C" w:rsidRDefault="001D148C" w:rsidP="001D148C">
      <w:pPr>
        <w:pStyle w:val="Titre3"/>
        <w:numPr>
          <w:ilvl w:val="2"/>
          <w:numId w:val="1"/>
        </w:numPr>
      </w:pPr>
      <w:r>
        <w:t>Extrait de code</w:t>
      </w:r>
    </w:p>
    <w:p w14:paraId="29FF5F49" w14:textId="77777777" w:rsidR="00732CCF" w:rsidRDefault="00732CCF" w:rsidP="00732CCF">
      <w:pPr>
        <w:pStyle w:val="TxtCode4-Gris"/>
      </w:pPr>
      <w:r>
        <w:t>class Ctrl {</w:t>
      </w:r>
    </w:p>
    <w:p w14:paraId="44F746EA" w14:textId="77777777" w:rsidR="00732CCF" w:rsidRDefault="00732CCF" w:rsidP="00732CCF">
      <w:pPr>
        <w:pStyle w:val="TxtCode4-Gris"/>
      </w:pPr>
      <w:r>
        <w:lastRenderedPageBreak/>
        <w:t xml:space="preserve">  constructor(){}</w:t>
      </w:r>
    </w:p>
    <w:p w14:paraId="5D685F37" w14:textId="77777777" w:rsidR="00732CCF" w:rsidRDefault="00732CCF" w:rsidP="00732CCF">
      <w:pPr>
        <w:pStyle w:val="TxtCode4-Gris"/>
      </w:pPr>
      <w:r>
        <w:t xml:space="preserve">  afficher() {</w:t>
      </w:r>
    </w:p>
    <w:p w14:paraId="0819A384" w14:textId="77777777" w:rsidR="00732CCF" w:rsidRDefault="00732CCF" w:rsidP="00732CCF">
      <w:pPr>
        <w:pStyle w:val="TxtCode4-Gris"/>
      </w:pPr>
      <w:r>
        <w:t xml:space="preserve">    $("#div_1").show();</w:t>
      </w:r>
    </w:p>
    <w:p w14:paraId="5AA2ACF5" w14:textId="77777777" w:rsidR="00732CCF" w:rsidRDefault="00732CCF" w:rsidP="00732CCF">
      <w:pPr>
        <w:pStyle w:val="TxtCode4-Gris"/>
      </w:pPr>
      <w:r>
        <w:t xml:space="preserve">  }</w:t>
      </w:r>
    </w:p>
    <w:p w14:paraId="2DD22113" w14:textId="77777777" w:rsidR="00732CCF" w:rsidRDefault="00732CCF" w:rsidP="00732CCF">
      <w:pPr>
        <w:pStyle w:val="TxtCode4-Gris"/>
      </w:pPr>
      <w:r>
        <w:t xml:space="preserve">  cacher() {</w:t>
      </w:r>
    </w:p>
    <w:p w14:paraId="714BA938" w14:textId="77777777" w:rsidR="00732CCF" w:rsidRDefault="00732CCF" w:rsidP="00732CCF">
      <w:pPr>
        <w:pStyle w:val="TxtCode4-Gris"/>
      </w:pPr>
      <w:r>
        <w:t xml:space="preserve">    $("#div_1").hide();</w:t>
      </w:r>
    </w:p>
    <w:p w14:paraId="7EA7C8F1" w14:textId="77777777" w:rsidR="00732CCF" w:rsidRDefault="00732CCF" w:rsidP="00732CCF">
      <w:pPr>
        <w:pStyle w:val="TxtCode4-Gris"/>
      </w:pPr>
      <w:r>
        <w:t xml:space="preserve">  }</w:t>
      </w:r>
    </w:p>
    <w:p w14:paraId="05D4D2A5" w14:textId="77777777" w:rsidR="00732CCF" w:rsidRDefault="00732CCF" w:rsidP="00732CCF">
      <w:pPr>
        <w:pStyle w:val="TxtCode4-Gris"/>
      </w:pPr>
      <w:r>
        <w:t xml:space="preserve">  afficherCacher() {</w:t>
      </w:r>
    </w:p>
    <w:p w14:paraId="50A1B89E" w14:textId="77777777" w:rsidR="00732CCF" w:rsidRDefault="00732CCF" w:rsidP="00732CCF">
      <w:pPr>
        <w:pStyle w:val="TxtCode4-Gris"/>
      </w:pPr>
      <w:r>
        <w:t xml:space="preserve">    $("#div_1").toggle();</w:t>
      </w:r>
    </w:p>
    <w:p w14:paraId="67345379" w14:textId="77777777" w:rsidR="00732CCF" w:rsidRDefault="00732CCF" w:rsidP="00732CCF">
      <w:pPr>
        <w:pStyle w:val="TxtCode4-Gris"/>
      </w:pPr>
      <w:r>
        <w:t xml:space="preserve">  }</w:t>
      </w:r>
    </w:p>
    <w:p w14:paraId="5D732D22" w14:textId="77777777" w:rsidR="00732CCF" w:rsidRDefault="00732CCF" w:rsidP="00732CCF">
      <w:pPr>
        <w:pStyle w:val="TxtCode4-Gris"/>
      </w:pPr>
      <w:r>
        <w:t xml:space="preserve">  plier(){</w:t>
      </w:r>
    </w:p>
    <w:p w14:paraId="26976BF0" w14:textId="77777777" w:rsidR="00732CCF" w:rsidRDefault="00732CCF" w:rsidP="00732CCF">
      <w:pPr>
        <w:pStyle w:val="TxtCode4-Gris"/>
      </w:pPr>
      <w:r>
        <w:t xml:space="preserve">    $("#div_2").slideUp();</w:t>
      </w:r>
    </w:p>
    <w:p w14:paraId="1A148FF6" w14:textId="77777777" w:rsidR="00732CCF" w:rsidRDefault="00732CCF" w:rsidP="00732CCF">
      <w:pPr>
        <w:pStyle w:val="TxtCode4-Gris"/>
      </w:pPr>
      <w:r>
        <w:t xml:space="preserve">  }</w:t>
      </w:r>
    </w:p>
    <w:p w14:paraId="21E38592" w14:textId="77777777" w:rsidR="00732CCF" w:rsidRDefault="00732CCF" w:rsidP="00732CCF">
      <w:pPr>
        <w:pStyle w:val="TxtCode4-Gris"/>
      </w:pPr>
      <w:r>
        <w:t xml:space="preserve">  deplier(){</w:t>
      </w:r>
    </w:p>
    <w:p w14:paraId="3087E42B" w14:textId="77777777" w:rsidR="00732CCF" w:rsidRDefault="00732CCF" w:rsidP="00732CCF">
      <w:pPr>
        <w:pStyle w:val="TxtCode4-Gris"/>
      </w:pPr>
      <w:r>
        <w:t xml:space="preserve">    $("#div_2").slideDown();</w:t>
      </w:r>
    </w:p>
    <w:p w14:paraId="68490CF3" w14:textId="77777777" w:rsidR="00732CCF" w:rsidRDefault="00732CCF" w:rsidP="00732CCF">
      <w:pPr>
        <w:pStyle w:val="TxtCode4-Gris"/>
      </w:pPr>
      <w:r>
        <w:t xml:space="preserve">  }</w:t>
      </w:r>
    </w:p>
    <w:p w14:paraId="5582C37B" w14:textId="77777777" w:rsidR="00732CCF" w:rsidRDefault="00732CCF" w:rsidP="00732CCF">
      <w:pPr>
        <w:pStyle w:val="TxtCode4-Gris"/>
      </w:pPr>
      <w:r>
        <w:t xml:space="preserve">  fonduAfficher(){</w:t>
      </w:r>
    </w:p>
    <w:p w14:paraId="14923388" w14:textId="77777777" w:rsidR="00732CCF" w:rsidRDefault="00732CCF" w:rsidP="00732CCF">
      <w:pPr>
        <w:pStyle w:val="TxtCode4-Gris"/>
      </w:pPr>
      <w:r>
        <w:t xml:space="preserve">    $("#div_3").fadeIn();</w:t>
      </w:r>
    </w:p>
    <w:p w14:paraId="47CFA6D2" w14:textId="77777777" w:rsidR="00732CCF" w:rsidRDefault="00732CCF" w:rsidP="00732CCF">
      <w:pPr>
        <w:pStyle w:val="TxtCode4-Gris"/>
      </w:pPr>
      <w:r>
        <w:t xml:space="preserve">  }</w:t>
      </w:r>
    </w:p>
    <w:p w14:paraId="043FABE5" w14:textId="77777777" w:rsidR="00732CCF" w:rsidRDefault="00732CCF" w:rsidP="00732CCF">
      <w:pPr>
        <w:pStyle w:val="TxtCode4-Gris"/>
      </w:pPr>
      <w:r>
        <w:t xml:space="preserve">  fonduCacher(){</w:t>
      </w:r>
    </w:p>
    <w:p w14:paraId="19B22F5C" w14:textId="77777777" w:rsidR="00732CCF" w:rsidRDefault="00732CCF" w:rsidP="00732CCF">
      <w:pPr>
        <w:pStyle w:val="TxtCode4-Gris"/>
      </w:pPr>
      <w:r>
        <w:t xml:space="preserve">    $("#div_3").fadeOut();</w:t>
      </w:r>
    </w:p>
    <w:p w14:paraId="63CF949E" w14:textId="77777777" w:rsidR="00732CCF" w:rsidRDefault="00732CCF" w:rsidP="00732CCF">
      <w:pPr>
        <w:pStyle w:val="TxtCode4-Gris"/>
      </w:pPr>
      <w:r>
        <w:t xml:space="preserve">  }</w:t>
      </w:r>
    </w:p>
    <w:p w14:paraId="2D855415" w14:textId="77777777" w:rsidR="00732CCF" w:rsidRDefault="00732CCF" w:rsidP="00732CCF">
      <w:pPr>
        <w:pStyle w:val="TxtCode4-Gris"/>
      </w:pPr>
      <w:r>
        <w:t xml:space="preserve">  setClass(){</w:t>
      </w:r>
    </w:p>
    <w:p w14:paraId="6EF76592" w14:textId="77777777" w:rsidR="00732CCF" w:rsidRDefault="00732CCF" w:rsidP="00732CCF">
      <w:pPr>
        <w:pStyle w:val="TxtCode4-Gris"/>
      </w:pPr>
      <w:r>
        <w:t xml:space="preserve">    $("div&gt;ol&gt;li:first-of-type").addClass("boldBlueText");</w:t>
      </w:r>
    </w:p>
    <w:p w14:paraId="240077DE" w14:textId="77777777" w:rsidR="00732CCF" w:rsidRDefault="00732CCF" w:rsidP="00732CCF">
      <w:pPr>
        <w:pStyle w:val="TxtCode4-Gris"/>
      </w:pPr>
      <w:r>
        <w:t xml:space="preserve">  }</w:t>
      </w:r>
    </w:p>
    <w:p w14:paraId="410353CB" w14:textId="77777777" w:rsidR="00732CCF" w:rsidRDefault="00732CCF" w:rsidP="00732CCF">
      <w:pPr>
        <w:pStyle w:val="TxtCode4-Gris"/>
      </w:pPr>
      <w:r>
        <w:t xml:space="preserve">  removeClass(){</w:t>
      </w:r>
    </w:p>
    <w:p w14:paraId="37B26BE9" w14:textId="77777777" w:rsidR="00732CCF" w:rsidRDefault="00732CCF" w:rsidP="00732CCF">
      <w:pPr>
        <w:pStyle w:val="TxtCode4-Gris"/>
      </w:pPr>
      <w:r>
        <w:t xml:space="preserve">    $("div&gt;ol&gt;li:first-of-type").removeClass("boldBlueText");</w:t>
      </w:r>
    </w:p>
    <w:p w14:paraId="52E2A954" w14:textId="77777777" w:rsidR="00732CCF" w:rsidRDefault="00732CCF" w:rsidP="00732CCF">
      <w:pPr>
        <w:pStyle w:val="TxtCode4-Gris"/>
      </w:pPr>
      <w:r>
        <w:t xml:space="preserve">  }</w:t>
      </w:r>
    </w:p>
    <w:p w14:paraId="5C86D3A1" w14:textId="77777777" w:rsidR="00732CCF" w:rsidRDefault="00732CCF" w:rsidP="00732CCF">
      <w:pPr>
        <w:pStyle w:val="TxtCode4-Gris"/>
      </w:pPr>
      <w:r>
        <w:t xml:space="preserve">  toggleClass(){</w:t>
      </w:r>
    </w:p>
    <w:p w14:paraId="3B71B8B5" w14:textId="77777777" w:rsidR="00732CCF" w:rsidRDefault="00732CCF" w:rsidP="00732CCF">
      <w:pPr>
        <w:pStyle w:val="TxtCode4-Gris"/>
      </w:pPr>
      <w:r>
        <w:t xml:space="preserve">    $("div&gt;ol&gt;li:last-of-type").toggleClass("boldBlueText");</w:t>
      </w:r>
    </w:p>
    <w:p w14:paraId="14C7BCD7" w14:textId="77777777" w:rsidR="00732CCF" w:rsidRDefault="00732CCF" w:rsidP="00732CCF">
      <w:pPr>
        <w:pStyle w:val="TxtCode4-Gris"/>
      </w:pPr>
      <w:r>
        <w:t xml:space="preserve">  }</w:t>
      </w:r>
    </w:p>
    <w:p w14:paraId="4DA449B7" w14:textId="77777777" w:rsidR="00732CCF" w:rsidRDefault="00732CCF" w:rsidP="00732CCF">
      <w:pPr>
        <w:pStyle w:val="TxtCode4-Gris"/>
      </w:pPr>
      <w:r>
        <w:t xml:space="preserve">  pairesClass(){</w:t>
      </w:r>
    </w:p>
    <w:p w14:paraId="32ACC181" w14:textId="77777777" w:rsidR="00732CCF" w:rsidRDefault="00732CCF" w:rsidP="00732CCF">
      <w:pPr>
        <w:pStyle w:val="TxtCode4-Gris"/>
      </w:pPr>
      <w:r>
        <w:t xml:space="preserve">    $("div&gt;ol&gt;li:nth-child(odd)").toggleClass("underlineClass");</w:t>
      </w:r>
    </w:p>
    <w:p w14:paraId="28884B68" w14:textId="77777777" w:rsidR="00732CCF" w:rsidRPr="00732CCF" w:rsidRDefault="00732CCF" w:rsidP="00732CCF">
      <w:pPr>
        <w:pStyle w:val="TxtCode4-Gris"/>
        <w:rPr>
          <w:lang w:val="fr-CH"/>
        </w:rPr>
      </w:pPr>
      <w:r>
        <w:t xml:space="preserve">  </w:t>
      </w:r>
      <w:r w:rsidRPr="00732CCF">
        <w:rPr>
          <w:lang w:val="fr-CH"/>
        </w:rPr>
        <w:t>}</w:t>
      </w:r>
    </w:p>
    <w:p w14:paraId="0FC18A95" w14:textId="77777777" w:rsidR="00732CCF" w:rsidRPr="00732CCF" w:rsidRDefault="00732CCF" w:rsidP="00732CCF">
      <w:pPr>
        <w:pStyle w:val="TxtCode4-Gris"/>
        <w:rPr>
          <w:lang w:val="fr-CH"/>
        </w:rPr>
      </w:pPr>
      <w:r w:rsidRPr="00732CCF">
        <w:rPr>
          <w:lang w:val="fr-CH"/>
        </w:rPr>
        <w:t xml:space="preserve">  insererTexte(){</w:t>
      </w:r>
    </w:p>
    <w:p w14:paraId="0EEE39A5" w14:textId="77777777" w:rsidR="00732CCF" w:rsidRPr="00732CCF" w:rsidRDefault="00732CCF" w:rsidP="00732CCF">
      <w:pPr>
        <w:pStyle w:val="TxtCode4-Gris"/>
        <w:rPr>
          <w:lang w:val="fr-CH"/>
        </w:rPr>
      </w:pPr>
      <w:r w:rsidRPr="00732CCF">
        <w:rPr>
          <w:lang w:val="fr-CH"/>
        </w:rPr>
        <w:t xml:space="preserve">    $("#textes").append($("#textToInsert").value());</w:t>
      </w:r>
    </w:p>
    <w:p w14:paraId="6426154E" w14:textId="77777777" w:rsidR="00732CCF" w:rsidRDefault="00732CCF" w:rsidP="00732CCF">
      <w:pPr>
        <w:pStyle w:val="TxtCode4-Gris"/>
      </w:pPr>
      <w:r w:rsidRPr="00732CCF">
        <w:rPr>
          <w:lang w:val="fr-CH"/>
        </w:rPr>
        <w:t xml:space="preserve">    </w:t>
      </w:r>
      <w:r>
        <w:t>if($("#textBold")==true){</w:t>
      </w:r>
    </w:p>
    <w:p w14:paraId="240C2B2D" w14:textId="77777777" w:rsidR="00732CCF" w:rsidRDefault="00732CCF" w:rsidP="00732CCF">
      <w:pPr>
        <w:pStyle w:val="TxtCode4-Gris"/>
      </w:pPr>
      <w:r>
        <w:t xml:space="preserve">      </w:t>
      </w:r>
    </w:p>
    <w:p w14:paraId="01E12F06" w14:textId="77777777" w:rsidR="00732CCF" w:rsidRDefault="00732CCF" w:rsidP="00732CCF">
      <w:pPr>
        <w:pStyle w:val="TxtCode4-Gris"/>
      </w:pPr>
      <w:r>
        <w:t xml:space="preserve">    }</w:t>
      </w:r>
    </w:p>
    <w:p w14:paraId="36D5AC35" w14:textId="77777777" w:rsidR="00732CCF" w:rsidRDefault="00732CCF" w:rsidP="00732CCF">
      <w:pPr>
        <w:pStyle w:val="TxtCode4-Gris"/>
      </w:pPr>
      <w:r>
        <w:t xml:space="preserve">  }</w:t>
      </w:r>
    </w:p>
    <w:p w14:paraId="4BAF2A67" w14:textId="3E3C3B7B" w:rsidR="00F949B3" w:rsidRPr="00F949B3" w:rsidRDefault="00732CCF" w:rsidP="00732CCF">
      <w:pPr>
        <w:pStyle w:val="TxtCode4-Gris"/>
      </w:pPr>
      <w:r>
        <w:t>}</w:t>
      </w:r>
    </w:p>
    <w:p w14:paraId="779CBAB1" w14:textId="116C3CCA" w:rsidR="001D148C" w:rsidRDefault="001D148C" w:rsidP="001D148C">
      <w:pPr>
        <w:pStyle w:val="Titre3"/>
        <w:numPr>
          <w:ilvl w:val="2"/>
          <w:numId w:val="1"/>
        </w:numPr>
      </w:pPr>
      <w:r>
        <w:t>Capture</w:t>
      </w:r>
    </w:p>
    <w:p w14:paraId="346F1785" w14:textId="17101B96" w:rsidR="00F949B3" w:rsidRPr="00F949B3" w:rsidRDefault="003D0265" w:rsidP="00F949B3">
      <w:pPr>
        <w:pStyle w:val="TxtJustifi"/>
      </w:pPr>
      <w:r w:rsidRPr="003D0265">
        <w:lastRenderedPageBreak/>
        <w:drawing>
          <wp:inline distT="0" distB="0" distL="0" distR="0" wp14:anchorId="5FFF0583" wp14:editId="5A6CB37B">
            <wp:extent cx="5939790" cy="2870835"/>
            <wp:effectExtent l="0" t="0" r="3810" b="5715"/>
            <wp:docPr id="670608252"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8252" name="Image 1" descr="Une image contenant texte, capture d’écran, logiciel, Page web&#10;&#10;Description générée automatiquement"/>
                    <pic:cNvPicPr/>
                  </pic:nvPicPr>
                  <pic:blipFill>
                    <a:blip r:embed="rId31"/>
                    <a:stretch>
                      <a:fillRect/>
                    </a:stretch>
                  </pic:blipFill>
                  <pic:spPr>
                    <a:xfrm>
                      <a:off x="0" y="0"/>
                      <a:ext cx="5939790" cy="2870835"/>
                    </a:xfrm>
                    <a:prstGeom prst="rect">
                      <a:avLst/>
                    </a:prstGeom>
                  </pic:spPr>
                </pic:pic>
              </a:graphicData>
            </a:graphic>
          </wp:inline>
        </w:drawing>
      </w:r>
    </w:p>
    <w:p w14:paraId="3BFFD1C2" w14:textId="5C4E407F" w:rsidR="001D148C" w:rsidRPr="001D148C" w:rsidRDefault="00D70297" w:rsidP="001D148C">
      <w:pPr>
        <w:pStyle w:val="Titre2"/>
      </w:pPr>
      <w:bookmarkStart w:id="21" w:name="_Toc137377789"/>
      <w:r>
        <w:t>Exercice 17</w:t>
      </w:r>
      <w:bookmarkEnd w:id="21"/>
    </w:p>
    <w:p w14:paraId="62532F53" w14:textId="7BD000E3" w:rsidR="00D70297" w:rsidRDefault="005822EF" w:rsidP="005822EF">
      <w:pPr>
        <w:pStyle w:val="Titre3"/>
      </w:pPr>
      <w:bookmarkStart w:id="22" w:name="_Toc137377790"/>
      <w:r>
        <w:t>Généralité API</w:t>
      </w:r>
      <w:bookmarkEnd w:id="22"/>
    </w:p>
    <w:p w14:paraId="75BEF035" w14:textId="32A47C70" w:rsidR="00387B21" w:rsidRPr="00387B21" w:rsidRDefault="00D333BA" w:rsidP="00387B21">
      <w:pPr>
        <w:pStyle w:val="TxtJustifi"/>
      </w:pPr>
      <w:r>
        <w:t xml:space="preserve">Une API permet de faire le lien entre le client et </w:t>
      </w:r>
      <w:r w:rsidR="00B96D8D">
        <w:t>le serveur en lui permettant d’</w:t>
      </w:r>
      <w:r w:rsidR="00EE3DA7">
        <w:t>interagir avec les données de la base de données du serveur. Le client peut alors faire des requêtes pour récupérer, ajouter, modifier ou supprimer ces données.</w:t>
      </w:r>
    </w:p>
    <w:p w14:paraId="29304F8C" w14:textId="2B1E3561" w:rsidR="005822EF" w:rsidRDefault="005822EF" w:rsidP="005822EF">
      <w:pPr>
        <w:pStyle w:val="Titre3"/>
      </w:pPr>
      <w:bookmarkStart w:id="23" w:name="_Toc137377791"/>
      <w:r>
        <w:t>REST</w:t>
      </w:r>
      <w:bookmarkEnd w:id="23"/>
    </w:p>
    <w:p w14:paraId="40F28223" w14:textId="0E959CBF" w:rsidR="00387B21" w:rsidRPr="00387B21" w:rsidRDefault="0060440A" w:rsidP="00387B21">
      <w:pPr>
        <w:pStyle w:val="TxtJustifi"/>
      </w:pPr>
      <w:r>
        <w:t xml:space="preserve">Les Webservices REST fonctionne avec une architecture </w:t>
      </w:r>
      <w:proofErr w:type="spellStart"/>
      <w:r>
        <w:t>clien-serveur</w:t>
      </w:r>
      <w:proofErr w:type="spellEnd"/>
      <w:r>
        <w:t xml:space="preserve">. </w:t>
      </w:r>
      <w:r w:rsidR="004E3AD4">
        <w:t xml:space="preserve">Ils utilisent des méthodes HTTP : GET, POST, PUT, PATCH, </w:t>
      </w:r>
      <w:r w:rsidR="002A5A27">
        <w:t xml:space="preserve">DELETE. Ils représentent les données </w:t>
      </w:r>
      <w:r w:rsidR="00F93406">
        <w:t xml:space="preserve">dans un format </w:t>
      </w:r>
      <w:r w:rsidR="002A5A27">
        <w:t>JSON, XML ou HTML.</w:t>
      </w:r>
      <w:r w:rsidR="00B84A22">
        <w:t xml:space="preserve"> Les méthodes doivent être accessible par les clients, elles doivent donc être </w:t>
      </w:r>
      <w:r w:rsidR="00A60F1A">
        <w:t>publiques.</w:t>
      </w:r>
    </w:p>
    <w:p w14:paraId="6BF914E9" w14:textId="387F8DE9" w:rsidR="00387B21" w:rsidRDefault="00387B21" w:rsidP="00387B21">
      <w:pPr>
        <w:pStyle w:val="Titre3"/>
      </w:pPr>
      <w:bookmarkStart w:id="24" w:name="_Toc137377792"/>
      <w:r>
        <w:t>GET</w:t>
      </w:r>
      <w:bookmarkEnd w:id="24"/>
    </w:p>
    <w:p w14:paraId="1073E56F" w14:textId="76540323" w:rsidR="00387B21" w:rsidRPr="00387B21" w:rsidRDefault="00A60F1A" w:rsidP="00387B21">
      <w:pPr>
        <w:pStyle w:val="TxtJustifi"/>
      </w:pPr>
      <w:r>
        <w:t xml:space="preserve">Les requêtes GET permettent </w:t>
      </w:r>
      <w:r w:rsidR="00971043">
        <w:t xml:space="preserve">de récupérer des données. Lors d’une requête GET, l’API retourne les données </w:t>
      </w:r>
      <w:r w:rsidR="00F93406">
        <w:t>dans un format JSON ou XML.</w:t>
      </w:r>
      <w:r w:rsidR="00703430">
        <w:t xml:space="preserve"> </w:t>
      </w:r>
      <w:r w:rsidR="00A5680B">
        <w:t>Dans les requêtes, nous retrouvons le lien https suivi de paramètres permettant de retrouver certaines données.</w:t>
      </w:r>
      <w:r w:rsidR="00153713">
        <w:t xml:space="preserve"> Après </w:t>
      </w:r>
      <w:r w:rsidR="00B669ED">
        <w:t>la requête</w:t>
      </w:r>
      <w:r w:rsidR="00153713">
        <w:t xml:space="preserve">, l’API nous retourne un code HTTP </w:t>
      </w:r>
      <w:r w:rsidR="00A66A90">
        <w:t xml:space="preserve">pour nous indiquer des informations sur la requête, si la requête a abouti, </w:t>
      </w:r>
      <w:r w:rsidR="004E4215">
        <w:t>on reçoit « 200 ».</w:t>
      </w:r>
    </w:p>
    <w:p w14:paraId="78508902" w14:textId="2948603A" w:rsidR="00387B21" w:rsidRDefault="00387B21" w:rsidP="00387B21">
      <w:pPr>
        <w:pStyle w:val="Titre3"/>
      </w:pPr>
      <w:bookmarkStart w:id="25" w:name="_Toc137377793"/>
      <w:r>
        <w:t>POST</w:t>
      </w:r>
      <w:bookmarkEnd w:id="25"/>
    </w:p>
    <w:p w14:paraId="58A06A62" w14:textId="2982EB6C" w:rsidR="00387B21" w:rsidRPr="00387B21" w:rsidRDefault="00A06F23" w:rsidP="00387B21">
      <w:pPr>
        <w:pStyle w:val="TxtJustifi"/>
      </w:pPr>
      <w:r>
        <w:t xml:space="preserve">Les requêtes POST permettent d’ajouter des </w:t>
      </w:r>
      <w:r w:rsidR="007276D2">
        <w:t xml:space="preserve">objets dans une API. </w:t>
      </w:r>
      <w:r w:rsidR="009019B9">
        <w:t>Ces requêtes ne possèdent pas de paramètres.</w:t>
      </w:r>
      <w:r w:rsidR="006D5C9F">
        <w:t xml:space="preserve"> </w:t>
      </w:r>
      <w:r w:rsidR="00F032A4">
        <w:t xml:space="preserve">Dans la requête, nous allons préciser la destination de la requête, le format </w:t>
      </w:r>
      <w:r w:rsidR="00CA70F5">
        <w:t xml:space="preserve">et les objets à ajouter. Nous pouvons aussi définir un </w:t>
      </w:r>
      <w:proofErr w:type="spellStart"/>
      <w:r w:rsidR="00CA70F5">
        <w:t>token</w:t>
      </w:r>
      <w:proofErr w:type="spellEnd"/>
      <w:r w:rsidR="00CA70F5">
        <w:t xml:space="preserve"> pour avoir les droits d’ajouter des données sur l’API. </w:t>
      </w:r>
      <w:r w:rsidR="006674B1">
        <w:t>Le champ « content-type » nous permet de définir le type du contenu.</w:t>
      </w:r>
    </w:p>
    <w:p w14:paraId="6F526EB3" w14:textId="142BF714" w:rsidR="00387B21" w:rsidRDefault="00387B21" w:rsidP="00387B21">
      <w:pPr>
        <w:pStyle w:val="Titre3"/>
      </w:pPr>
      <w:bookmarkStart w:id="26" w:name="_Toc137377794"/>
      <w:r>
        <w:t>PUT</w:t>
      </w:r>
      <w:bookmarkEnd w:id="26"/>
    </w:p>
    <w:p w14:paraId="75B27F59" w14:textId="702BC364" w:rsidR="00387B21" w:rsidRPr="00387B21" w:rsidRDefault="008676C6" w:rsidP="00387B21">
      <w:pPr>
        <w:pStyle w:val="TxtJustifi"/>
      </w:pPr>
      <w:r>
        <w:t xml:space="preserve">Les requêtes PUT permettent </w:t>
      </w:r>
      <w:r w:rsidR="00D80EBA">
        <w:t xml:space="preserve">de mettre à jour ou de remplacer des données sur des entrées de notre API. </w:t>
      </w:r>
      <w:r w:rsidR="000A2D85">
        <w:t xml:space="preserve">Pour cela nous allons utiliser l’URI </w:t>
      </w:r>
      <w:r w:rsidR="009D6D20">
        <w:t>pour retrouver l’entrée</w:t>
      </w:r>
      <w:r w:rsidR="00883224">
        <w:t xml:space="preserve"> et nous</w:t>
      </w:r>
      <w:r w:rsidR="009D6D20">
        <w:t xml:space="preserve"> allons indiquer quoi modifier, cela sera souvent en format JSON</w:t>
      </w:r>
      <w:r w:rsidR="00883224">
        <w:t>. Nous recevrons ensuite un code pour nous indiquer si la requête à marcher.</w:t>
      </w:r>
    </w:p>
    <w:p w14:paraId="4D45675E" w14:textId="30AE68AB" w:rsidR="00387B21" w:rsidRDefault="00387B21" w:rsidP="00387B21">
      <w:pPr>
        <w:pStyle w:val="Titre3"/>
      </w:pPr>
      <w:bookmarkStart w:id="27" w:name="_Toc137377795"/>
      <w:r>
        <w:t>DELETE</w:t>
      </w:r>
      <w:bookmarkEnd w:id="27"/>
    </w:p>
    <w:p w14:paraId="2DF23BAB" w14:textId="1E581979" w:rsidR="00387B21" w:rsidRPr="00387B21" w:rsidRDefault="00F91CAC" w:rsidP="00387B21">
      <w:pPr>
        <w:pStyle w:val="TxtJustifi"/>
      </w:pPr>
      <w:r>
        <w:lastRenderedPageBreak/>
        <w:t xml:space="preserve">Les requêtes DELETE permettent de supprimer des entrées dans notre API. </w:t>
      </w:r>
      <w:r w:rsidR="00A772DA">
        <w:t xml:space="preserve">Pour cela, il suffit d’indiquer le lien de notre entrée </w:t>
      </w:r>
      <w:r w:rsidR="009A6BCF">
        <w:t>et envoyer la requête. Nous pouvons utiliser des paramètres pour retrouver les entrées.</w:t>
      </w:r>
      <w:r w:rsidR="00A074BD">
        <w:t xml:space="preserve"> Nous pouvons aussi ajouter des autorisations pour pouvoir avoir le droit de supprimer des entrées dans l’API.</w:t>
      </w:r>
    </w:p>
    <w:p w14:paraId="6FE60FF6" w14:textId="0CCDF78B" w:rsidR="005822EF" w:rsidRDefault="005822EF" w:rsidP="005822EF">
      <w:pPr>
        <w:pStyle w:val="Titre3"/>
      </w:pPr>
      <w:bookmarkStart w:id="28" w:name="_Toc137377796"/>
      <w:r>
        <w:t>SOAP</w:t>
      </w:r>
      <w:bookmarkEnd w:id="28"/>
    </w:p>
    <w:p w14:paraId="549E47FE" w14:textId="787F3E16" w:rsidR="00387B21" w:rsidRDefault="009509E9" w:rsidP="00387B21">
      <w:pPr>
        <w:pStyle w:val="TxtJustifi"/>
      </w:pPr>
      <w:r>
        <w:t xml:space="preserve">Simple Object Access Protocol est un protocole </w:t>
      </w:r>
      <w:r w:rsidR="00053CCA">
        <w:t xml:space="preserve">de communication utilisant des fichiers XML pour pouvoir </w:t>
      </w:r>
      <w:r w:rsidR="00683430">
        <w:t xml:space="preserve">échanger des données. </w:t>
      </w:r>
      <w:r w:rsidR="003F51A6">
        <w:t>Les requêtes SOAP sont structurées comme une enveloppe</w:t>
      </w:r>
      <w:r w:rsidR="001641DB">
        <w:t xml:space="preserve"> qui possède un « header » et un « body ». </w:t>
      </w:r>
      <w:r w:rsidR="00784D5D">
        <w:t xml:space="preserve">La requête est </w:t>
      </w:r>
      <w:r w:rsidR="00EA56EB">
        <w:t>envoyée</w:t>
      </w:r>
      <w:r w:rsidR="00784D5D">
        <w:t xml:space="preserve"> sous forme d’enveloppe au serveur avec le protocole http, le serveur va </w:t>
      </w:r>
      <w:r w:rsidR="00F00366">
        <w:t xml:space="preserve">extraire les informations de l’enveloppe et va les traiter, </w:t>
      </w:r>
      <w:r w:rsidR="00F70592">
        <w:t xml:space="preserve">il va renvoyer une enveloppe SOAP au client et il reçoit les informations. Ce protocole utilise </w:t>
      </w:r>
      <w:r w:rsidR="00EA56EB">
        <w:t>WSDL qui est un schéma XML pour pouvoir spécifier ce que le message doit contenir.</w:t>
      </w:r>
    </w:p>
    <w:p w14:paraId="5823F738" w14:textId="14EB1F21" w:rsidR="00345989" w:rsidRDefault="00345989" w:rsidP="00345989">
      <w:pPr>
        <w:pStyle w:val="Titre2"/>
      </w:pPr>
      <w:bookmarkStart w:id="29" w:name="_Toc137377797"/>
      <w:r>
        <w:t>Exercice 18</w:t>
      </w:r>
      <w:bookmarkEnd w:id="29"/>
    </w:p>
    <w:p w14:paraId="66B6CD0D" w14:textId="77777777" w:rsidR="001D148C" w:rsidRDefault="001D148C" w:rsidP="001D148C">
      <w:pPr>
        <w:pStyle w:val="Titre3"/>
        <w:numPr>
          <w:ilvl w:val="2"/>
          <w:numId w:val="1"/>
        </w:numPr>
      </w:pPr>
      <w:r>
        <w:t>Objectif de l’exercice</w:t>
      </w:r>
    </w:p>
    <w:p w14:paraId="52008268" w14:textId="2E0B714D" w:rsidR="003D0265" w:rsidRPr="003D0265" w:rsidRDefault="00476974" w:rsidP="003D0265">
      <w:pPr>
        <w:pStyle w:val="TxtJustifi"/>
      </w:pPr>
      <w:r>
        <w:t>Le but était de mettre en place un convertisseur de degrés en fahrenheit à l’aide de requêtes faites sur un serveur PHP.</w:t>
      </w:r>
    </w:p>
    <w:p w14:paraId="0DE567BC" w14:textId="77777777" w:rsidR="001D148C" w:rsidRDefault="001D148C" w:rsidP="001D148C">
      <w:pPr>
        <w:pStyle w:val="Titre3"/>
        <w:numPr>
          <w:ilvl w:val="2"/>
          <w:numId w:val="1"/>
        </w:numPr>
      </w:pPr>
      <w:r>
        <w:t>Explications</w:t>
      </w:r>
    </w:p>
    <w:p w14:paraId="695451D4" w14:textId="77777777" w:rsidR="00481570" w:rsidRDefault="00481570" w:rsidP="00481570">
      <w:pPr>
        <w:pStyle w:val="TxtJustifi"/>
      </w:pPr>
      <w:r>
        <w:t xml:space="preserve">Pour faire un appel GET ou POST avec Ajax, il faut qu’elle soit structurée de la sorte : </w:t>
      </w:r>
    </w:p>
    <w:p w14:paraId="62D41D3C" w14:textId="77777777" w:rsidR="00481570" w:rsidRPr="00FB2919" w:rsidRDefault="00481570" w:rsidP="00481570">
      <w:pPr>
        <w:pStyle w:val="TxtCode4-Gris"/>
        <w:rPr>
          <w:lang w:val="en-US"/>
        </w:rPr>
      </w:pPr>
      <w:r w:rsidRPr="00FB2919">
        <w:rPr>
          <w:lang w:val="en-US"/>
        </w:rPr>
        <w:t>let url = "https://kabashiel.emf-informatique.ch/307/Exercices/Exercice_18/php/convert-temp_g_json.PHP";</w:t>
      </w:r>
    </w:p>
    <w:p w14:paraId="7E728439" w14:textId="77777777" w:rsidR="00481570" w:rsidRPr="00FB2919" w:rsidRDefault="00481570" w:rsidP="00481570">
      <w:pPr>
        <w:pStyle w:val="TxtCode4-Gris"/>
        <w:rPr>
          <w:lang w:val="en-US"/>
        </w:rPr>
      </w:pPr>
      <w:r w:rsidRPr="00FB2919">
        <w:rPr>
          <w:lang w:val="en-US"/>
        </w:rPr>
        <w:t>let param = "Temperature=" + degres + "&amp;FromUnit=C&amp;ToUnit=F";</w:t>
      </w:r>
    </w:p>
    <w:p w14:paraId="0A478176" w14:textId="77777777" w:rsidR="00481570" w:rsidRDefault="00481570" w:rsidP="00481570">
      <w:pPr>
        <w:pStyle w:val="TxtCode4-Gris"/>
      </w:pPr>
      <w:r>
        <w:t>$.ajax(url, {</w:t>
      </w:r>
    </w:p>
    <w:p w14:paraId="743E3DFE" w14:textId="77777777" w:rsidR="00481570" w:rsidRDefault="00481570" w:rsidP="00481570">
      <w:pPr>
        <w:pStyle w:val="TxtCode4-Gris"/>
      </w:pPr>
      <w:r>
        <w:t xml:space="preserve">   type: "GET",</w:t>
      </w:r>
    </w:p>
    <w:p w14:paraId="12DD26F9" w14:textId="77777777" w:rsidR="00481570" w:rsidRDefault="00481570" w:rsidP="00481570">
      <w:pPr>
        <w:pStyle w:val="TxtCode4-Gris"/>
      </w:pPr>
      <w:r>
        <w:t xml:space="preserve">   contentType: "application/x-www-form-urlencoded; charset=UTF-8",</w:t>
      </w:r>
    </w:p>
    <w:p w14:paraId="492CCEEF" w14:textId="77777777" w:rsidR="00481570" w:rsidRDefault="00481570" w:rsidP="00481570">
      <w:pPr>
        <w:pStyle w:val="TxtCode4-Gris"/>
      </w:pPr>
      <w:r>
        <w:t xml:space="preserve">   data: param,</w:t>
      </w:r>
    </w:p>
    <w:p w14:paraId="570B94AB" w14:textId="77777777" w:rsidR="00481570" w:rsidRPr="00481570" w:rsidRDefault="00481570" w:rsidP="00481570">
      <w:pPr>
        <w:pStyle w:val="TxtCode4-Gris"/>
        <w:rPr>
          <w:lang w:val="fr-CH"/>
        </w:rPr>
      </w:pPr>
      <w:r>
        <w:t xml:space="preserve">   </w:t>
      </w:r>
      <w:r w:rsidRPr="00481570">
        <w:rPr>
          <w:lang w:val="fr-CH"/>
        </w:rPr>
        <w:t>success: successCallback,</w:t>
      </w:r>
    </w:p>
    <w:p w14:paraId="725348E6" w14:textId="77777777" w:rsidR="00481570" w:rsidRPr="00481570" w:rsidRDefault="00481570" w:rsidP="00481570">
      <w:pPr>
        <w:pStyle w:val="TxtCode4-Gris"/>
        <w:rPr>
          <w:lang w:val="fr-CH"/>
        </w:rPr>
      </w:pPr>
      <w:r w:rsidRPr="00481570">
        <w:rPr>
          <w:lang w:val="fr-CH"/>
        </w:rPr>
        <w:t xml:space="preserve">   error: errorCallback</w:t>
      </w:r>
    </w:p>
    <w:p w14:paraId="00208529" w14:textId="77777777" w:rsidR="00481570" w:rsidRPr="00481570" w:rsidRDefault="00481570" w:rsidP="00481570">
      <w:pPr>
        <w:pStyle w:val="TxtCode4-Gris"/>
        <w:rPr>
          <w:lang w:val="fr-CH"/>
        </w:rPr>
      </w:pPr>
      <w:r w:rsidRPr="00481570">
        <w:rPr>
          <w:lang w:val="fr-CH"/>
        </w:rPr>
        <w:t>});</w:t>
      </w:r>
    </w:p>
    <w:p w14:paraId="7AA1350E" w14:textId="77777777" w:rsidR="00481570" w:rsidRDefault="00481570" w:rsidP="00481570">
      <w:pPr>
        <w:pStyle w:val="TxtJustifi"/>
      </w:pPr>
      <w:r>
        <w:t>Nous allons d’abord indiquer le type de la requête (GET ou POST), puis nous allons le type de contenu et l’encodage utilisé, nous pouvons définir les paramètres avec la propriété « data », pour retourner une méthode en cas de succès, nous avons la propriété « </w:t>
      </w:r>
      <w:proofErr w:type="spellStart"/>
      <w:r>
        <w:t>success</w:t>
      </w:r>
      <w:proofErr w:type="spellEnd"/>
      <w:r>
        <w:t> », la variable utilisée se trouve en paramètre de la fonction contenant la fonction ajax, comme cela nous peut utiliser les données reçues en cas de succès lors de l’appel de la fonction. En cas d’erreur, nous avons la propriété « </w:t>
      </w:r>
      <w:proofErr w:type="spellStart"/>
      <w:r>
        <w:t>error</w:t>
      </w:r>
      <w:proofErr w:type="spellEnd"/>
      <w:r>
        <w:t xml:space="preserve"> » qui marche de la même façon que le </w:t>
      </w:r>
      <w:proofErr w:type="spellStart"/>
      <w:r>
        <w:t>success</w:t>
      </w:r>
      <w:proofErr w:type="spellEnd"/>
      <w:r>
        <w:t xml:space="preserve"> mais qui s’exécutera en cas d’erreur.</w:t>
      </w:r>
    </w:p>
    <w:p w14:paraId="157D5F03" w14:textId="77777777" w:rsidR="00481570" w:rsidRDefault="00481570" w:rsidP="00481570">
      <w:pPr>
        <w:pStyle w:val="TxtJustifi"/>
      </w:pPr>
      <w:r>
        <w:t>Sur Postman, les requêtes vont ressembler à cela :</w:t>
      </w:r>
    </w:p>
    <w:p w14:paraId="05B2C0CC" w14:textId="77777777" w:rsidR="00481570" w:rsidRDefault="00481570" w:rsidP="00481570">
      <w:pPr>
        <w:pStyle w:val="TxtJustifi"/>
      </w:pPr>
      <w:r>
        <w:lastRenderedPageBreak/>
        <w:t> </w:t>
      </w:r>
      <w:r>
        <w:rPr>
          <w:noProof/>
        </w:rPr>
        <w:drawing>
          <wp:inline distT="0" distB="0" distL="0" distR="0" wp14:anchorId="17BEF6D4" wp14:editId="140FF24B">
            <wp:extent cx="2964624" cy="2674961"/>
            <wp:effectExtent l="0" t="0" r="7620" b="0"/>
            <wp:docPr id="1555314471"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14471" name="Image 1" descr="Une image contenant texte, capture d’écran, logiciel, nombre&#10;&#10;Description générée automatique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8732" cy="2696713"/>
                    </a:xfrm>
                    <a:prstGeom prst="rect">
                      <a:avLst/>
                    </a:prstGeom>
                    <a:noFill/>
                    <a:ln>
                      <a:noFill/>
                    </a:ln>
                  </pic:spPr>
                </pic:pic>
              </a:graphicData>
            </a:graphic>
          </wp:inline>
        </w:drawing>
      </w:r>
    </w:p>
    <w:p w14:paraId="359B0942" w14:textId="77777777" w:rsidR="00481570" w:rsidRPr="00345989" w:rsidRDefault="00481570" w:rsidP="00481570">
      <w:pPr>
        <w:pStyle w:val="TxtJustifi"/>
      </w:pPr>
      <w:r>
        <w:t>L’onglet « Params » va nous permettre d’y entrer nos paramètres, les données vont ensuite s’afficher dans le « body », nous pouvons choisir la forme que prendra le body (« </w:t>
      </w:r>
      <w:proofErr w:type="spellStart"/>
      <w:r>
        <w:t>pretty</w:t>
      </w:r>
      <w:proofErr w:type="spellEnd"/>
      <w:r>
        <w:t> », « </w:t>
      </w:r>
      <w:proofErr w:type="spellStart"/>
      <w:r>
        <w:t>raw</w:t>
      </w:r>
      <w:proofErr w:type="spellEnd"/>
      <w:r>
        <w:t> », etc…).</w:t>
      </w:r>
    </w:p>
    <w:p w14:paraId="34C9477A" w14:textId="77777777" w:rsidR="001D148C" w:rsidRDefault="001D148C" w:rsidP="001D148C">
      <w:pPr>
        <w:pStyle w:val="Titre3"/>
        <w:numPr>
          <w:ilvl w:val="2"/>
          <w:numId w:val="1"/>
        </w:numPr>
      </w:pPr>
      <w:r>
        <w:t>Extrait de code</w:t>
      </w:r>
    </w:p>
    <w:p w14:paraId="2997BD11" w14:textId="77777777" w:rsidR="006512F6" w:rsidRDefault="006512F6" w:rsidP="006512F6">
      <w:pPr>
        <w:pStyle w:val="TxtCode4-Gris"/>
      </w:pPr>
      <w:r>
        <w:t xml:space="preserve">    celcius2Fahrenheit(degres, successCallback, errorCallback) {</w:t>
      </w:r>
    </w:p>
    <w:p w14:paraId="3D3D0E6A" w14:textId="77777777" w:rsidR="006512F6" w:rsidRDefault="006512F6" w:rsidP="006512F6">
      <w:pPr>
        <w:pStyle w:val="TxtCode4-Gris"/>
      </w:pPr>
      <w:r>
        <w:t xml:space="preserve">      let url = "https://kabashiel.emf-informatique.ch/307/Exercices/Exercice_18/php/convert-temp_g_json.PHP";</w:t>
      </w:r>
    </w:p>
    <w:p w14:paraId="6A5EDF28" w14:textId="77777777" w:rsidR="006512F6" w:rsidRDefault="006512F6" w:rsidP="006512F6">
      <w:pPr>
        <w:pStyle w:val="TxtCode4-Gris"/>
      </w:pPr>
      <w:r>
        <w:t xml:space="preserve">      let param = "Temperature=" + degres + "&amp;FromUnit=C&amp;ToUnit=F";</w:t>
      </w:r>
    </w:p>
    <w:p w14:paraId="54A3FBE3" w14:textId="77777777" w:rsidR="006512F6" w:rsidRDefault="006512F6" w:rsidP="006512F6">
      <w:pPr>
        <w:pStyle w:val="TxtCode4-Gris"/>
      </w:pPr>
      <w:r>
        <w:t xml:space="preserve">   </w:t>
      </w:r>
    </w:p>
    <w:p w14:paraId="3203250F" w14:textId="77777777" w:rsidR="006512F6" w:rsidRPr="006512F6" w:rsidRDefault="006512F6" w:rsidP="006512F6">
      <w:pPr>
        <w:pStyle w:val="TxtCode4-Gris"/>
        <w:rPr>
          <w:lang w:val="fr-CH"/>
        </w:rPr>
      </w:pPr>
      <w:r>
        <w:t xml:space="preserve">      </w:t>
      </w:r>
      <w:r w:rsidRPr="006512F6">
        <w:rPr>
          <w:lang w:val="fr-CH"/>
        </w:rPr>
        <w:t>// envoi de la requête</w:t>
      </w:r>
    </w:p>
    <w:p w14:paraId="3DB17203" w14:textId="77777777" w:rsidR="006512F6" w:rsidRPr="006512F6" w:rsidRDefault="006512F6" w:rsidP="006512F6">
      <w:pPr>
        <w:pStyle w:val="TxtCode4-Gris"/>
        <w:rPr>
          <w:lang w:val="fr-CH"/>
        </w:rPr>
      </w:pPr>
      <w:r w:rsidRPr="006512F6">
        <w:rPr>
          <w:lang w:val="fr-CH"/>
        </w:rPr>
        <w:t xml:space="preserve">      $.ajax(url, {</w:t>
      </w:r>
    </w:p>
    <w:p w14:paraId="5B6FB474" w14:textId="77777777" w:rsidR="006512F6" w:rsidRDefault="006512F6" w:rsidP="006512F6">
      <w:pPr>
        <w:pStyle w:val="TxtCode4-Gris"/>
      </w:pPr>
      <w:r w:rsidRPr="006512F6">
        <w:rPr>
          <w:lang w:val="fr-CH"/>
        </w:rPr>
        <w:t xml:space="preserve">        </w:t>
      </w:r>
      <w:r>
        <w:t>type: "GET",</w:t>
      </w:r>
    </w:p>
    <w:p w14:paraId="676ABE66" w14:textId="77777777" w:rsidR="006512F6" w:rsidRDefault="006512F6" w:rsidP="006512F6">
      <w:pPr>
        <w:pStyle w:val="TxtCode4-Gris"/>
      </w:pPr>
      <w:r>
        <w:t xml:space="preserve">        contentType: "application/x-www-form-urlencoded; charset=UTF-8",</w:t>
      </w:r>
    </w:p>
    <w:p w14:paraId="05173D5A" w14:textId="77777777" w:rsidR="006512F6" w:rsidRDefault="006512F6" w:rsidP="006512F6">
      <w:pPr>
        <w:pStyle w:val="TxtCode4-Gris"/>
      </w:pPr>
      <w:r>
        <w:t xml:space="preserve">        data: param,</w:t>
      </w:r>
    </w:p>
    <w:p w14:paraId="6799678E" w14:textId="77777777" w:rsidR="006512F6" w:rsidRDefault="006512F6" w:rsidP="006512F6">
      <w:pPr>
        <w:pStyle w:val="TxtCode4-Gris"/>
      </w:pPr>
      <w:r>
        <w:t xml:space="preserve">        success: successCallback,</w:t>
      </w:r>
    </w:p>
    <w:p w14:paraId="0326A5D4" w14:textId="77777777" w:rsidR="006512F6" w:rsidRDefault="006512F6" w:rsidP="006512F6">
      <w:pPr>
        <w:pStyle w:val="TxtCode4-Gris"/>
      </w:pPr>
      <w:r>
        <w:t xml:space="preserve">        error: errorCallback</w:t>
      </w:r>
    </w:p>
    <w:p w14:paraId="7CB4776D" w14:textId="77777777" w:rsidR="006512F6" w:rsidRDefault="006512F6" w:rsidP="006512F6">
      <w:pPr>
        <w:pStyle w:val="TxtCode4-Gris"/>
      </w:pPr>
      <w:r>
        <w:t xml:space="preserve">      });</w:t>
      </w:r>
    </w:p>
    <w:p w14:paraId="45370C4C" w14:textId="32568065" w:rsidR="003D0265" w:rsidRPr="003D0265" w:rsidRDefault="006512F6" w:rsidP="006512F6">
      <w:pPr>
        <w:pStyle w:val="TxtCode4-Gris"/>
      </w:pPr>
      <w:r>
        <w:t xml:space="preserve">    }</w:t>
      </w:r>
    </w:p>
    <w:p w14:paraId="6B405D60" w14:textId="0F0EE669" w:rsidR="001D148C" w:rsidRDefault="001D148C" w:rsidP="001D148C">
      <w:pPr>
        <w:pStyle w:val="Titre3"/>
        <w:numPr>
          <w:ilvl w:val="2"/>
          <w:numId w:val="1"/>
        </w:numPr>
      </w:pPr>
      <w:r>
        <w:t>Capture</w:t>
      </w:r>
    </w:p>
    <w:p w14:paraId="44F18F20" w14:textId="725D342C" w:rsidR="003D0265" w:rsidRPr="003D0265" w:rsidRDefault="00B15873" w:rsidP="003D0265">
      <w:pPr>
        <w:pStyle w:val="TxtJustifi"/>
      </w:pPr>
      <w:r w:rsidRPr="00B15873">
        <w:drawing>
          <wp:inline distT="0" distB="0" distL="0" distR="0" wp14:anchorId="7CA781BA" wp14:editId="4218FD49">
            <wp:extent cx="5939790" cy="1435100"/>
            <wp:effectExtent l="0" t="0" r="3810" b="0"/>
            <wp:docPr id="132159191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91910" name="Image 1" descr="Une image contenant texte, capture d’écran, Police, ligne&#10;&#10;Description générée automatiquement"/>
                    <pic:cNvPicPr/>
                  </pic:nvPicPr>
                  <pic:blipFill>
                    <a:blip r:embed="rId33"/>
                    <a:stretch>
                      <a:fillRect/>
                    </a:stretch>
                  </pic:blipFill>
                  <pic:spPr>
                    <a:xfrm>
                      <a:off x="0" y="0"/>
                      <a:ext cx="5939790" cy="1435100"/>
                    </a:xfrm>
                    <a:prstGeom prst="rect">
                      <a:avLst/>
                    </a:prstGeom>
                  </pic:spPr>
                </pic:pic>
              </a:graphicData>
            </a:graphic>
          </wp:inline>
        </w:drawing>
      </w:r>
    </w:p>
    <w:p w14:paraId="446F114E" w14:textId="43DFB22E" w:rsidR="001D148C" w:rsidRDefault="00345989" w:rsidP="001D148C">
      <w:pPr>
        <w:pStyle w:val="Titre2"/>
      </w:pPr>
      <w:bookmarkStart w:id="30" w:name="_Toc137377798"/>
      <w:r>
        <w:t>Exercice 20</w:t>
      </w:r>
      <w:bookmarkEnd w:id="30"/>
    </w:p>
    <w:p w14:paraId="0068D4FF" w14:textId="77777777" w:rsidR="001D148C" w:rsidRDefault="001D148C" w:rsidP="001D148C">
      <w:pPr>
        <w:pStyle w:val="Titre3"/>
        <w:numPr>
          <w:ilvl w:val="2"/>
          <w:numId w:val="1"/>
        </w:numPr>
      </w:pPr>
      <w:r>
        <w:lastRenderedPageBreak/>
        <w:t>Objectif de l’exercice</w:t>
      </w:r>
    </w:p>
    <w:p w14:paraId="5B7AFE65" w14:textId="38A2075B" w:rsidR="00B15873" w:rsidRPr="00B15873" w:rsidRDefault="00F71705" w:rsidP="00B15873">
      <w:pPr>
        <w:pStyle w:val="TxtJustifi"/>
      </w:pPr>
      <w:r>
        <w:t>Le but était de créer une application web en SPA où l’on peut se loguer</w:t>
      </w:r>
      <w:r w:rsidR="00496D36">
        <w:t xml:space="preserve"> ou créer un compte.</w:t>
      </w:r>
    </w:p>
    <w:p w14:paraId="50BFE558" w14:textId="77777777" w:rsidR="001D148C" w:rsidRDefault="001D148C" w:rsidP="001D148C">
      <w:pPr>
        <w:pStyle w:val="Titre3"/>
        <w:numPr>
          <w:ilvl w:val="2"/>
          <w:numId w:val="1"/>
        </w:numPr>
      </w:pPr>
      <w:r>
        <w:t>Explications</w:t>
      </w:r>
    </w:p>
    <w:p w14:paraId="06C186B8" w14:textId="77777777" w:rsidR="00F71705" w:rsidRDefault="00F71705" w:rsidP="00F71705">
      <w:pPr>
        <w:pStyle w:val="TxtJustifi"/>
      </w:pPr>
      <w:r w:rsidRPr="00A065F7">
        <w:t>SPA (Single Page Application) es</w:t>
      </w:r>
      <w:r>
        <w:t>t un modèle d’application web qui se base sur le fait d’avoir une seule page HTML qui va charger d’autre fichiers HTML dans un de ses éléments, les fichiers HTML chargés seront des « vues » ou « </w:t>
      </w:r>
      <w:proofErr w:type="spellStart"/>
      <w:r>
        <w:t>views</w:t>
      </w:r>
      <w:proofErr w:type="spellEnd"/>
      <w:r>
        <w:t> » en anglais. Cela permet de ne pas avoir à naviguer entre plusieurs pages de site, cela permet de charger qu’une seule fois notre site car il n’y a qu’une seule page, cela permet donc aussi d’avoir un seul URL pour notre site.</w:t>
      </w:r>
    </w:p>
    <w:p w14:paraId="4959E46F" w14:textId="77777777" w:rsidR="00F71705" w:rsidRDefault="00F71705" w:rsidP="00F71705">
      <w:pPr>
        <w:pStyle w:val="TxtJustifi"/>
      </w:pPr>
      <w:r>
        <w:t xml:space="preserve">Pour pouvoir charger du code HTML dans un élément d’une autre page, nous pouvons utiliser la fonction </w:t>
      </w:r>
      <w:proofErr w:type="spellStart"/>
      <w:r>
        <w:t>jquery</w:t>
      </w:r>
      <w:proofErr w:type="spellEnd"/>
      <w:r>
        <w:t xml:space="preserve"> </w:t>
      </w:r>
      <w:proofErr w:type="gramStart"/>
      <w:r>
        <w:t>« .</w:t>
      </w:r>
      <w:proofErr w:type="spellStart"/>
      <w:r>
        <w:t>load</w:t>
      </w:r>
      <w:proofErr w:type="spellEnd"/>
      <w:proofErr w:type="gramEnd"/>
      <w:r>
        <w:t>() » avec en paramètre notre fichier HTML.</w:t>
      </w:r>
    </w:p>
    <w:p w14:paraId="189D5AE1" w14:textId="77777777" w:rsidR="00F71705" w:rsidRDefault="00F71705" w:rsidP="00F71705">
      <w:pPr>
        <w:pStyle w:val="TxtCode4-Gris"/>
      </w:pPr>
      <w:r>
        <w:t>loadLogin() {</w:t>
      </w:r>
    </w:p>
    <w:p w14:paraId="67B43A6F" w14:textId="77777777" w:rsidR="00F71705" w:rsidRDefault="00F71705" w:rsidP="00F71705">
      <w:pPr>
        <w:pStyle w:val="TxtCode4-Gris"/>
      </w:pPr>
      <w:r>
        <w:t xml:space="preserve">    this.vue.chargerVue("login", () =&gt;  new LoginCtrl());</w:t>
      </w:r>
    </w:p>
    <w:p w14:paraId="0832A638" w14:textId="77777777" w:rsidR="00F71705" w:rsidRPr="001E6ABC" w:rsidRDefault="00F71705" w:rsidP="00F71705">
      <w:pPr>
        <w:pStyle w:val="TxtCode4-Gris"/>
        <w:rPr>
          <w:lang w:val="fr-CH"/>
        </w:rPr>
      </w:pPr>
      <w:r w:rsidRPr="001E6ABC">
        <w:rPr>
          <w:lang w:val="fr-CH"/>
        </w:rPr>
        <w:t>}</w:t>
      </w:r>
    </w:p>
    <w:p w14:paraId="1A1F696B" w14:textId="77777777" w:rsidR="00F71705" w:rsidRPr="00A065F7" w:rsidRDefault="00F71705" w:rsidP="00F71705">
      <w:pPr>
        <w:pStyle w:val="TxtJustifi"/>
      </w:pPr>
      <w:r>
        <w:t>La fonction « </w:t>
      </w:r>
      <w:proofErr w:type="gramStart"/>
      <w:r>
        <w:t>$.</w:t>
      </w:r>
      <w:proofErr w:type="spellStart"/>
      <w:r>
        <w:t>ajaxSetup</w:t>
      </w:r>
      <w:proofErr w:type="spellEnd"/>
      <w:proofErr w:type="gramEnd"/>
      <w:r>
        <w:t>() » permet de configurer les options par défaut pour toutes les requêtes ajax que nous ferons dans notre projet. Ces options vont s’appliquer à toutes les requêtes appart si nous déclarons explicitement une option dans notre requête ajax.</w:t>
      </w:r>
    </w:p>
    <w:p w14:paraId="6CCE4F56" w14:textId="77777777" w:rsidR="001D148C" w:rsidRDefault="001D148C" w:rsidP="001D148C">
      <w:pPr>
        <w:pStyle w:val="Titre3"/>
        <w:numPr>
          <w:ilvl w:val="2"/>
          <w:numId w:val="1"/>
        </w:numPr>
      </w:pPr>
      <w:r>
        <w:t>Extrait de code</w:t>
      </w:r>
    </w:p>
    <w:p w14:paraId="51A39151" w14:textId="66B51C81" w:rsidR="00B15873" w:rsidRDefault="00496D36" w:rsidP="00B15873">
      <w:pPr>
        <w:pStyle w:val="TxtJustifi"/>
      </w:pPr>
      <w:r>
        <w:t>VueService</w:t>
      </w:r>
      <w:r w:rsidR="005D394B">
        <w:t>.js :</w:t>
      </w:r>
    </w:p>
    <w:p w14:paraId="75D0B9B1" w14:textId="77777777" w:rsidR="005D394B" w:rsidRPr="005D394B" w:rsidRDefault="005D394B" w:rsidP="005D394B">
      <w:pPr>
        <w:pStyle w:val="TxtCode4-Gris"/>
        <w:rPr>
          <w:lang w:val="fr-CH"/>
        </w:rPr>
      </w:pPr>
      <w:r w:rsidRPr="005D394B">
        <w:rPr>
          <w:lang w:val="fr-CH"/>
        </w:rPr>
        <w:t>class VueService {</w:t>
      </w:r>
    </w:p>
    <w:p w14:paraId="6370A9F8" w14:textId="77777777" w:rsidR="005D394B" w:rsidRPr="005D394B" w:rsidRDefault="005D394B" w:rsidP="005D394B">
      <w:pPr>
        <w:pStyle w:val="TxtCode4-Gris"/>
        <w:rPr>
          <w:lang w:val="fr-CH"/>
        </w:rPr>
      </w:pPr>
      <w:r w:rsidRPr="005D394B">
        <w:rPr>
          <w:lang w:val="fr-CH"/>
        </w:rPr>
        <w:t xml:space="preserve">  constructor() {}</w:t>
      </w:r>
    </w:p>
    <w:p w14:paraId="743573DF" w14:textId="77777777" w:rsidR="005D394B" w:rsidRPr="005D394B" w:rsidRDefault="005D394B" w:rsidP="005D394B">
      <w:pPr>
        <w:pStyle w:val="TxtCode4-Gris"/>
        <w:rPr>
          <w:lang w:val="fr-CH"/>
        </w:rPr>
      </w:pPr>
    </w:p>
    <w:p w14:paraId="41AB179D" w14:textId="77777777" w:rsidR="005D394B" w:rsidRPr="005D394B" w:rsidRDefault="005D394B" w:rsidP="005D394B">
      <w:pPr>
        <w:pStyle w:val="TxtCode4-Gris"/>
        <w:rPr>
          <w:lang w:val="fr-CH"/>
        </w:rPr>
      </w:pPr>
      <w:r w:rsidRPr="005D394B">
        <w:rPr>
          <w:lang w:val="fr-CH"/>
        </w:rPr>
        <w:t xml:space="preserve">    chargerVue(vue, callback) {</w:t>
      </w:r>
    </w:p>
    <w:p w14:paraId="5BB5C790" w14:textId="77777777" w:rsidR="005D394B" w:rsidRPr="005D394B" w:rsidRDefault="005D394B" w:rsidP="005D394B">
      <w:pPr>
        <w:pStyle w:val="TxtCode4-Gris"/>
        <w:rPr>
          <w:lang w:val="fr-CH"/>
        </w:rPr>
      </w:pPr>
    </w:p>
    <w:p w14:paraId="67B5BDDF" w14:textId="77777777" w:rsidR="005D394B" w:rsidRPr="005D394B" w:rsidRDefault="005D394B" w:rsidP="005D394B">
      <w:pPr>
        <w:pStyle w:val="TxtCode4-Gris"/>
        <w:rPr>
          <w:lang w:val="fr-CH"/>
        </w:rPr>
      </w:pPr>
      <w:r w:rsidRPr="005D394B">
        <w:rPr>
          <w:lang w:val="fr-CH"/>
        </w:rPr>
        <w:t xml:space="preserve">    // charger la vue demandee</w:t>
      </w:r>
    </w:p>
    <w:p w14:paraId="4241F6B1" w14:textId="77777777" w:rsidR="005D394B" w:rsidRDefault="005D394B" w:rsidP="005D394B">
      <w:pPr>
        <w:pStyle w:val="TxtCode4-Gris"/>
      </w:pPr>
      <w:r w:rsidRPr="005D394B">
        <w:rPr>
          <w:lang w:val="fr-CH"/>
        </w:rPr>
        <w:t xml:space="preserve">    </w:t>
      </w:r>
      <w:r>
        <w:t>$("#view").load("views/" + vue + ".html", function () {</w:t>
      </w:r>
    </w:p>
    <w:p w14:paraId="77A1C69B" w14:textId="77777777" w:rsidR="005D394B" w:rsidRDefault="005D394B" w:rsidP="005D394B">
      <w:pPr>
        <w:pStyle w:val="TxtCode4-Gris"/>
      </w:pPr>
    </w:p>
    <w:p w14:paraId="144D0E24" w14:textId="77777777" w:rsidR="005D394B" w:rsidRPr="005D394B" w:rsidRDefault="005D394B" w:rsidP="005D394B">
      <w:pPr>
        <w:pStyle w:val="TxtCode4-Gris"/>
        <w:rPr>
          <w:lang w:val="fr-CH"/>
        </w:rPr>
      </w:pPr>
      <w:r>
        <w:t xml:space="preserve">      </w:t>
      </w:r>
      <w:r w:rsidRPr="005D394B">
        <w:rPr>
          <w:lang w:val="fr-CH"/>
        </w:rPr>
        <w:t>// si une fonction de callback est spécifiée, on l'appelle ici</w:t>
      </w:r>
    </w:p>
    <w:p w14:paraId="6B2428DB" w14:textId="77777777" w:rsidR="005D394B" w:rsidRDefault="005D394B" w:rsidP="005D394B">
      <w:pPr>
        <w:pStyle w:val="TxtCode4-Gris"/>
      </w:pPr>
      <w:r w:rsidRPr="005D394B">
        <w:rPr>
          <w:lang w:val="fr-CH"/>
        </w:rPr>
        <w:t xml:space="preserve">      </w:t>
      </w:r>
      <w:r>
        <w:t>if (typeof callback !== "undefined") {</w:t>
      </w:r>
    </w:p>
    <w:p w14:paraId="65405916" w14:textId="77777777" w:rsidR="005D394B" w:rsidRDefault="005D394B" w:rsidP="005D394B">
      <w:pPr>
        <w:pStyle w:val="TxtCode4-Gris"/>
      </w:pPr>
      <w:r>
        <w:t xml:space="preserve">        callback();</w:t>
      </w:r>
    </w:p>
    <w:p w14:paraId="70A680D3" w14:textId="77777777" w:rsidR="005D394B" w:rsidRDefault="005D394B" w:rsidP="005D394B">
      <w:pPr>
        <w:pStyle w:val="TxtCode4-Gris"/>
      </w:pPr>
      <w:r>
        <w:t xml:space="preserve">      }</w:t>
      </w:r>
    </w:p>
    <w:p w14:paraId="3EA904B5" w14:textId="77777777" w:rsidR="005D394B" w:rsidRDefault="005D394B" w:rsidP="005D394B">
      <w:pPr>
        <w:pStyle w:val="TxtCode4-Gris"/>
      </w:pPr>
    </w:p>
    <w:p w14:paraId="75265683" w14:textId="77777777" w:rsidR="005D394B" w:rsidRDefault="005D394B" w:rsidP="005D394B">
      <w:pPr>
        <w:pStyle w:val="TxtCode4-Gris"/>
      </w:pPr>
      <w:r>
        <w:t xml:space="preserve">    });</w:t>
      </w:r>
    </w:p>
    <w:p w14:paraId="5AD1D9B9" w14:textId="77777777" w:rsidR="005D394B" w:rsidRDefault="005D394B" w:rsidP="005D394B">
      <w:pPr>
        <w:pStyle w:val="TxtCode4-Gris"/>
      </w:pPr>
      <w:r>
        <w:t xml:space="preserve">  }</w:t>
      </w:r>
    </w:p>
    <w:p w14:paraId="3F9A6B0B" w14:textId="77777777" w:rsidR="005D394B" w:rsidRDefault="005D394B" w:rsidP="005D394B">
      <w:pPr>
        <w:pStyle w:val="TxtCode4-Gris"/>
      </w:pPr>
    </w:p>
    <w:p w14:paraId="0DE26C10" w14:textId="220960DC" w:rsidR="005D394B" w:rsidRDefault="005D394B" w:rsidP="005D394B">
      <w:pPr>
        <w:pStyle w:val="TxtCode4-Gris"/>
      </w:pPr>
      <w:r>
        <w:t>}</w:t>
      </w:r>
    </w:p>
    <w:p w14:paraId="1251814E" w14:textId="58BA3D1A" w:rsidR="005D394B" w:rsidRDefault="005D394B" w:rsidP="00B15873">
      <w:pPr>
        <w:pStyle w:val="TxtJustifi"/>
      </w:pPr>
      <w:proofErr w:type="spellStart"/>
      <w:proofErr w:type="gramStart"/>
      <w:r>
        <w:t>indexCtrl</w:t>
      </w:r>
      <w:proofErr w:type="spellEnd"/>
      <w:proofErr w:type="gramEnd"/>
      <w:r>
        <w:t> :</w:t>
      </w:r>
    </w:p>
    <w:p w14:paraId="7D8CDCB1" w14:textId="77777777" w:rsidR="00FB69C7" w:rsidRPr="00FB69C7" w:rsidRDefault="00FB69C7" w:rsidP="00FB69C7">
      <w:pPr>
        <w:pStyle w:val="TxtCode4-Gris"/>
        <w:rPr>
          <w:lang w:val="fr-CH"/>
        </w:rPr>
      </w:pPr>
      <w:r w:rsidRPr="00FB69C7">
        <w:rPr>
          <w:lang w:val="fr-CH"/>
        </w:rPr>
        <w:t>$().ready(function () {</w:t>
      </w:r>
    </w:p>
    <w:p w14:paraId="1FFB6505" w14:textId="77777777" w:rsidR="00FB69C7" w:rsidRPr="00FB69C7" w:rsidRDefault="00FB69C7" w:rsidP="00FB69C7">
      <w:pPr>
        <w:pStyle w:val="TxtCode4-Gris"/>
        <w:rPr>
          <w:lang w:val="fr-CH"/>
        </w:rPr>
      </w:pPr>
      <w:r w:rsidRPr="00FB69C7">
        <w:rPr>
          <w:lang w:val="fr-CH"/>
        </w:rPr>
        <w:t xml:space="preserve">  // service et indexCtrl sont des variables globales qui doivent être accessible depuis partout =&gt; pas de mot clé devant ou window.xxx</w:t>
      </w:r>
    </w:p>
    <w:p w14:paraId="0A5F27E4" w14:textId="77777777" w:rsidR="00FB69C7" w:rsidRDefault="00FB69C7" w:rsidP="00FB69C7">
      <w:pPr>
        <w:pStyle w:val="TxtCode4-Gris"/>
      </w:pPr>
      <w:r w:rsidRPr="00FB69C7">
        <w:rPr>
          <w:lang w:val="fr-CH"/>
        </w:rPr>
        <w:t xml:space="preserve">  </w:t>
      </w:r>
      <w:r>
        <w:t>http = new HttpService();</w:t>
      </w:r>
    </w:p>
    <w:p w14:paraId="7F8A1CB5" w14:textId="77777777" w:rsidR="00FB69C7" w:rsidRDefault="00FB69C7" w:rsidP="00FB69C7">
      <w:pPr>
        <w:pStyle w:val="TxtCode4-Gris"/>
      </w:pPr>
      <w:r>
        <w:t xml:space="preserve">  indexCtrl = new IndexCtrl();  // ctrl principal</w:t>
      </w:r>
    </w:p>
    <w:p w14:paraId="707C4582" w14:textId="77777777" w:rsidR="00FB69C7" w:rsidRDefault="00FB69C7" w:rsidP="00FB69C7">
      <w:pPr>
        <w:pStyle w:val="TxtCode4-Gris"/>
      </w:pPr>
      <w:r>
        <w:t xml:space="preserve">  http.centraliserErreurHttp(indexCtrl.afficherErreurHttp);</w:t>
      </w:r>
    </w:p>
    <w:p w14:paraId="6A8392DF" w14:textId="77777777" w:rsidR="00FB69C7" w:rsidRDefault="00FB69C7" w:rsidP="00FB69C7">
      <w:pPr>
        <w:pStyle w:val="TxtCode4-Gris"/>
      </w:pPr>
      <w:r>
        <w:lastRenderedPageBreak/>
        <w:t>});</w:t>
      </w:r>
    </w:p>
    <w:p w14:paraId="54A65E96" w14:textId="77777777" w:rsidR="00FB69C7" w:rsidRDefault="00FB69C7" w:rsidP="00FB69C7">
      <w:pPr>
        <w:pStyle w:val="TxtCode4-Gris"/>
      </w:pPr>
    </w:p>
    <w:p w14:paraId="0D8777B6" w14:textId="77777777" w:rsidR="00FB69C7" w:rsidRDefault="00FB69C7" w:rsidP="00FB69C7">
      <w:pPr>
        <w:pStyle w:val="TxtCode4-Gris"/>
      </w:pPr>
      <w:r>
        <w:t>class IndexCtrl {</w:t>
      </w:r>
    </w:p>
    <w:p w14:paraId="21084514" w14:textId="77777777" w:rsidR="00FB69C7" w:rsidRDefault="00FB69C7" w:rsidP="00FB69C7">
      <w:pPr>
        <w:pStyle w:val="TxtCode4-Gris"/>
      </w:pPr>
      <w:r>
        <w:t xml:space="preserve">  constructor() {</w:t>
      </w:r>
    </w:p>
    <w:p w14:paraId="554EE070" w14:textId="77777777" w:rsidR="00FB69C7" w:rsidRDefault="00FB69C7" w:rsidP="00FB69C7">
      <w:pPr>
        <w:pStyle w:val="TxtCode4-Gris"/>
      </w:pPr>
      <w:r>
        <w:t xml:space="preserve">    this.vue = new VueService();</w:t>
      </w:r>
    </w:p>
    <w:p w14:paraId="4E05102A" w14:textId="77777777" w:rsidR="00FB69C7" w:rsidRDefault="00FB69C7" w:rsidP="00FB69C7">
      <w:pPr>
        <w:pStyle w:val="TxtCode4-Gris"/>
      </w:pPr>
      <w:r>
        <w:t xml:space="preserve">    this.loadLogin();</w:t>
      </w:r>
    </w:p>
    <w:p w14:paraId="3349EF2E" w14:textId="77777777" w:rsidR="00FB69C7" w:rsidRDefault="00FB69C7" w:rsidP="00FB69C7">
      <w:pPr>
        <w:pStyle w:val="TxtCode4-Gris"/>
      </w:pPr>
      <w:r>
        <w:t xml:space="preserve">  }</w:t>
      </w:r>
    </w:p>
    <w:p w14:paraId="36697BF9" w14:textId="77777777" w:rsidR="00FB69C7" w:rsidRDefault="00FB69C7" w:rsidP="00FB69C7">
      <w:pPr>
        <w:pStyle w:val="TxtCode4-Gris"/>
      </w:pPr>
    </w:p>
    <w:p w14:paraId="07C5C525" w14:textId="77777777" w:rsidR="00FB69C7" w:rsidRDefault="00FB69C7" w:rsidP="00FB69C7">
      <w:pPr>
        <w:pStyle w:val="TxtCode4-Gris"/>
      </w:pPr>
      <w:r>
        <w:t xml:space="preserve">  afficherErreurHttp(msg) {</w:t>
      </w:r>
    </w:p>
    <w:p w14:paraId="4928CD12" w14:textId="77777777" w:rsidR="00FB69C7" w:rsidRDefault="00FB69C7" w:rsidP="00FB69C7">
      <w:pPr>
        <w:pStyle w:val="TxtCode4-Gris"/>
      </w:pPr>
      <w:r>
        <w:t xml:space="preserve">    alert(msg);</w:t>
      </w:r>
    </w:p>
    <w:p w14:paraId="3D5000F5" w14:textId="77777777" w:rsidR="00FB69C7" w:rsidRDefault="00FB69C7" w:rsidP="00FB69C7">
      <w:pPr>
        <w:pStyle w:val="TxtCode4-Gris"/>
      </w:pPr>
      <w:r>
        <w:t xml:space="preserve">  }</w:t>
      </w:r>
    </w:p>
    <w:p w14:paraId="4141938A" w14:textId="77777777" w:rsidR="00FB69C7" w:rsidRDefault="00FB69C7" w:rsidP="00FB69C7">
      <w:pPr>
        <w:pStyle w:val="TxtCode4-Gris"/>
      </w:pPr>
    </w:p>
    <w:p w14:paraId="0BC5FB7D" w14:textId="77777777" w:rsidR="00FB69C7" w:rsidRDefault="00FB69C7" w:rsidP="00FB69C7">
      <w:pPr>
        <w:pStyle w:val="TxtCode4-Gris"/>
      </w:pPr>
      <w:r>
        <w:t xml:space="preserve">  // avec arrow function</w:t>
      </w:r>
    </w:p>
    <w:p w14:paraId="454DA288" w14:textId="77777777" w:rsidR="00FB69C7" w:rsidRDefault="00FB69C7" w:rsidP="00FB69C7">
      <w:pPr>
        <w:pStyle w:val="TxtCode4-Gris"/>
      </w:pPr>
      <w:r>
        <w:t xml:space="preserve">  loadLogin() {</w:t>
      </w:r>
    </w:p>
    <w:p w14:paraId="4E61171E" w14:textId="77777777" w:rsidR="00FB69C7" w:rsidRDefault="00FB69C7" w:rsidP="00FB69C7">
      <w:pPr>
        <w:pStyle w:val="TxtCode4-Gris"/>
      </w:pPr>
      <w:r>
        <w:t xml:space="preserve">    this.vue.chargerVue("login", () =&gt;  new LoginCtrl());</w:t>
      </w:r>
    </w:p>
    <w:p w14:paraId="7DC0C052" w14:textId="77777777" w:rsidR="00FB69C7" w:rsidRPr="00FB69C7" w:rsidRDefault="00FB69C7" w:rsidP="00FB69C7">
      <w:pPr>
        <w:pStyle w:val="TxtCode4-Gris"/>
        <w:rPr>
          <w:lang w:val="fr-CH"/>
        </w:rPr>
      </w:pPr>
      <w:r>
        <w:t xml:space="preserve">  </w:t>
      </w:r>
      <w:r w:rsidRPr="00FB69C7">
        <w:rPr>
          <w:lang w:val="fr-CH"/>
        </w:rPr>
        <w:t>}</w:t>
      </w:r>
    </w:p>
    <w:p w14:paraId="669F159A" w14:textId="77777777" w:rsidR="00FB69C7" w:rsidRPr="00FB69C7" w:rsidRDefault="00FB69C7" w:rsidP="00FB69C7">
      <w:pPr>
        <w:pStyle w:val="TxtCode4-Gris"/>
        <w:rPr>
          <w:lang w:val="fr-CH"/>
        </w:rPr>
      </w:pPr>
    </w:p>
    <w:p w14:paraId="000CB30E" w14:textId="77777777" w:rsidR="00FB69C7" w:rsidRPr="00FB69C7" w:rsidRDefault="00FB69C7" w:rsidP="00FB69C7">
      <w:pPr>
        <w:pStyle w:val="TxtCode4-Gris"/>
        <w:rPr>
          <w:lang w:val="fr-CH"/>
        </w:rPr>
      </w:pPr>
      <w:r w:rsidRPr="00FB69C7">
        <w:rPr>
          <w:lang w:val="fr-CH"/>
        </w:rPr>
        <w:t xml:space="preserve">  // avec function classique</w:t>
      </w:r>
    </w:p>
    <w:p w14:paraId="023DC81A" w14:textId="77777777" w:rsidR="00FB69C7" w:rsidRPr="00FB69C7" w:rsidRDefault="00FB69C7" w:rsidP="00FB69C7">
      <w:pPr>
        <w:pStyle w:val="TxtCode4-Gris"/>
        <w:rPr>
          <w:lang w:val="fr-CH"/>
        </w:rPr>
      </w:pPr>
      <w:r w:rsidRPr="00FB69C7">
        <w:rPr>
          <w:lang w:val="fr-CH"/>
        </w:rPr>
        <w:t xml:space="preserve">  loadAccueil(langue) {</w:t>
      </w:r>
    </w:p>
    <w:p w14:paraId="173240C7" w14:textId="77777777" w:rsidR="00FB69C7" w:rsidRPr="00FB69C7" w:rsidRDefault="00FB69C7" w:rsidP="00FB69C7">
      <w:pPr>
        <w:pStyle w:val="TxtCode4-Gris"/>
        <w:rPr>
          <w:lang w:val="fr-CH"/>
        </w:rPr>
      </w:pPr>
      <w:r w:rsidRPr="00FB69C7">
        <w:rPr>
          <w:lang w:val="fr-CH"/>
        </w:rPr>
        <w:t xml:space="preserve">    this.vue.chargerVue("accueil", function() {</w:t>
      </w:r>
    </w:p>
    <w:p w14:paraId="7DEBBD51" w14:textId="77777777" w:rsidR="00FB69C7" w:rsidRPr="00FB69C7" w:rsidRDefault="00FB69C7" w:rsidP="00FB69C7">
      <w:pPr>
        <w:pStyle w:val="TxtCode4-Gris"/>
        <w:rPr>
          <w:lang w:val="fr-CH"/>
        </w:rPr>
      </w:pPr>
      <w:r w:rsidRPr="00FB69C7">
        <w:rPr>
          <w:lang w:val="fr-CH"/>
        </w:rPr>
        <w:t xml:space="preserve">      new AccueilCtrl(langue);</w:t>
      </w:r>
    </w:p>
    <w:p w14:paraId="57CACED2" w14:textId="77777777" w:rsidR="00FB69C7" w:rsidRPr="00FB69C7" w:rsidRDefault="00FB69C7" w:rsidP="00FB69C7">
      <w:pPr>
        <w:pStyle w:val="TxtCode4-Gris"/>
        <w:rPr>
          <w:lang w:val="fr-CH"/>
        </w:rPr>
      </w:pPr>
      <w:r w:rsidRPr="00FB69C7">
        <w:rPr>
          <w:lang w:val="fr-CH"/>
        </w:rPr>
        <w:t xml:space="preserve">    });</w:t>
      </w:r>
    </w:p>
    <w:p w14:paraId="1A6D2270" w14:textId="77777777" w:rsidR="00FB69C7" w:rsidRPr="00FB69C7" w:rsidRDefault="00FB69C7" w:rsidP="00FB69C7">
      <w:pPr>
        <w:pStyle w:val="TxtCode4-Gris"/>
        <w:rPr>
          <w:lang w:val="fr-CH"/>
        </w:rPr>
      </w:pPr>
      <w:r w:rsidRPr="00FB69C7">
        <w:rPr>
          <w:lang w:val="fr-CH"/>
        </w:rPr>
        <w:t xml:space="preserve">  }</w:t>
      </w:r>
    </w:p>
    <w:p w14:paraId="67CED57D" w14:textId="77777777" w:rsidR="00FB69C7" w:rsidRPr="00FB69C7" w:rsidRDefault="00FB69C7" w:rsidP="00FB69C7">
      <w:pPr>
        <w:pStyle w:val="TxtCode4-Gris"/>
        <w:rPr>
          <w:lang w:val="fr-CH"/>
        </w:rPr>
      </w:pPr>
    </w:p>
    <w:p w14:paraId="04E0FC19" w14:textId="77777777" w:rsidR="00FB69C7" w:rsidRPr="00FB69C7" w:rsidRDefault="00FB69C7" w:rsidP="00FB69C7">
      <w:pPr>
        <w:pStyle w:val="TxtCode4-Gris"/>
        <w:rPr>
          <w:lang w:val="fr-CH"/>
        </w:rPr>
      </w:pPr>
      <w:r w:rsidRPr="00FB69C7">
        <w:rPr>
          <w:lang w:val="fr-CH"/>
        </w:rPr>
        <w:t xml:space="preserve">  loadCompte() {</w:t>
      </w:r>
    </w:p>
    <w:p w14:paraId="4633FCD6" w14:textId="77777777" w:rsidR="00FB69C7" w:rsidRPr="00FB69C7" w:rsidRDefault="00FB69C7" w:rsidP="00FB69C7">
      <w:pPr>
        <w:pStyle w:val="TxtCode4-Gris"/>
        <w:rPr>
          <w:lang w:val="fr-CH"/>
        </w:rPr>
      </w:pPr>
      <w:r w:rsidRPr="00FB69C7">
        <w:rPr>
          <w:lang w:val="fr-CH"/>
        </w:rPr>
        <w:t xml:space="preserve">    this.vue.chargerVue("compte", () =&gt;  new CompteCtrl());</w:t>
      </w:r>
    </w:p>
    <w:p w14:paraId="53776898" w14:textId="77777777" w:rsidR="00FB69C7" w:rsidRDefault="00FB69C7" w:rsidP="00FB69C7">
      <w:pPr>
        <w:pStyle w:val="TxtCode4-Gris"/>
      </w:pPr>
      <w:r w:rsidRPr="00FB69C7">
        <w:rPr>
          <w:lang w:val="fr-CH"/>
        </w:rPr>
        <w:t xml:space="preserve">  </w:t>
      </w:r>
      <w:r>
        <w:t>}</w:t>
      </w:r>
    </w:p>
    <w:p w14:paraId="730B5316" w14:textId="26F47AAB" w:rsidR="005D394B" w:rsidRDefault="00FB69C7" w:rsidP="00FB69C7">
      <w:pPr>
        <w:pStyle w:val="TxtCode4-Gris"/>
      </w:pPr>
      <w:r>
        <w:t>}</w:t>
      </w:r>
    </w:p>
    <w:p w14:paraId="17610501" w14:textId="76A4CA65" w:rsidR="005D394B" w:rsidRDefault="00FB69C7" w:rsidP="00B15873">
      <w:pPr>
        <w:pStyle w:val="TxtJustifi"/>
      </w:pPr>
      <w:r>
        <w:t>Httpservice.js :</w:t>
      </w:r>
    </w:p>
    <w:p w14:paraId="4037F1CF" w14:textId="77777777" w:rsidR="006E5D9E" w:rsidRPr="006E5D9E" w:rsidRDefault="006E5D9E" w:rsidP="006E5D9E">
      <w:pPr>
        <w:pStyle w:val="TxtCode4-Gris"/>
        <w:rPr>
          <w:lang w:val="fr-CH"/>
        </w:rPr>
      </w:pPr>
      <w:r w:rsidRPr="006E5D9E">
        <w:rPr>
          <w:lang w:val="fr-CH"/>
        </w:rPr>
        <w:t>class HttpService {</w:t>
      </w:r>
    </w:p>
    <w:p w14:paraId="3D445F27" w14:textId="77777777" w:rsidR="006E5D9E" w:rsidRPr="006E5D9E" w:rsidRDefault="006E5D9E" w:rsidP="006E5D9E">
      <w:pPr>
        <w:pStyle w:val="TxtCode4-Gris"/>
        <w:rPr>
          <w:lang w:val="fr-CH"/>
        </w:rPr>
      </w:pPr>
      <w:r w:rsidRPr="006E5D9E">
        <w:rPr>
          <w:lang w:val="fr-CH"/>
        </w:rPr>
        <w:t xml:space="preserve">  constructor() {}</w:t>
      </w:r>
    </w:p>
    <w:p w14:paraId="0303238E" w14:textId="77777777" w:rsidR="006E5D9E" w:rsidRPr="006E5D9E" w:rsidRDefault="006E5D9E" w:rsidP="006E5D9E">
      <w:pPr>
        <w:pStyle w:val="TxtCode4-Gris"/>
        <w:rPr>
          <w:lang w:val="fr-CH"/>
        </w:rPr>
      </w:pPr>
    </w:p>
    <w:p w14:paraId="2A779D88" w14:textId="77777777" w:rsidR="006E5D9E" w:rsidRPr="006E5D9E" w:rsidRDefault="006E5D9E" w:rsidP="006E5D9E">
      <w:pPr>
        <w:pStyle w:val="TxtCode4-Gris"/>
        <w:rPr>
          <w:lang w:val="fr-CH"/>
        </w:rPr>
      </w:pPr>
      <w:r w:rsidRPr="006E5D9E">
        <w:rPr>
          <w:lang w:val="fr-CH"/>
        </w:rPr>
        <w:t xml:space="preserve">  /*</w:t>
      </w:r>
    </w:p>
    <w:p w14:paraId="49E344EC" w14:textId="77777777" w:rsidR="006E5D9E" w:rsidRPr="006E5D9E" w:rsidRDefault="006E5D9E" w:rsidP="006E5D9E">
      <w:pPr>
        <w:pStyle w:val="TxtCode4-Gris"/>
        <w:rPr>
          <w:lang w:val="fr-CH"/>
        </w:rPr>
      </w:pPr>
      <w:r w:rsidRPr="006E5D9E">
        <w:rPr>
          <w:lang w:val="fr-CH"/>
        </w:rPr>
        <w:t xml:space="preserve">  **  $.ajaxSetup permet de définir une fois un élément sans le refaire par la suite. Ici cela se fait l'error</w:t>
      </w:r>
    </w:p>
    <w:p w14:paraId="2ED7EC66" w14:textId="77777777" w:rsidR="006E5D9E" w:rsidRPr="006E5D9E" w:rsidRDefault="006E5D9E" w:rsidP="006E5D9E">
      <w:pPr>
        <w:pStyle w:val="TxtCode4-Gris"/>
        <w:rPr>
          <w:lang w:val="fr-CH"/>
        </w:rPr>
      </w:pPr>
      <w:r w:rsidRPr="006E5D9E">
        <w:rPr>
          <w:lang w:val="fr-CH"/>
        </w:rPr>
        <w:t xml:space="preserve">  */</w:t>
      </w:r>
    </w:p>
    <w:p w14:paraId="2C94D6A7" w14:textId="77777777" w:rsidR="006E5D9E" w:rsidRPr="006E5D9E" w:rsidRDefault="006E5D9E" w:rsidP="006E5D9E">
      <w:pPr>
        <w:pStyle w:val="TxtCode4-Gris"/>
        <w:rPr>
          <w:lang w:val="fr-CH"/>
        </w:rPr>
      </w:pPr>
      <w:r w:rsidRPr="006E5D9E">
        <w:rPr>
          <w:lang w:val="fr-CH"/>
        </w:rPr>
        <w:t xml:space="preserve">  centraliserErreurHttp(httpErrorCallbackFn) {</w:t>
      </w:r>
    </w:p>
    <w:p w14:paraId="64FB9716" w14:textId="77777777" w:rsidR="006E5D9E" w:rsidRPr="006E5D9E" w:rsidRDefault="006E5D9E" w:rsidP="006E5D9E">
      <w:pPr>
        <w:pStyle w:val="TxtCode4-Gris"/>
        <w:rPr>
          <w:lang w:val="fr-CH"/>
        </w:rPr>
      </w:pPr>
      <w:r w:rsidRPr="006E5D9E">
        <w:rPr>
          <w:lang w:val="fr-CH"/>
        </w:rPr>
        <w:t xml:space="preserve">    $.ajaxSetup({</w:t>
      </w:r>
    </w:p>
    <w:p w14:paraId="22E01FB4" w14:textId="77777777" w:rsidR="006E5D9E" w:rsidRPr="006E5D9E" w:rsidRDefault="006E5D9E" w:rsidP="006E5D9E">
      <w:pPr>
        <w:pStyle w:val="TxtCode4-Gris"/>
        <w:rPr>
          <w:lang w:val="fr-CH"/>
        </w:rPr>
      </w:pPr>
      <w:r w:rsidRPr="006E5D9E">
        <w:rPr>
          <w:lang w:val="fr-CH"/>
        </w:rPr>
        <w:t xml:space="preserve">      error: function (xhr, exception) {</w:t>
      </w:r>
    </w:p>
    <w:p w14:paraId="0B2D07C6" w14:textId="77777777" w:rsidR="006E5D9E" w:rsidRDefault="006E5D9E" w:rsidP="006E5D9E">
      <w:pPr>
        <w:pStyle w:val="TxtCode4-Gris"/>
      </w:pPr>
      <w:r w:rsidRPr="006E5D9E">
        <w:rPr>
          <w:lang w:val="fr-CH"/>
        </w:rPr>
        <w:t xml:space="preserve">        </w:t>
      </w:r>
      <w:r>
        <w:t>let msg;</w:t>
      </w:r>
    </w:p>
    <w:p w14:paraId="598FE010" w14:textId="77777777" w:rsidR="006E5D9E" w:rsidRDefault="006E5D9E" w:rsidP="006E5D9E">
      <w:pPr>
        <w:pStyle w:val="TxtCode4-Gris"/>
      </w:pPr>
      <w:r>
        <w:t xml:space="preserve">        if (xhr.status === 0) {</w:t>
      </w:r>
    </w:p>
    <w:p w14:paraId="7F93BB4C" w14:textId="77777777" w:rsidR="006E5D9E" w:rsidRPr="006E5D9E" w:rsidRDefault="006E5D9E" w:rsidP="006E5D9E">
      <w:pPr>
        <w:pStyle w:val="TxtCode4-Gris"/>
        <w:rPr>
          <w:lang w:val="fr-CH"/>
        </w:rPr>
      </w:pPr>
      <w:r>
        <w:t xml:space="preserve">          </w:t>
      </w:r>
      <w:r w:rsidRPr="006E5D9E">
        <w:rPr>
          <w:lang w:val="fr-CH"/>
        </w:rPr>
        <w:t>msg = "Pas d'accès à la ressource serveur demandée !";</w:t>
      </w:r>
    </w:p>
    <w:p w14:paraId="61854B9E" w14:textId="77777777" w:rsidR="006E5D9E" w:rsidRPr="006E5D9E" w:rsidRDefault="006E5D9E" w:rsidP="006E5D9E">
      <w:pPr>
        <w:pStyle w:val="TxtCode4-Gris"/>
        <w:rPr>
          <w:lang w:val="fr-CH"/>
        </w:rPr>
      </w:pPr>
      <w:r w:rsidRPr="006E5D9E">
        <w:rPr>
          <w:lang w:val="fr-CH"/>
        </w:rPr>
        <w:t xml:space="preserve">        } else if (xhr.status === 404) {</w:t>
      </w:r>
    </w:p>
    <w:p w14:paraId="51B2D3B9" w14:textId="77777777" w:rsidR="006E5D9E" w:rsidRPr="006E5D9E" w:rsidRDefault="006E5D9E" w:rsidP="006E5D9E">
      <w:pPr>
        <w:pStyle w:val="TxtCode4-Gris"/>
        <w:rPr>
          <w:lang w:val="fr-CH"/>
        </w:rPr>
      </w:pPr>
      <w:r w:rsidRPr="006E5D9E">
        <w:rPr>
          <w:lang w:val="fr-CH"/>
        </w:rPr>
        <w:lastRenderedPageBreak/>
        <w:t xml:space="preserve">          msg = "Page demandée non trouvée [404] !";</w:t>
      </w:r>
    </w:p>
    <w:p w14:paraId="54714C8D" w14:textId="77777777" w:rsidR="006E5D9E" w:rsidRPr="006E5D9E" w:rsidRDefault="006E5D9E" w:rsidP="006E5D9E">
      <w:pPr>
        <w:pStyle w:val="TxtCode4-Gris"/>
        <w:rPr>
          <w:lang w:val="fr-CH"/>
        </w:rPr>
      </w:pPr>
      <w:r w:rsidRPr="006E5D9E">
        <w:rPr>
          <w:lang w:val="fr-CH"/>
        </w:rPr>
        <w:t xml:space="preserve">        } else if (xhr.status === 500) {</w:t>
      </w:r>
    </w:p>
    <w:p w14:paraId="1992B017" w14:textId="77777777" w:rsidR="006E5D9E" w:rsidRPr="006E5D9E" w:rsidRDefault="006E5D9E" w:rsidP="006E5D9E">
      <w:pPr>
        <w:pStyle w:val="TxtCode4-Gris"/>
        <w:rPr>
          <w:lang w:val="fr-CH"/>
        </w:rPr>
      </w:pPr>
      <w:r w:rsidRPr="006E5D9E">
        <w:rPr>
          <w:lang w:val="fr-CH"/>
        </w:rPr>
        <w:t xml:space="preserve">          msg = "Erreur interne sur le serveur [500] !";</w:t>
      </w:r>
    </w:p>
    <w:p w14:paraId="2B7A274B" w14:textId="77777777" w:rsidR="006E5D9E" w:rsidRPr="006E5D9E" w:rsidRDefault="006E5D9E" w:rsidP="006E5D9E">
      <w:pPr>
        <w:pStyle w:val="TxtCode4-Gris"/>
        <w:rPr>
          <w:lang w:val="fr-CH"/>
        </w:rPr>
      </w:pPr>
      <w:r w:rsidRPr="006E5D9E">
        <w:rPr>
          <w:lang w:val="fr-CH"/>
        </w:rPr>
        <w:t xml:space="preserve">        } else if (exception === "parsererror") {</w:t>
      </w:r>
    </w:p>
    <w:p w14:paraId="08421FEC" w14:textId="77777777" w:rsidR="006E5D9E" w:rsidRPr="006E5D9E" w:rsidRDefault="006E5D9E" w:rsidP="006E5D9E">
      <w:pPr>
        <w:pStyle w:val="TxtCode4-Gris"/>
        <w:rPr>
          <w:lang w:val="fr-CH"/>
        </w:rPr>
      </w:pPr>
      <w:r w:rsidRPr="006E5D9E">
        <w:rPr>
          <w:lang w:val="fr-CH"/>
        </w:rPr>
        <w:t xml:space="preserve">          msg = "Erreur de parcours dans le JSON !";</w:t>
      </w:r>
    </w:p>
    <w:p w14:paraId="6BCF52A2" w14:textId="77777777" w:rsidR="006E5D9E" w:rsidRPr="006E5D9E" w:rsidRDefault="006E5D9E" w:rsidP="006E5D9E">
      <w:pPr>
        <w:pStyle w:val="TxtCode4-Gris"/>
        <w:rPr>
          <w:lang w:val="fr-CH"/>
        </w:rPr>
      </w:pPr>
      <w:r w:rsidRPr="006E5D9E">
        <w:rPr>
          <w:lang w:val="fr-CH"/>
        </w:rPr>
        <w:t xml:space="preserve">        } else if (exception === "timeout") {</w:t>
      </w:r>
    </w:p>
    <w:p w14:paraId="0BA21002" w14:textId="77777777" w:rsidR="006E5D9E" w:rsidRPr="006E5D9E" w:rsidRDefault="006E5D9E" w:rsidP="006E5D9E">
      <w:pPr>
        <w:pStyle w:val="TxtCode4-Gris"/>
        <w:rPr>
          <w:lang w:val="fr-CH"/>
        </w:rPr>
      </w:pPr>
      <w:r w:rsidRPr="006E5D9E">
        <w:rPr>
          <w:lang w:val="fr-CH"/>
        </w:rPr>
        <w:t xml:space="preserve">          msg = "Erreur de délai dépassé [Time out] !";</w:t>
      </w:r>
    </w:p>
    <w:p w14:paraId="634CD9A4" w14:textId="77777777" w:rsidR="006E5D9E" w:rsidRDefault="006E5D9E" w:rsidP="006E5D9E">
      <w:pPr>
        <w:pStyle w:val="TxtCode4-Gris"/>
      </w:pPr>
      <w:r w:rsidRPr="006E5D9E">
        <w:rPr>
          <w:lang w:val="fr-CH"/>
        </w:rPr>
        <w:t xml:space="preserve">        </w:t>
      </w:r>
      <w:r>
        <w:t>} else if (exception === "abort") {</w:t>
      </w:r>
    </w:p>
    <w:p w14:paraId="16465C45" w14:textId="77777777" w:rsidR="006E5D9E" w:rsidRDefault="006E5D9E" w:rsidP="006E5D9E">
      <w:pPr>
        <w:pStyle w:val="TxtCode4-Gris"/>
      </w:pPr>
      <w:r>
        <w:t xml:space="preserve">          msg = "Requête Ajax stoppée !";</w:t>
      </w:r>
    </w:p>
    <w:p w14:paraId="244E87ED" w14:textId="77777777" w:rsidR="006E5D9E" w:rsidRDefault="006E5D9E" w:rsidP="006E5D9E">
      <w:pPr>
        <w:pStyle w:val="TxtCode4-Gris"/>
      </w:pPr>
      <w:r>
        <w:t xml:space="preserve">        } else {</w:t>
      </w:r>
    </w:p>
    <w:p w14:paraId="73C16629" w14:textId="77777777" w:rsidR="006E5D9E" w:rsidRPr="006E5D9E" w:rsidRDefault="006E5D9E" w:rsidP="006E5D9E">
      <w:pPr>
        <w:pStyle w:val="TxtCode4-Gris"/>
        <w:rPr>
          <w:lang w:val="fr-CH"/>
        </w:rPr>
      </w:pPr>
      <w:r>
        <w:t xml:space="preserve">          </w:t>
      </w:r>
      <w:r w:rsidRPr="006E5D9E">
        <w:rPr>
          <w:lang w:val="fr-CH"/>
        </w:rPr>
        <w:t>msg = "Erreur inconnue : \n" + xhr.responseText;</w:t>
      </w:r>
    </w:p>
    <w:p w14:paraId="5D7935A5" w14:textId="77777777" w:rsidR="006E5D9E" w:rsidRPr="006E5D9E" w:rsidRDefault="006E5D9E" w:rsidP="006E5D9E">
      <w:pPr>
        <w:pStyle w:val="TxtCode4-Gris"/>
        <w:rPr>
          <w:lang w:val="fr-CH"/>
        </w:rPr>
      </w:pPr>
      <w:r w:rsidRPr="006E5D9E">
        <w:rPr>
          <w:lang w:val="fr-CH"/>
        </w:rPr>
        <w:t xml:space="preserve">        }</w:t>
      </w:r>
    </w:p>
    <w:p w14:paraId="0E0BD36F" w14:textId="77777777" w:rsidR="006E5D9E" w:rsidRPr="006E5D9E" w:rsidRDefault="006E5D9E" w:rsidP="006E5D9E">
      <w:pPr>
        <w:pStyle w:val="TxtCode4-Gris"/>
        <w:rPr>
          <w:lang w:val="fr-CH"/>
        </w:rPr>
      </w:pPr>
      <w:r w:rsidRPr="006E5D9E">
        <w:rPr>
          <w:lang w:val="fr-CH"/>
        </w:rPr>
        <w:t xml:space="preserve">        httpErrorCallbackFn(msg);</w:t>
      </w:r>
    </w:p>
    <w:p w14:paraId="76BB10A7" w14:textId="77777777" w:rsidR="006E5D9E" w:rsidRPr="006E5D9E" w:rsidRDefault="006E5D9E" w:rsidP="006E5D9E">
      <w:pPr>
        <w:pStyle w:val="TxtCode4-Gris"/>
        <w:rPr>
          <w:lang w:val="fr-CH"/>
        </w:rPr>
      </w:pPr>
      <w:r w:rsidRPr="006E5D9E">
        <w:rPr>
          <w:lang w:val="fr-CH"/>
        </w:rPr>
        <w:t xml:space="preserve">      },</w:t>
      </w:r>
    </w:p>
    <w:p w14:paraId="017AD3E1" w14:textId="77777777" w:rsidR="006E5D9E" w:rsidRPr="006E5D9E" w:rsidRDefault="006E5D9E" w:rsidP="006E5D9E">
      <w:pPr>
        <w:pStyle w:val="TxtCode4-Gris"/>
        <w:rPr>
          <w:lang w:val="fr-CH"/>
        </w:rPr>
      </w:pPr>
      <w:r w:rsidRPr="006E5D9E">
        <w:rPr>
          <w:lang w:val="fr-CH"/>
        </w:rPr>
        <w:t xml:space="preserve">    });</w:t>
      </w:r>
    </w:p>
    <w:p w14:paraId="601EFFEE" w14:textId="77777777" w:rsidR="006E5D9E" w:rsidRPr="006E5D9E" w:rsidRDefault="006E5D9E" w:rsidP="006E5D9E">
      <w:pPr>
        <w:pStyle w:val="TxtCode4-Gris"/>
        <w:rPr>
          <w:lang w:val="fr-CH"/>
        </w:rPr>
      </w:pPr>
      <w:r w:rsidRPr="006E5D9E">
        <w:rPr>
          <w:lang w:val="fr-CH"/>
        </w:rPr>
        <w:t xml:space="preserve">  }</w:t>
      </w:r>
    </w:p>
    <w:p w14:paraId="204D3936" w14:textId="77777777" w:rsidR="006E5D9E" w:rsidRPr="006E5D9E" w:rsidRDefault="006E5D9E" w:rsidP="006E5D9E">
      <w:pPr>
        <w:pStyle w:val="TxtCode4-Gris"/>
        <w:rPr>
          <w:lang w:val="fr-CH"/>
        </w:rPr>
      </w:pPr>
    </w:p>
    <w:p w14:paraId="4D989333" w14:textId="77777777" w:rsidR="006E5D9E" w:rsidRPr="006E5D9E" w:rsidRDefault="006E5D9E" w:rsidP="006E5D9E">
      <w:pPr>
        <w:pStyle w:val="TxtCode4-Gris"/>
        <w:rPr>
          <w:lang w:val="fr-CH"/>
        </w:rPr>
      </w:pPr>
      <w:r w:rsidRPr="006E5D9E">
        <w:rPr>
          <w:lang w:val="fr-CH"/>
        </w:rPr>
        <w:t xml:space="preserve">  /*</w:t>
      </w:r>
    </w:p>
    <w:p w14:paraId="7153E969" w14:textId="77777777" w:rsidR="006E5D9E" w:rsidRPr="006E5D9E" w:rsidRDefault="006E5D9E" w:rsidP="006E5D9E">
      <w:pPr>
        <w:pStyle w:val="TxtCode4-Gris"/>
        <w:rPr>
          <w:lang w:val="fr-CH"/>
        </w:rPr>
      </w:pPr>
      <w:r w:rsidRPr="006E5D9E">
        <w:rPr>
          <w:lang w:val="fr-CH"/>
        </w:rPr>
        <w:t xml:space="preserve">  */</w:t>
      </w:r>
    </w:p>
    <w:p w14:paraId="3B2E51D6" w14:textId="77777777" w:rsidR="006E5D9E" w:rsidRPr="006E5D9E" w:rsidRDefault="006E5D9E" w:rsidP="006E5D9E">
      <w:pPr>
        <w:pStyle w:val="TxtCode4-Gris"/>
        <w:rPr>
          <w:lang w:val="fr-CH"/>
        </w:rPr>
      </w:pPr>
      <w:r w:rsidRPr="006E5D9E">
        <w:rPr>
          <w:lang w:val="fr-CH"/>
        </w:rPr>
        <w:t xml:space="preserve">  login(identifiant, successCallback) {</w:t>
      </w:r>
    </w:p>
    <w:p w14:paraId="7B065FC5" w14:textId="77777777" w:rsidR="006E5D9E" w:rsidRPr="006E5D9E" w:rsidRDefault="006E5D9E" w:rsidP="006E5D9E">
      <w:pPr>
        <w:pStyle w:val="TxtCode4-Gris"/>
        <w:rPr>
          <w:lang w:val="fr-CH"/>
        </w:rPr>
      </w:pPr>
      <w:r w:rsidRPr="006E5D9E">
        <w:rPr>
          <w:lang w:val="fr-CH"/>
        </w:rPr>
        <w:tab/>
        <w:t>// Uploade votre propre fichier PHP et adaptez l'URL ci-dessous.</w:t>
      </w:r>
    </w:p>
    <w:p w14:paraId="3E951163" w14:textId="77777777" w:rsidR="006E5D9E" w:rsidRDefault="006E5D9E" w:rsidP="006E5D9E">
      <w:pPr>
        <w:pStyle w:val="TxtCode4-Gris"/>
      </w:pPr>
      <w:r w:rsidRPr="006E5D9E">
        <w:rPr>
          <w:lang w:val="fr-CH"/>
        </w:rPr>
        <w:t xml:space="preserve">    </w:t>
      </w:r>
      <w:r>
        <w:t>let url = "https://kabashiel.emf-informatique.ch/307/Exercices/Exercice_20/php/login20.php";</w:t>
      </w:r>
    </w:p>
    <w:p w14:paraId="77C8D083" w14:textId="77777777" w:rsidR="006E5D9E" w:rsidRDefault="006E5D9E" w:rsidP="006E5D9E">
      <w:pPr>
        <w:pStyle w:val="TxtCode4-Gris"/>
      </w:pPr>
      <w:r>
        <w:t xml:space="preserve">    let param = "username=" + identifiant.username + </w:t>
      </w:r>
    </w:p>
    <w:p w14:paraId="6DF431B7" w14:textId="77777777" w:rsidR="006E5D9E" w:rsidRPr="006E5D9E" w:rsidRDefault="006E5D9E" w:rsidP="006E5D9E">
      <w:pPr>
        <w:pStyle w:val="TxtCode4-Gris"/>
        <w:rPr>
          <w:lang w:val="fr-CH"/>
        </w:rPr>
      </w:pPr>
      <w:r>
        <w:t xml:space="preserve">      </w:t>
      </w:r>
      <w:r w:rsidRPr="006E5D9E">
        <w:rPr>
          <w:lang w:val="fr-CH"/>
        </w:rPr>
        <w:t xml:space="preserve">"&amp;password="+identifiant.password + "&amp;domaine=" + identifiant.domaine + </w:t>
      </w:r>
    </w:p>
    <w:p w14:paraId="4C242AB2" w14:textId="77777777" w:rsidR="006E5D9E" w:rsidRPr="006E5D9E" w:rsidRDefault="006E5D9E" w:rsidP="006E5D9E">
      <w:pPr>
        <w:pStyle w:val="TxtCode4-Gris"/>
        <w:rPr>
          <w:lang w:val="fr-CH"/>
        </w:rPr>
      </w:pPr>
      <w:r w:rsidRPr="006E5D9E">
        <w:rPr>
          <w:lang w:val="fr-CH"/>
        </w:rPr>
        <w:t xml:space="preserve">      "&amp;mail="+identifiant.mail+ "&amp;langue="+ identifiant.langue;</w:t>
      </w:r>
    </w:p>
    <w:p w14:paraId="2286DA30" w14:textId="77777777" w:rsidR="006E5D9E" w:rsidRPr="006E5D9E" w:rsidRDefault="006E5D9E" w:rsidP="006E5D9E">
      <w:pPr>
        <w:pStyle w:val="TxtCode4-Gris"/>
        <w:rPr>
          <w:lang w:val="fr-CH"/>
        </w:rPr>
      </w:pPr>
    </w:p>
    <w:p w14:paraId="2A6D3004" w14:textId="77777777" w:rsidR="006E5D9E" w:rsidRPr="006E5D9E" w:rsidRDefault="006E5D9E" w:rsidP="006E5D9E">
      <w:pPr>
        <w:pStyle w:val="TxtCode4-Gris"/>
        <w:rPr>
          <w:lang w:val="fr-CH"/>
        </w:rPr>
      </w:pPr>
      <w:r w:rsidRPr="006E5D9E">
        <w:rPr>
          <w:lang w:val="fr-CH"/>
        </w:rPr>
        <w:t xml:space="preserve">    // envoi de la requête</w:t>
      </w:r>
    </w:p>
    <w:p w14:paraId="39D7D55B" w14:textId="77777777" w:rsidR="006E5D9E" w:rsidRPr="006E5D9E" w:rsidRDefault="006E5D9E" w:rsidP="006E5D9E">
      <w:pPr>
        <w:pStyle w:val="TxtCode4-Gris"/>
        <w:rPr>
          <w:lang w:val="fr-CH"/>
        </w:rPr>
      </w:pPr>
      <w:r w:rsidRPr="006E5D9E">
        <w:rPr>
          <w:lang w:val="fr-CH"/>
        </w:rPr>
        <w:t xml:space="preserve">    $.ajax(url, {</w:t>
      </w:r>
    </w:p>
    <w:p w14:paraId="2820DDF9" w14:textId="77777777" w:rsidR="006E5D9E" w:rsidRPr="006E5D9E" w:rsidRDefault="006E5D9E" w:rsidP="006E5D9E">
      <w:pPr>
        <w:pStyle w:val="TxtCode4-Gris"/>
        <w:rPr>
          <w:lang w:val="fr-CH"/>
        </w:rPr>
      </w:pPr>
      <w:r w:rsidRPr="006E5D9E">
        <w:rPr>
          <w:lang w:val="fr-CH"/>
        </w:rPr>
        <w:t xml:space="preserve">      type: "POST",</w:t>
      </w:r>
    </w:p>
    <w:p w14:paraId="0FF0721A" w14:textId="77777777" w:rsidR="006E5D9E" w:rsidRPr="006E5D9E" w:rsidRDefault="006E5D9E" w:rsidP="006E5D9E">
      <w:pPr>
        <w:pStyle w:val="TxtCode4-Gris"/>
        <w:rPr>
          <w:lang w:val="fr-CH"/>
        </w:rPr>
      </w:pPr>
      <w:r w:rsidRPr="006E5D9E">
        <w:rPr>
          <w:lang w:val="fr-CH"/>
        </w:rPr>
        <w:t xml:space="preserve">      contentType: "application/x-www-form-urlencoded; charset=UTF-8",</w:t>
      </w:r>
    </w:p>
    <w:p w14:paraId="1655FE5A" w14:textId="77777777" w:rsidR="006E5D9E" w:rsidRDefault="006E5D9E" w:rsidP="006E5D9E">
      <w:pPr>
        <w:pStyle w:val="TxtCode4-Gris"/>
      </w:pPr>
      <w:r w:rsidRPr="006E5D9E">
        <w:rPr>
          <w:lang w:val="fr-CH"/>
        </w:rPr>
        <w:t xml:space="preserve">      </w:t>
      </w:r>
      <w:r>
        <w:t>data: param,</w:t>
      </w:r>
    </w:p>
    <w:p w14:paraId="7C0B914B" w14:textId="77777777" w:rsidR="006E5D9E" w:rsidRDefault="006E5D9E" w:rsidP="006E5D9E">
      <w:pPr>
        <w:pStyle w:val="TxtCode4-Gris"/>
      </w:pPr>
      <w:r>
        <w:t xml:space="preserve">      success: successCallback</w:t>
      </w:r>
    </w:p>
    <w:p w14:paraId="62D1D8D7" w14:textId="77777777" w:rsidR="006E5D9E" w:rsidRDefault="006E5D9E" w:rsidP="006E5D9E">
      <w:pPr>
        <w:pStyle w:val="TxtCode4-Gris"/>
      </w:pPr>
      <w:r>
        <w:t xml:space="preserve">    });</w:t>
      </w:r>
    </w:p>
    <w:p w14:paraId="27788DD8" w14:textId="77777777" w:rsidR="006E5D9E" w:rsidRDefault="006E5D9E" w:rsidP="006E5D9E">
      <w:pPr>
        <w:pStyle w:val="TxtCode4-Gris"/>
      </w:pPr>
      <w:r>
        <w:t xml:space="preserve">  }</w:t>
      </w:r>
    </w:p>
    <w:p w14:paraId="11D012AA" w14:textId="56E653DC" w:rsidR="00FB69C7" w:rsidRPr="00B15873" w:rsidRDefault="006E5D9E" w:rsidP="006E5D9E">
      <w:pPr>
        <w:pStyle w:val="TxtCode4-Gris"/>
      </w:pPr>
      <w:r>
        <w:t>}</w:t>
      </w:r>
    </w:p>
    <w:p w14:paraId="23714737" w14:textId="36635789" w:rsidR="001D148C" w:rsidRDefault="001D148C" w:rsidP="001D148C">
      <w:pPr>
        <w:pStyle w:val="Titre3"/>
        <w:numPr>
          <w:ilvl w:val="2"/>
          <w:numId w:val="1"/>
        </w:numPr>
      </w:pPr>
      <w:r>
        <w:t>Capture</w:t>
      </w:r>
    </w:p>
    <w:p w14:paraId="12F67CB5" w14:textId="5CA9E3BB" w:rsidR="00B15873" w:rsidRDefault="00C76F3B" w:rsidP="00B15873">
      <w:pPr>
        <w:pStyle w:val="TxtJustifi"/>
      </w:pPr>
      <w:r w:rsidRPr="00C76F3B">
        <w:lastRenderedPageBreak/>
        <w:drawing>
          <wp:inline distT="0" distB="0" distL="0" distR="0" wp14:anchorId="7C925472" wp14:editId="214325F3">
            <wp:extent cx="5939790" cy="3361690"/>
            <wp:effectExtent l="0" t="0" r="3810" b="0"/>
            <wp:docPr id="1311427625"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27625" name="Image 1" descr="Une image contenant texte, capture d’écran, affichage, logiciel&#10;&#10;Description générée automatiquement"/>
                    <pic:cNvPicPr/>
                  </pic:nvPicPr>
                  <pic:blipFill>
                    <a:blip r:embed="rId34"/>
                    <a:stretch>
                      <a:fillRect/>
                    </a:stretch>
                  </pic:blipFill>
                  <pic:spPr>
                    <a:xfrm>
                      <a:off x="0" y="0"/>
                      <a:ext cx="5939790" cy="3361690"/>
                    </a:xfrm>
                    <a:prstGeom prst="rect">
                      <a:avLst/>
                    </a:prstGeom>
                  </pic:spPr>
                </pic:pic>
              </a:graphicData>
            </a:graphic>
          </wp:inline>
        </w:drawing>
      </w:r>
    </w:p>
    <w:p w14:paraId="3AF5CA5B" w14:textId="1EFAA2E5" w:rsidR="00C76F3B" w:rsidRPr="00B15873" w:rsidRDefault="00C76F3B" w:rsidP="00B15873">
      <w:pPr>
        <w:pStyle w:val="TxtJustifi"/>
      </w:pPr>
      <w:r w:rsidRPr="00C76F3B">
        <w:drawing>
          <wp:inline distT="0" distB="0" distL="0" distR="0" wp14:anchorId="1047E929" wp14:editId="286DACF7">
            <wp:extent cx="5939790" cy="2399030"/>
            <wp:effectExtent l="0" t="0" r="3810" b="1270"/>
            <wp:docPr id="386333905"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33905" name="Image 1" descr="Une image contenant texte, capture d’écran, affichage, logiciel&#10;&#10;Description générée automatiquement"/>
                    <pic:cNvPicPr/>
                  </pic:nvPicPr>
                  <pic:blipFill>
                    <a:blip r:embed="rId35"/>
                    <a:stretch>
                      <a:fillRect/>
                    </a:stretch>
                  </pic:blipFill>
                  <pic:spPr>
                    <a:xfrm>
                      <a:off x="0" y="0"/>
                      <a:ext cx="5939790" cy="2399030"/>
                    </a:xfrm>
                    <a:prstGeom prst="rect">
                      <a:avLst/>
                    </a:prstGeom>
                  </pic:spPr>
                </pic:pic>
              </a:graphicData>
            </a:graphic>
          </wp:inline>
        </w:drawing>
      </w:r>
    </w:p>
    <w:p w14:paraId="3535A34F" w14:textId="11093B1D" w:rsidR="0000120A" w:rsidRDefault="00BD2BA6" w:rsidP="00E229DF">
      <w:pPr>
        <w:pStyle w:val="Titre1"/>
      </w:pPr>
      <w:bookmarkStart w:id="31" w:name="_Toc137377799"/>
      <w:r>
        <w:t>Introduction du p</w:t>
      </w:r>
      <w:r w:rsidR="0000120A">
        <w:t>rojet</w:t>
      </w:r>
      <w:bookmarkEnd w:id="31"/>
    </w:p>
    <w:p w14:paraId="3BE5EB35" w14:textId="0AF7F6CB" w:rsidR="0000120A" w:rsidRDefault="00C2189C" w:rsidP="00C2189C">
      <w:pPr>
        <w:pStyle w:val="Titre2"/>
      </w:pPr>
      <w:bookmarkStart w:id="32" w:name="_Toc137377800"/>
      <w:r>
        <w:t>Définition</w:t>
      </w:r>
      <w:bookmarkEnd w:id="32"/>
    </w:p>
    <w:p w14:paraId="65C3780D" w14:textId="7D446C1A" w:rsidR="00AC490F" w:rsidRPr="00AC490F" w:rsidRDefault="005D244C" w:rsidP="00AC490F">
      <w:pPr>
        <w:pStyle w:val="TxtJustifi"/>
      </w:pPr>
      <w:r>
        <w:t>Mon site</w:t>
      </w:r>
      <w:r w:rsidR="00AC4D55">
        <w:t xml:space="preserve"> web permet de répertorier les jeux gratuits et de les trier </w:t>
      </w:r>
      <w:r w:rsidR="008E3A10">
        <w:t>par catégorie, par plateforme et par développeur.</w:t>
      </w:r>
    </w:p>
    <w:p w14:paraId="55BFCCF8" w14:textId="24CFCA8E" w:rsidR="00C2189C" w:rsidRDefault="00C2189C" w:rsidP="00C2189C">
      <w:pPr>
        <w:pStyle w:val="Titre2"/>
      </w:pPr>
      <w:bookmarkStart w:id="33" w:name="_Toc137377801"/>
      <w:r>
        <w:t>Explications API</w:t>
      </w:r>
      <w:bookmarkEnd w:id="33"/>
    </w:p>
    <w:p w14:paraId="529A67ED" w14:textId="09056D03" w:rsidR="00C2189C" w:rsidRDefault="00C2189C" w:rsidP="0086534D">
      <w:pPr>
        <w:pStyle w:val="Titre3"/>
      </w:pPr>
      <w:bookmarkStart w:id="34" w:name="_Toc137377802"/>
      <w:r>
        <w:t xml:space="preserve">Site </w:t>
      </w:r>
      <w:r w:rsidR="0086534D">
        <w:t>de référence</w:t>
      </w:r>
      <w:bookmarkEnd w:id="34"/>
    </w:p>
    <w:p w14:paraId="3033B6A7" w14:textId="52DD7D3E" w:rsidR="00AC490F" w:rsidRDefault="005E30ED" w:rsidP="00AC490F">
      <w:pPr>
        <w:pStyle w:val="TxtJustifi"/>
      </w:pPr>
      <w:r>
        <w:t>Le site utilisé est « </w:t>
      </w:r>
      <w:proofErr w:type="spellStart"/>
      <w:r>
        <w:t>freetogame</w:t>
      </w:r>
      <w:proofErr w:type="spellEnd"/>
      <w:r>
        <w:t xml:space="preserve"> » qui fournit une API avec des jeux gratuits sur les plateformes « PC » ou « Web Browser ». </w:t>
      </w:r>
      <w:r w:rsidR="00581236">
        <w:t>Le lien de la documentation se trouve ici :</w:t>
      </w:r>
    </w:p>
    <w:p w14:paraId="6A443D3D" w14:textId="247FB46C" w:rsidR="00581236" w:rsidRDefault="00581236" w:rsidP="00AC490F">
      <w:pPr>
        <w:pStyle w:val="TxtJustifi"/>
      </w:pPr>
      <w:hyperlink r:id="rId36" w:history="1">
        <w:r w:rsidRPr="00E32100">
          <w:rPr>
            <w:rStyle w:val="Lienhypertexte"/>
          </w:rPr>
          <w:t>https://www.freetogame.com/api-doc</w:t>
        </w:r>
      </w:hyperlink>
    </w:p>
    <w:p w14:paraId="3A3E2B8B" w14:textId="5D4F5B84" w:rsidR="0086534D" w:rsidRDefault="0086534D" w:rsidP="00AE2E53">
      <w:pPr>
        <w:pStyle w:val="Titre3"/>
      </w:pPr>
      <w:bookmarkStart w:id="35" w:name="_Toc137377803"/>
      <w:r>
        <w:t>Fonctionnemen</w:t>
      </w:r>
      <w:r w:rsidR="00AE2E53">
        <w:t>t</w:t>
      </w:r>
      <w:bookmarkEnd w:id="35"/>
    </w:p>
    <w:p w14:paraId="4876AEB2" w14:textId="0E8348DF" w:rsidR="00AC490F" w:rsidRDefault="007A1C4C" w:rsidP="00AC490F">
      <w:pPr>
        <w:pStyle w:val="TxtJustifi"/>
      </w:pPr>
      <w:r>
        <w:lastRenderedPageBreak/>
        <w:t>L’URL utilisé pour retrouver les jeux et celui-ci « </w:t>
      </w:r>
      <w:r w:rsidRPr="007A1C4C">
        <w:t>https://www.freetogame.com/api/games</w:t>
      </w:r>
      <w:r>
        <w:t xml:space="preserve"> », il va nous retourner tous les jeux sous format JSON, ces jeux vont posséder plusieurs propriétés comme un titre, une image, </w:t>
      </w:r>
      <w:r w:rsidR="00333FD2">
        <w:t>un genre, la plateforme sur lesquels ils sont, etc…</w:t>
      </w:r>
    </w:p>
    <w:p w14:paraId="0C172E48" w14:textId="3DFF75D3" w:rsidR="005515B0" w:rsidRDefault="005515B0" w:rsidP="00AC490F">
      <w:pPr>
        <w:pStyle w:val="TxtJustifi"/>
      </w:pPr>
      <w:r>
        <w:t xml:space="preserve">Nous pouvons ajouter des paramètres à cette requête pour définir la plateforme, le genre </w:t>
      </w:r>
      <w:r w:rsidR="0036777B">
        <w:t>ou bien pour trier les jeux par leur date de sortie.</w:t>
      </w:r>
    </w:p>
    <w:p w14:paraId="14AB7B33" w14:textId="7DD5A841" w:rsidR="0036777B" w:rsidRPr="00AC490F" w:rsidRDefault="0036777B" w:rsidP="00AC490F">
      <w:pPr>
        <w:pStyle w:val="TxtJustifi"/>
      </w:pPr>
      <w:r>
        <w:t>Nous avons aussi cette URL : « </w:t>
      </w:r>
      <w:r w:rsidR="007F1EFD" w:rsidRPr="007F1EFD">
        <w:t>https://www.freetogame.com/api/game?id=</w:t>
      </w:r>
      <w:r w:rsidR="007F1EFD">
        <w:t xml:space="preserve"> » qui nous retourne un seul jeu. Le JSON possède plus de propriétés. Nous devons définir </w:t>
      </w:r>
      <w:proofErr w:type="spellStart"/>
      <w:r w:rsidR="007F1EFD">
        <w:t>l’id</w:t>
      </w:r>
      <w:proofErr w:type="spellEnd"/>
      <w:r w:rsidR="007F1EFD">
        <w:t xml:space="preserve"> du jeu pour le retrouver.</w:t>
      </w:r>
    </w:p>
    <w:p w14:paraId="32F402BD" w14:textId="326B0F10" w:rsidR="00AE2E53" w:rsidRDefault="00AE2E53" w:rsidP="00AE2E53">
      <w:pPr>
        <w:pStyle w:val="Titre3"/>
      </w:pPr>
      <w:bookmarkStart w:id="36" w:name="_Toc137377804"/>
      <w:r>
        <w:t>Exemple d’utilisation</w:t>
      </w:r>
      <w:bookmarkEnd w:id="36"/>
    </w:p>
    <w:p w14:paraId="502D9ECB" w14:textId="29362AF2" w:rsidR="00AC490F" w:rsidRDefault="00F5071C" w:rsidP="00AC490F">
      <w:pPr>
        <w:pStyle w:val="TxtJustifi"/>
      </w:pPr>
      <w:hyperlink r:id="rId37" w:history="1">
        <w:r w:rsidRPr="00E32100">
          <w:rPr>
            <w:rStyle w:val="Lienhypertexte"/>
          </w:rPr>
          <w:t>https://www.freetogame.com/api/games?category=shooter</w:t>
        </w:r>
      </w:hyperlink>
    </w:p>
    <w:p w14:paraId="071C5D91" w14:textId="4A8EAF59" w:rsidR="00F5071C" w:rsidRDefault="002554EB" w:rsidP="00AC490F">
      <w:pPr>
        <w:pStyle w:val="TxtJustifi"/>
      </w:pPr>
      <w:r w:rsidRPr="002554EB">
        <w:drawing>
          <wp:inline distT="0" distB="0" distL="0" distR="0" wp14:anchorId="5EE9BB4D" wp14:editId="0E3B03E1">
            <wp:extent cx="5939790" cy="4083050"/>
            <wp:effectExtent l="0" t="0" r="3810" b="0"/>
            <wp:docPr id="1452817334" name="Image 1" descr="Une image contenant texte, capture d’écran, documen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17334" name="Image 1" descr="Une image contenant texte, capture d’écran, document, Police&#10;&#10;Description générée automatiquement"/>
                    <pic:cNvPicPr/>
                  </pic:nvPicPr>
                  <pic:blipFill>
                    <a:blip r:embed="rId38"/>
                    <a:stretch>
                      <a:fillRect/>
                    </a:stretch>
                  </pic:blipFill>
                  <pic:spPr>
                    <a:xfrm>
                      <a:off x="0" y="0"/>
                      <a:ext cx="5939790" cy="4083050"/>
                    </a:xfrm>
                    <a:prstGeom prst="rect">
                      <a:avLst/>
                    </a:prstGeom>
                  </pic:spPr>
                </pic:pic>
              </a:graphicData>
            </a:graphic>
          </wp:inline>
        </w:drawing>
      </w:r>
    </w:p>
    <w:p w14:paraId="76C9A802" w14:textId="32E2B683" w:rsidR="002554EB" w:rsidRDefault="002554EB" w:rsidP="00AC490F">
      <w:pPr>
        <w:pStyle w:val="TxtJustifi"/>
      </w:pPr>
      <w:hyperlink r:id="rId39" w:history="1">
        <w:r w:rsidRPr="00E32100">
          <w:rPr>
            <w:rStyle w:val="Lienhypertexte"/>
          </w:rPr>
          <w:t>https://www.freetogame.com/api/game?id=452</w:t>
        </w:r>
      </w:hyperlink>
    </w:p>
    <w:p w14:paraId="40B4E85B" w14:textId="682D05B9" w:rsidR="002554EB" w:rsidRPr="00AC490F" w:rsidRDefault="002554EB" w:rsidP="00AC490F">
      <w:pPr>
        <w:pStyle w:val="TxtJustifi"/>
      </w:pPr>
      <w:r w:rsidRPr="002554EB">
        <w:lastRenderedPageBreak/>
        <w:drawing>
          <wp:inline distT="0" distB="0" distL="0" distR="0" wp14:anchorId="2241840B" wp14:editId="0029D891">
            <wp:extent cx="5939790" cy="3425588"/>
            <wp:effectExtent l="0" t="0" r="3810" b="3810"/>
            <wp:docPr id="262428596"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28596" name="Image 1" descr="Une image contenant texte, capture d’écran, logiciel&#10;&#10;Description générée automatiquement"/>
                    <pic:cNvPicPr/>
                  </pic:nvPicPr>
                  <pic:blipFill rotWithShape="1">
                    <a:blip r:embed="rId40"/>
                    <a:srcRect b="2325"/>
                    <a:stretch/>
                  </pic:blipFill>
                  <pic:spPr bwMode="auto">
                    <a:xfrm>
                      <a:off x="0" y="0"/>
                      <a:ext cx="5939790" cy="3425588"/>
                    </a:xfrm>
                    <a:prstGeom prst="rect">
                      <a:avLst/>
                    </a:prstGeom>
                    <a:ln>
                      <a:noFill/>
                    </a:ln>
                    <a:extLst>
                      <a:ext uri="{53640926-AAD7-44D8-BBD7-CCE9431645EC}">
                        <a14:shadowObscured xmlns:a14="http://schemas.microsoft.com/office/drawing/2010/main"/>
                      </a:ext>
                    </a:extLst>
                  </pic:spPr>
                </pic:pic>
              </a:graphicData>
            </a:graphic>
          </wp:inline>
        </w:drawing>
      </w:r>
    </w:p>
    <w:p w14:paraId="7FBBAAA3" w14:textId="5FE98D88" w:rsidR="00BD2BA6" w:rsidRDefault="00AE2E53" w:rsidP="00AE2E53">
      <w:pPr>
        <w:pStyle w:val="Titre1"/>
      </w:pPr>
      <w:bookmarkStart w:id="37" w:name="_Toc137377805"/>
      <w:r>
        <w:t>Analyse</w:t>
      </w:r>
      <w:bookmarkEnd w:id="37"/>
    </w:p>
    <w:p w14:paraId="1DE78688" w14:textId="13DC2751" w:rsidR="009771D9" w:rsidRDefault="009771D9" w:rsidP="00D933EE">
      <w:pPr>
        <w:pStyle w:val="Titre2"/>
      </w:pPr>
      <w:bookmarkStart w:id="38" w:name="_Toc137377806"/>
      <w:r>
        <w:t>Diagramme</w:t>
      </w:r>
      <w:bookmarkEnd w:id="38"/>
    </w:p>
    <w:p w14:paraId="7FDCFC94" w14:textId="5F6F7E9F" w:rsidR="00AC490F" w:rsidRPr="00AC490F" w:rsidRDefault="00A65DF7" w:rsidP="00AC490F">
      <w:pPr>
        <w:pStyle w:val="TxtJustifi"/>
      </w:pPr>
      <w:r w:rsidRPr="00A65DF7">
        <w:rPr>
          <w:noProof/>
        </w:rPr>
        <w:drawing>
          <wp:inline distT="0" distB="0" distL="0" distR="0" wp14:anchorId="53598C1A" wp14:editId="63C514F8">
            <wp:extent cx="4461940" cy="3194050"/>
            <wp:effectExtent l="0" t="0" r="0" b="6350"/>
            <wp:docPr id="6" name="Image 6"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diagramme, ligne, capture d’écran&#10;&#10;Description générée automatiquement"/>
                    <pic:cNvPicPr/>
                  </pic:nvPicPr>
                  <pic:blipFill>
                    <a:blip r:embed="rId41"/>
                    <a:stretch>
                      <a:fillRect/>
                    </a:stretch>
                  </pic:blipFill>
                  <pic:spPr>
                    <a:xfrm>
                      <a:off x="0" y="0"/>
                      <a:ext cx="4466274" cy="3197153"/>
                    </a:xfrm>
                    <a:prstGeom prst="rect">
                      <a:avLst/>
                    </a:prstGeom>
                  </pic:spPr>
                </pic:pic>
              </a:graphicData>
            </a:graphic>
          </wp:inline>
        </w:drawing>
      </w:r>
    </w:p>
    <w:p w14:paraId="07778780" w14:textId="4B8D0DD7" w:rsidR="00D933EE" w:rsidRDefault="00D933EE" w:rsidP="00D933EE">
      <w:pPr>
        <w:pStyle w:val="Titre2"/>
      </w:pPr>
      <w:bookmarkStart w:id="39" w:name="_Toc137377807"/>
      <w:r>
        <w:t>Maquette</w:t>
      </w:r>
      <w:bookmarkEnd w:id="39"/>
    </w:p>
    <w:p w14:paraId="7D58D85A" w14:textId="6682D066" w:rsidR="00AC490F" w:rsidRDefault="006916EE" w:rsidP="00AC490F">
      <w:pPr>
        <w:pStyle w:val="TxtJustifi"/>
      </w:pPr>
      <w:r w:rsidRPr="006916EE">
        <w:rPr>
          <w:noProof/>
        </w:rPr>
        <w:lastRenderedPageBreak/>
        <w:drawing>
          <wp:inline distT="0" distB="0" distL="0" distR="0" wp14:anchorId="071C86B6" wp14:editId="345AC5D9">
            <wp:extent cx="5939790" cy="4181475"/>
            <wp:effectExtent l="0" t="0" r="3810" b="9525"/>
            <wp:docPr id="2" name="Image 2" descr="Une image contenant diagramme, Rectangle, text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iagramme, Rectangle, texte, Parallèle&#10;&#10;Description générée automatiquement"/>
                    <pic:cNvPicPr/>
                  </pic:nvPicPr>
                  <pic:blipFill>
                    <a:blip r:embed="rId42"/>
                    <a:stretch>
                      <a:fillRect/>
                    </a:stretch>
                  </pic:blipFill>
                  <pic:spPr>
                    <a:xfrm>
                      <a:off x="0" y="0"/>
                      <a:ext cx="5939790" cy="4181475"/>
                    </a:xfrm>
                    <a:prstGeom prst="rect">
                      <a:avLst/>
                    </a:prstGeom>
                  </pic:spPr>
                </pic:pic>
              </a:graphicData>
            </a:graphic>
          </wp:inline>
        </w:drawing>
      </w:r>
    </w:p>
    <w:p w14:paraId="4381BE95" w14:textId="6C741B91" w:rsidR="006916EE" w:rsidRDefault="00B967F9" w:rsidP="00AC490F">
      <w:pPr>
        <w:pStyle w:val="TxtJustifi"/>
      </w:pPr>
      <w:r w:rsidRPr="00B967F9">
        <w:rPr>
          <w:noProof/>
        </w:rPr>
        <w:drawing>
          <wp:inline distT="0" distB="0" distL="0" distR="0" wp14:anchorId="3D52866F" wp14:editId="7D36039D">
            <wp:extent cx="5939790" cy="4218940"/>
            <wp:effectExtent l="0" t="0" r="3810" b="0"/>
            <wp:docPr id="7" name="Image 7" descr="Une image contenant texte, capture d’écran, Rectang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Rectangle, diagramme&#10;&#10;Description générée automatiquement"/>
                    <pic:cNvPicPr/>
                  </pic:nvPicPr>
                  <pic:blipFill>
                    <a:blip r:embed="rId43"/>
                    <a:stretch>
                      <a:fillRect/>
                    </a:stretch>
                  </pic:blipFill>
                  <pic:spPr>
                    <a:xfrm>
                      <a:off x="0" y="0"/>
                      <a:ext cx="5939790" cy="4218940"/>
                    </a:xfrm>
                    <a:prstGeom prst="rect">
                      <a:avLst/>
                    </a:prstGeom>
                  </pic:spPr>
                </pic:pic>
              </a:graphicData>
            </a:graphic>
          </wp:inline>
        </w:drawing>
      </w:r>
    </w:p>
    <w:p w14:paraId="0E84CF2B" w14:textId="5BEA36D1" w:rsidR="00EF5808" w:rsidRPr="00AC490F" w:rsidRDefault="00B967F9" w:rsidP="00AC490F">
      <w:pPr>
        <w:pStyle w:val="TxtJustifi"/>
      </w:pPr>
      <w:r w:rsidRPr="00B967F9">
        <w:rPr>
          <w:noProof/>
        </w:rPr>
        <w:lastRenderedPageBreak/>
        <w:drawing>
          <wp:inline distT="0" distB="0" distL="0" distR="0" wp14:anchorId="4345E317" wp14:editId="5B5B1E4E">
            <wp:extent cx="5939790" cy="4201795"/>
            <wp:effectExtent l="0" t="0" r="3810" b="8255"/>
            <wp:docPr id="8" name="Image 8"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10;&#10;Description générée automatiquement"/>
                    <pic:cNvPicPr/>
                  </pic:nvPicPr>
                  <pic:blipFill>
                    <a:blip r:embed="rId44"/>
                    <a:stretch>
                      <a:fillRect/>
                    </a:stretch>
                  </pic:blipFill>
                  <pic:spPr>
                    <a:xfrm>
                      <a:off x="0" y="0"/>
                      <a:ext cx="5939790" cy="4201795"/>
                    </a:xfrm>
                    <a:prstGeom prst="rect">
                      <a:avLst/>
                    </a:prstGeom>
                  </pic:spPr>
                </pic:pic>
              </a:graphicData>
            </a:graphic>
          </wp:inline>
        </w:drawing>
      </w:r>
    </w:p>
    <w:p w14:paraId="1CD302C6" w14:textId="76E15B81" w:rsidR="00D933EE" w:rsidRDefault="00D933EE" w:rsidP="00D933EE">
      <w:pPr>
        <w:pStyle w:val="Titre1"/>
      </w:pPr>
      <w:bookmarkStart w:id="40" w:name="_Toc137377808"/>
      <w:r>
        <w:t>Conception</w:t>
      </w:r>
      <w:bookmarkEnd w:id="40"/>
    </w:p>
    <w:p w14:paraId="3E805A7A" w14:textId="122FECDC" w:rsidR="00D933EE" w:rsidRDefault="00D933EE" w:rsidP="00D933EE">
      <w:pPr>
        <w:pStyle w:val="Titre2"/>
      </w:pPr>
      <w:bookmarkStart w:id="41" w:name="_Toc137377809"/>
      <w:r>
        <w:t>Diagramme de navigation</w:t>
      </w:r>
      <w:bookmarkEnd w:id="41"/>
    </w:p>
    <w:p w14:paraId="539E6393" w14:textId="3350C234" w:rsidR="00AC490F" w:rsidRPr="00AC490F" w:rsidRDefault="00A5377F" w:rsidP="00AC490F">
      <w:pPr>
        <w:pStyle w:val="TxtJustifi"/>
      </w:pPr>
      <w:r w:rsidRPr="00A5377F">
        <w:rPr>
          <w:noProof/>
        </w:rPr>
        <w:drawing>
          <wp:inline distT="0" distB="0" distL="0" distR="0" wp14:anchorId="3C371DD5" wp14:editId="14EE0368">
            <wp:extent cx="4533900" cy="3893123"/>
            <wp:effectExtent l="0" t="0" r="0" b="0"/>
            <wp:docPr id="9" name="Image 9"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diagramme, capture d’écran, ligne&#10;&#10;Description générée automatiquement"/>
                    <pic:cNvPicPr/>
                  </pic:nvPicPr>
                  <pic:blipFill>
                    <a:blip r:embed="rId45"/>
                    <a:stretch>
                      <a:fillRect/>
                    </a:stretch>
                  </pic:blipFill>
                  <pic:spPr>
                    <a:xfrm>
                      <a:off x="0" y="0"/>
                      <a:ext cx="4545486" cy="3903071"/>
                    </a:xfrm>
                    <a:prstGeom prst="rect">
                      <a:avLst/>
                    </a:prstGeom>
                  </pic:spPr>
                </pic:pic>
              </a:graphicData>
            </a:graphic>
          </wp:inline>
        </w:drawing>
      </w:r>
    </w:p>
    <w:p w14:paraId="1275A137" w14:textId="126A33CC" w:rsidR="00D933EE" w:rsidRDefault="00C83405" w:rsidP="00C83405">
      <w:pPr>
        <w:pStyle w:val="Titre1"/>
      </w:pPr>
      <w:bookmarkStart w:id="42" w:name="_Toc137377810"/>
      <w:r>
        <w:lastRenderedPageBreak/>
        <w:t>Implémentation</w:t>
      </w:r>
      <w:bookmarkEnd w:id="42"/>
    </w:p>
    <w:p w14:paraId="0F51CF70" w14:textId="4F9326BE" w:rsidR="00C83405" w:rsidRDefault="00445C3E" w:rsidP="00445C3E">
      <w:pPr>
        <w:pStyle w:val="Titre2"/>
      </w:pPr>
      <w:bookmarkStart w:id="43" w:name="_Toc137377811"/>
      <w:r>
        <w:t>HTML / CSS</w:t>
      </w:r>
      <w:bookmarkEnd w:id="43"/>
    </w:p>
    <w:p w14:paraId="5B4239BD" w14:textId="1DA4231C" w:rsidR="00AC490F" w:rsidRDefault="00937FF9" w:rsidP="00AC490F">
      <w:pPr>
        <w:pStyle w:val="TxtJustifi"/>
      </w:pPr>
      <w:r>
        <w:t>Index</w:t>
      </w:r>
      <w:r w:rsidR="00764D66">
        <w:t>.html</w:t>
      </w:r>
    </w:p>
    <w:p w14:paraId="0F56D847" w14:textId="77777777" w:rsidR="00764D66" w:rsidRPr="00764D66" w:rsidRDefault="00764D66" w:rsidP="00764D66">
      <w:pPr>
        <w:pStyle w:val="TxtCode4-Gris"/>
        <w:rPr>
          <w:lang w:val="fr-CH"/>
        </w:rPr>
      </w:pPr>
      <w:r w:rsidRPr="00764D66">
        <w:rPr>
          <w:lang w:val="fr-CH"/>
        </w:rPr>
        <w:t>&lt;!DOCTYPE html&gt;</w:t>
      </w:r>
    </w:p>
    <w:p w14:paraId="11B3C754" w14:textId="77777777" w:rsidR="00764D66" w:rsidRPr="00764D66" w:rsidRDefault="00764D66" w:rsidP="00764D66">
      <w:pPr>
        <w:pStyle w:val="TxtCode4-Gris"/>
        <w:rPr>
          <w:lang w:val="fr-CH"/>
        </w:rPr>
      </w:pPr>
      <w:r w:rsidRPr="00764D66">
        <w:rPr>
          <w:lang w:val="fr-CH"/>
        </w:rPr>
        <w:t>&lt;html&gt;</w:t>
      </w:r>
    </w:p>
    <w:p w14:paraId="38F2A973" w14:textId="77777777" w:rsidR="00764D66" w:rsidRPr="00764D66" w:rsidRDefault="00764D66" w:rsidP="00764D66">
      <w:pPr>
        <w:pStyle w:val="TxtCode4-Gris"/>
        <w:rPr>
          <w:lang w:val="fr-CH"/>
        </w:rPr>
      </w:pPr>
      <w:r w:rsidRPr="00764D66">
        <w:rPr>
          <w:lang w:val="fr-CH"/>
        </w:rPr>
        <w:t xml:space="preserve">  &lt;!-- </w:t>
      </w:r>
    </w:p>
    <w:p w14:paraId="505B62A3" w14:textId="77777777" w:rsidR="00764D66" w:rsidRPr="00764D66" w:rsidRDefault="00764D66" w:rsidP="00764D66">
      <w:pPr>
        <w:pStyle w:val="TxtCode4-Gris"/>
        <w:rPr>
          <w:lang w:val="fr-CH"/>
        </w:rPr>
      </w:pPr>
      <w:r w:rsidRPr="00764D66">
        <w:rPr>
          <w:lang w:val="fr-CH"/>
        </w:rPr>
        <w:t xml:space="preserve">   But :    Index du site</w:t>
      </w:r>
    </w:p>
    <w:p w14:paraId="5CE3FA74" w14:textId="77777777" w:rsidR="00764D66" w:rsidRPr="00764D66" w:rsidRDefault="00764D66" w:rsidP="00764D66">
      <w:pPr>
        <w:pStyle w:val="TxtCode4-Gris"/>
        <w:rPr>
          <w:lang w:val="fr-CH"/>
        </w:rPr>
      </w:pPr>
      <w:r w:rsidRPr="00764D66">
        <w:rPr>
          <w:lang w:val="fr-CH"/>
        </w:rPr>
        <w:t xml:space="preserve">   Auteur : Eldi Kabashi</w:t>
      </w:r>
    </w:p>
    <w:p w14:paraId="310C1BEB" w14:textId="77777777" w:rsidR="00764D66" w:rsidRPr="00764D66" w:rsidRDefault="00764D66" w:rsidP="00764D66">
      <w:pPr>
        <w:pStyle w:val="TxtCode4-Gris"/>
        <w:rPr>
          <w:lang w:val="fr-CH"/>
        </w:rPr>
      </w:pPr>
      <w:r w:rsidRPr="00764D66">
        <w:rPr>
          <w:lang w:val="fr-CH"/>
        </w:rPr>
        <w:t xml:space="preserve">   Date :   06.06.2023 / V1.0 </w:t>
      </w:r>
    </w:p>
    <w:p w14:paraId="3897CFCD" w14:textId="77777777" w:rsidR="00764D66" w:rsidRPr="00764D66" w:rsidRDefault="00764D66" w:rsidP="00764D66">
      <w:pPr>
        <w:pStyle w:val="TxtCode4-Gris"/>
        <w:rPr>
          <w:lang w:val="fr-CH"/>
        </w:rPr>
      </w:pPr>
      <w:r w:rsidRPr="00764D66">
        <w:rPr>
          <w:lang w:val="fr-CH"/>
        </w:rPr>
        <w:t xml:space="preserve">   --&gt;</w:t>
      </w:r>
    </w:p>
    <w:p w14:paraId="330BC59D" w14:textId="77777777" w:rsidR="00764D66" w:rsidRPr="00764D66" w:rsidRDefault="00764D66" w:rsidP="00764D66">
      <w:pPr>
        <w:pStyle w:val="TxtCode4-Gris"/>
        <w:rPr>
          <w:lang w:val="fr-CH"/>
        </w:rPr>
      </w:pPr>
    </w:p>
    <w:p w14:paraId="65A8DF37" w14:textId="77777777" w:rsidR="00764D66" w:rsidRPr="00764D66" w:rsidRDefault="00764D66" w:rsidP="00764D66">
      <w:pPr>
        <w:pStyle w:val="TxtCode4-Gris"/>
        <w:rPr>
          <w:lang w:val="fr-CH"/>
        </w:rPr>
      </w:pPr>
      <w:r w:rsidRPr="00764D66">
        <w:rPr>
          <w:lang w:val="fr-CH"/>
        </w:rPr>
        <w:t xml:space="preserve">  &lt;!-- entête de la page --&gt;</w:t>
      </w:r>
    </w:p>
    <w:p w14:paraId="1A883040" w14:textId="77777777" w:rsidR="00764D66" w:rsidRDefault="00764D66" w:rsidP="00764D66">
      <w:pPr>
        <w:pStyle w:val="TxtCode4-Gris"/>
      </w:pPr>
      <w:r w:rsidRPr="00764D66">
        <w:rPr>
          <w:lang w:val="fr-CH"/>
        </w:rPr>
        <w:t xml:space="preserve">  </w:t>
      </w:r>
      <w:r>
        <w:t>&lt;head&gt;</w:t>
      </w:r>
    </w:p>
    <w:p w14:paraId="75AFD6F9" w14:textId="77777777" w:rsidR="00764D66" w:rsidRDefault="00764D66" w:rsidP="00764D66">
      <w:pPr>
        <w:pStyle w:val="TxtCode4-Gris"/>
      </w:pPr>
      <w:r>
        <w:t xml:space="preserve">    &lt;meta charset="UTF-8" /&gt;</w:t>
      </w:r>
    </w:p>
    <w:p w14:paraId="75D6F27C" w14:textId="77777777" w:rsidR="00764D66" w:rsidRDefault="00764D66" w:rsidP="00764D66">
      <w:pPr>
        <w:pStyle w:val="TxtCode4-Gris"/>
      </w:pPr>
      <w:r>
        <w:t xml:space="preserve">    &lt;meta name="viewport" content="width=device-width, initial-scale=1.0" /&gt;</w:t>
      </w:r>
    </w:p>
    <w:p w14:paraId="52216BC4" w14:textId="77777777" w:rsidR="00764D66" w:rsidRDefault="00764D66" w:rsidP="00764D66">
      <w:pPr>
        <w:pStyle w:val="TxtCode4-Gris"/>
      </w:pPr>
      <w:r>
        <w:t xml:space="preserve">    &lt;link</w:t>
      </w:r>
    </w:p>
    <w:p w14:paraId="67302D9F" w14:textId="77777777" w:rsidR="00764D66" w:rsidRDefault="00764D66" w:rsidP="00764D66">
      <w:pPr>
        <w:pStyle w:val="TxtCode4-Gris"/>
      </w:pPr>
      <w:r>
        <w:t xml:space="preserve">      rel="stylesheet"</w:t>
      </w:r>
    </w:p>
    <w:p w14:paraId="3E530A6C" w14:textId="77777777" w:rsidR="00764D66" w:rsidRDefault="00764D66" w:rsidP="00764D66">
      <w:pPr>
        <w:pStyle w:val="TxtCode4-Gris"/>
      </w:pPr>
      <w:r>
        <w:t xml:space="preserve">      href="https://unpkg.com/leaflet@1.6.0/dist/leaflet.css"</w:t>
      </w:r>
    </w:p>
    <w:p w14:paraId="12C3AD06" w14:textId="77777777" w:rsidR="00764D66" w:rsidRDefault="00764D66" w:rsidP="00764D66">
      <w:pPr>
        <w:pStyle w:val="TxtCode4-Gris"/>
      </w:pPr>
      <w:r>
        <w:t xml:space="preserve">      integrity="sha512-xwE/Az9zrjBIphAcBb3F6JVqxf46+CDLwfLMHloNu6KEQCAWi6HcDUbeOfBIptF7tcCzusKFjFw2yuvEpDL9wQ=="</w:t>
      </w:r>
    </w:p>
    <w:p w14:paraId="77D18635" w14:textId="77777777" w:rsidR="00764D66" w:rsidRDefault="00764D66" w:rsidP="00764D66">
      <w:pPr>
        <w:pStyle w:val="TxtCode4-Gris"/>
      </w:pPr>
      <w:r>
        <w:t xml:space="preserve">      crossorigin /&gt;</w:t>
      </w:r>
    </w:p>
    <w:p w14:paraId="3C16A6F3" w14:textId="77777777" w:rsidR="00764D66" w:rsidRDefault="00764D66" w:rsidP="00764D66">
      <w:pPr>
        <w:pStyle w:val="TxtCode4-Gris"/>
      </w:pPr>
      <w:r>
        <w:t xml:space="preserve">      &lt;script</w:t>
      </w:r>
    </w:p>
    <w:p w14:paraId="4C0F9051" w14:textId="77777777" w:rsidR="00764D66" w:rsidRDefault="00764D66" w:rsidP="00764D66">
      <w:pPr>
        <w:pStyle w:val="TxtCode4-Gris"/>
      </w:pPr>
      <w:r>
        <w:t xml:space="preserve">      src="https://unpkg.com/leaflet@1.6.0/dist/leaflet.js"</w:t>
      </w:r>
    </w:p>
    <w:p w14:paraId="0C205DAD" w14:textId="77777777" w:rsidR="00764D66" w:rsidRDefault="00764D66" w:rsidP="00764D66">
      <w:pPr>
        <w:pStyle w:val="TxtCode4-Gris"/>
      </w:pPr>
      <w:r>
        <w:t xml:space="preserve">      integrity="sha512-gZwIG9x3wUXg2hdXF6+rVkLF/0Vi9U8D2Ntg4Ga5I5BZpVkVxlJWbSQtXPSiUTtC0TjtGOmxa1AJPuV0CPthew=="</w:t>
      </w:r>
    </w:p>
    <w:p w14:paraId="50B67F0D" w14:textId="77777777" w:rsidR="00764D66" w:rsidRDefault="00764D66" w:rsidP="00764D66">
      <w:pPr>
        <w:pStyle w:val="TxtCode4-Gris"/>
      </w:pPr>
      <w:r>
        <w:t xml:space="preserve">      crossorigin&gt;&lt;/script&gt;</w:t>
      </w:r>
    </w:p>
    <w:p w14:paraId="04350153" w14:textId="77777777" w:rsidR="00764D66" w:rsidRDefault="00764D66" w:rsidP="00764D66">
      <w:pPr>
        <w:pStyle w:val="TxtCode4-Gris"/>
      </w:pPr>
      <w:r>
        <w:t xml:space="preserve">      &lt;script src="https://cdn.jsdelivr.net/npm/leaflet@1.7.1/dist/leaflet.js"&gt;&lt;/script&gt;</w:t>
      </w:r>
    </w:p>
    <w:p w14:paraId="00807A57" w14:textId="77777777" w:rsidR="00764D66" w:rsidRDefault="00764D66" w:rsidP="00764D66">
      <w:pPr>
        <w:pStyle w:val="TxtCode4-Gris"/>
      </w:pPr>
      <w:r>
        <w:t xml:space="preserve">    &lt;link rel="icon" type="image/png" href="images/emf-info.png" /&gt;</w:t>
      </w:r>
    </w:p>
    <w:p w14:paraId="5BE1FD06" w14:textId="77777777" w:rsidR="00764D66" w:rsidRDefault="00764D66" w:rsidP="00764D66">
      <w:pPr>
        <w:pStyle w:val="TxtCode4-Gris"/>
      </w:pPr>
      <w:r>
        <w:t xml:space="preserve">    &lt;link rel="stylesheet" href="css/main.css" /&gt;</w:t>
      </w:r>
    </w:p>
    <w:p w14:paraId="07B4A979" w14:textId="77777777" w:rsidR="00764D66" w:rsidRDefault="00764D66" w:rsidP="00764D66">
      <w:pPr>
        <w:pStyle w:val="TxtCode4-Gris"/>
      </w:pPr>
      <w:r>
        <w:t xml:space="preserve">    &lt;link rel="stylesheet" href="css/details.css" /&gt;</w:t>
      </w:r>
    </w:p>
    <w:p w14:paraId="38D6412D" w14:textId="77777777" w:rsidR="00764D66" w:rsidRDefault="00764D66" w:rsidP="00764D66">
      <w:pPr>
        <w:pStyle w:val="TxtCode4-Gris"/>
      </w:pPr>
      <w:r>
        <w:t xml:space="preserve">    &lt;link rel="stylesheet" href="css/jeux.css" /&gt;</w:t>
      </w:r>
    </w:p>
    <w:p w14:paraId="0E8F3A5C" w14:textId="77777777" w:rsidR="00764D66" w:rsidRDefault="00764D66" w:rsidP="00764D66">
      <w:pPr>
        <w:pStyle w:val="TxtCode4-Gris"/>
      </w:pPr>
      <w:r>
        <w:t xml:space="preserve">    &lt;link rel="stylesheet" href="css/carte.css" /&gt;</w:t>
      </w:r>
    </w:p>
    <w:p w14:paraId="27BE9B30" w14:textId="77777777" w:rsidR="00764D66" w:rsidRDefault="00764D66" w:rsidP="00764D66">
      <w:pPr>
        <w:pStyle w:val="TxtCode4-Gris"/>
      </w:pPr>
      <w:r>
        <w:t xml:space="preserve">    &lt;script src="https://code.jquery.com/jquery-3.7.0.min.js"&gt;&lt;/script&gt;</w:t>
      </w:r>
    </w:p>
    <w:p w14:paraId="56544A04" w14:textId="77777777" w:rsidR="00764D66" w:rsidRDefault="00764D66" w:rsidP="00764D66">
      <w:pPr>
        <w:pStyle w:val="TxtCode4-Gris"/>
      </w:pPr>
      <w:r>
        <w:t xml:space="preserve">    &lt;script type="text/javascript" src="js/indexCtrl.js"&gt;&lt;/script&gt;</w:t>
      </w:r>
    </w:p>
    <w:p w14:paraId="7AA86386" w14:textId="77777777" w:rsidR="00764D66" w:rsidRDefault="00764D66" w:rsidP="00764D66">
      <w:pPr>
        <w:pStyle w:val="TxtCode4-Gris"/>
      </w:pPr>
      <w:r>
        <w:t xml:space="preserve">    &lt;script type="text/javascript" src="js/httpService.js"&gt;&lt;/script&gt;</w:t>
      </w:r>
    </w:p>
    <w:p w14:paraId="28FF1759" w14:textId="77777777" w:rsidR="00764D66" w:rsidRPr="00764D66" w:rsidRDefault="00764D66" w:rsidP="00764D66">
      <w:pPr>
        <w:pStyle w:val="TxtCode4-Gris"/>
        <w:rPr>
          <w:lang w:val="fr-CH"/>
        </w:rPr>
      </w:pPr>
      <w:r>
        <w:t xml:space="preserve">    </w:t>
      </w:r>
      <w:r w:rsidRPr="00764D66">
        <w:rPr>
          <w:lang w:val="fr-CH"/>
        </w:rPr>
        <w:t>&lt;script type="text/javascript" src="js/vueService.js"&gt;&lt;/script&gt;</w:t>
      </w:r>
    </w:p>
    <w:p w14:paraId="5D2F7AFC" w14:textId="77777777" w:rsidR="00764D66" w:rsidRPr="00764D66" w:rsidRDefault="00764D66" w:rsidP="00764D66">
      <w:pPr>
        <w:pStyle w:val="TxtCode4-Gris"/>
        <w:rPr>
          <w:lang w:val="fr-CH"/>
        </w:rPr>
      </w:pPr>
      <w:r w:rsidRPr="00764D66">
        <w:rPr>
          <w:lang w:val="fr-CH"/>
        </w:rPr>
        <w:t xml:space="preserve">    &lt;script type="text/javascript" src="js/jeuxCtrl.js"&gt;&lt;/script&gt;</w:t>
      </w:r>
    </w:p>
    <w:p w14:paraId="018E0498" w14:textId="77777777" w:rsidR="00764D66" w:rsidRPr="00764D66" w:rsidRDefault="00764D66" w:rsidP="00764D66">
      <w:pPr>
        <w:pStyle w:val="TxtCode4-Gris"/>
        <w:rPr>
          <w:lang w:val="fr-CH"/>
        </w:rPr>
      </w:pPr>
      <w:r w:rsidRPr="00764D66">
        <w:rPr>
          <w:lang w:val="fr-CH"/>
        </w:rPr>
        <w:t xml:space="preserve">    &lt;script type="text/javascript" src="js/detailsCtrl.js"&gt;&lt;/script&gt;</w:t>
      </w:r>
    </w:p>
    <w:p w14:paraId="4052F60A" w14:textId="77777777" w:rsidR="00764D66" w:rsidRPr="00764D66" w:rsidRDefault="00764D66" w:rsidP="00764D66">
      <w:pPr>
        <w:pStyle w:val="TxtCode4-Gris"/>
        <w:rPr>
          <w:lang w:val="fr-CH"/>
        </w:rPr>
      </w:pPr>
      <w:r w:rsidRPr="00764D66">
        <w:rPr>
          <w:lang w:val="fr-CH"/>
        </w:rPr>
        <w:t xml:space="preserve">    &lt;script type="text/javascript" src="js/carteCtrl.js"&gt;&lt;/script&gt;</w:t>
      </w:r>
    </w:p>
    <w:p w14:paraId="49B5A7AA" w14:textId="77777777" w:rsidR="00764D66" w:rsidRPr="00764D66" w:rsidRDefault="00764D66" w:rsidP="00764D66">
      <w:pPr>
        <w:pStyle w:val="TxtCode4-Gris"/>
        <w:rPr>
          <w:lang w:val="fr-CH"/>
        </w:rPr>
      </w:pPr>
    </w:p>
    <w:p w14:paraId="58EDF561" w14:textId="77777777" w:rsidR="00764D66" w:rsidRPr="00764D66" w:rsidRDefault="00764D66" w:rsidP="00764D66">
      <w:pPr>
        <w:pStyle w:val="TxtCode4-Gris"/>
        <w:rPr>
          <w:lang w:val="fr-CH"/>
        </w:rPr>
      </w:pPr>
      <w:r w:rsidRPr="00764D66">
        <w:rPr>
          <w:lang w:val="fr-CH"/>
        </w:rPr>
        <w:t xml:space="preserve">    &lt;title&gt;JeuxGratuits - Kabashi - 307&lt;/title&gt;</w:t>
      </w:r>
    </w:p>
    <w:p w14:paraId="3BEB7529" w14:textId="77777777" w:rsidR="00764D66" w:rsidRPr="00764D66" w:rsidRDefault="00764D66" w:rsidP="00764D66">
      <w:pPr>
        <w:pStyle w:val="TxtCode4-Gris"/>
        <w:rPr>
          <w:lang w:val="fr-CH"/>
        </w:rPr>
      </w:pPr>
      <w:r w:rsidRPr="00764D66">
        <w:rPr>
          <w:lang w:val="fr-CH"/>
        </w:rPr>
        <w:lastRenderedPageBreak/>
        <w:t xml:space="preserve">  &lt;/head&gt;</w:t>
      </w:r>
    </w:p>
    <w:p w14:paraId="52FA8773" w14:textId="77777777" w:rsidR="00764D66" w:rsidRPr="00764D66" w:rsidRDefault="00764D66" w:rsidP="00764D66">
      <w:pPr>
        <w:pStyle w:val="TxtCode4-Gris"/>
        <w:rPr>
          <w:lang w:val="fr-CH"/>
        </w:rPr>
      </w:pPr>
    </w:p>
    <w:p w14:paraId="702B33A5" w14:textId="77777777" w:rsidR="00764D66" w:rsidRPr="00764D66" w:rsidRDefault="00764D66" w:rsidP="00764D66">
      <w:pPr>
        <w:pStyle w:val="TxtCode4-Gris"/>
        <w:rPr>
          <w:lang w:val="fr-CH"/>
        </w:rPr>
      </w:pPr>
      <w:r w:rsidRPr="00764D66">
        <w:rPr>
          <w:lang w:val="fr-CH"/>
        </w:rPr>
        <w:t xml:space="preserve">  &lt;!-- corps de la page --&gt;</w:t>
      </w:r>
    </w:p>
    <w:p w14:paraId="44693E39" w14:textId="77777777" w:rsidR="00764D66" w:rsidRPr="00764D66" w:rsidRDefault="00764D66" w:rsidP="00764D66">
      <w:pPr>
        <w:pStyle w:val="TxtCode4-Gris"/>
        <w:rPr>
          <w:lang w:val="fr-CH"/>
        </w:rPr>
      </w:pPr>
      <w:r w:rsidRPr="00764D66">
        <w:rPr>
          <w:lang w:val="fr-CH"/>
        </w:rPr>
        <w:t xml:space="preserve">  &lt;body&gt;</w:t>
      </w:r>
    </w:p>
    <w:p w14:paraId="1484DF29" w14:textId="77777777" w:rsidR="00764D66" w:rsidRPr="00764D66" w:rsidRDefault="00764D66" w:rsidP="00764D66">
      <w:pPr>
        <w:pStyle w:val="TxtCode4-Gris"/>
        <w:rPr>
          <w:lang w:val="fr-CH"/>
        </w:rPr>
      </w:pPr>
      <w:r w:rsidRPr="00764D66">
        <w:rPr>
          <w:lang w:val="fr-CH"/>
        </w:rPr>
        <w:t xml:space="preserve">    &lt;div id="container"&gt;</w:t>
      </w:r>
    </w:p>
    <w:p w14:paraId="4871E230" w14:textId="77777777" w:rsidR="00764D66" w:rsidRPr="00764D66" w:rsidRDefault="00764D66" w:rsidP="00764D66">
      <w:pPr>
        <w:pStyle w:val="TxtCode4-Gris"/>
        <w:rPr>
          <w:lang w:val="fr-CH"/>
        </w:rPr>
      </w:pPr>
      <w:r w:rsidRPr="00764D66">
        <w:rPr>
          <w:lang w:val="fr-CH"/>
        </w:rPr>
        <w:t xml:space="preserve">      &lt;!-- calque pour les differentes vues --&gt;</w:t>
      </w:r>
    </w:p>
    <w:p w14:paraId="53FF316A" w14:textId="77777777" w:rsidR="00764D66" w:rsidRDefault="00764D66" w:rsidP="00764D66">
      <w:pPr>
        <w:pStyle w:val="TxtCode4-Gris"/>
      </w:pPr>
      <w:r w:rsidRPr="00764D66">
        <w:rPr>
          <w:lang w:val="fr-CH"/>
        </w:rPr>
        <w:t xml:space="preserve">      </w:t>
      </w:r>
      <w:r>
        <w:t>&lt;div id="view"&gt;&lt;/div&gt;</w:t>
      </w:r>
    </w:p>
    <w:p w14:paraId="00179185" w14:textId="77777777" w:rsidR="00764D66" w:rsidRDefault="00764D66" w:rsidP="00764D66">
      <w:pPr>
        <w:pStyle w:val="TxtCode4-Gris"/>
      </w:pPr>
      <w:r>
        <w:t xml:space="preserve">    &lt;/div&gt;</w:t>
      </w:r>
    </w:p>
    <w:p w14:paraId="23363EE9" w14:textId="77777777" w:rsidR="00764D66" w:rsidRDefault="00764D66" w:rsidP="00764D66">
      <w:pPr>
        <w:pStyle w:val="TxtCode4-Gris"/>
      </w:pPr>
      <w:r>
        <w:t xml:space="preserve">    &lt;!-- fin du conteneur --&gt;</w:t>
      </w:r>
    </w:p>
    <w:p w14:paraId="73182ED5" w14:textId="77777777" w:rsidR="00764D66" w:rsidRDefault="00764D66" w:rsidP="00764D66">
      <w:pPr>
        <w:pStyle w:val="TxtCode4-Gris"/>
      </w:pPr>
      <w:r>
        <w:t xml:space="preserve">  &lt;/body&gt;</w:t>
      </w:r>
    </w:p>
    <w:p w14:paraId="28CCB49D" w14:textId="01C9A615" w:rsidR="00764D66" w:rsidRDefault="00764D66" w:rsidP="00764D66">
      <w:pPr>
        <w:pStyle w:val="TxtCode4-Gris"/>
      </w:pPr>
      <w:r>
        <w:t>&lt;/html&gt;</w:t>
      </w:r>
    </w:p>
    <w:p w14:paraId="2D647C1C" w14:textId="218A6ECD" w:rsidR="00764D66" w:rsidRDefault="00FB67C7" w:rsidP="00764D66">
      <w:pPr>
        <w:pStyle w:val="TxtJustifi"/>
      </w:pPr>
      <w:r>
        <w:t>Jeux.html</w:t>
      </w:r>
    </w:p>
    <w:p w14:paraId="5CFAFC63" w14:textId="77777777" w:rsidR="00FB67C7" w:rsidRPr="00FB67C7" w:rsidRDefault="00FB67C7" w:rsidP="00FB67C7">
      <w:pPr>
        <w:pStyle w:val="TxtCode4-Gris"/>
        <w:rPr>
          <w:lang w:val="fr-CH"/>
        </w:rPr>
      </w:pPr>
      <w:r w:rsidRPr="00FB67C7">
        <w:rPr>
          <w:lang w:val="fr-CH"/>
        </w:rPr>
        <w:t>&lt;header&gt;</w:t>
      </w:r>
    </w:p>
    <w:p w14:paraId="23B13DE7" w14:textId="77777777" w:rsidR="00FB67C7" w:rsidRPr="00FB67C7" w:rsidRDefault="00FB67C7" w:rsidP="00FB67C7">
      <w:pPr>
        <w:pStyle w:val="TxtCode4-Gris"/>
        <w:rPr>
          <w:lang w:val="fr-CH"/>
        </w:rPr>
      </w:pPr>
      <w:r w:rsidRPr="00FB67C7">
        <w:rPr>
          <w:lang w:val="fr-CH"/>
        </w:rPr>
        <w:t xml:space="preserve">  &lt;h1&gt;</w:t>
      </w:r>
    </w:p>
    <w:p w14:paraId="61A09BE3" w14:textId="77777777" w:rsidR="00FB67C7" w:rsidRPr="00FB67C7" w:rsidRDefault="00FB67C7" w:rsidP="00FB67C7">
      <w:pPr>
        <w:pStyle w:val="TxtCode4-Gris"/>
        <w:rPr>
          <w:lang w:val="fr-CH"/>
        </w:rPr>
      </w:pPr>
      <w:r w:rsidRPr="00FB67C7">
        <w:rPr>
          <w:lang w:val="fr-CH"/>
        </w:rPr>
        <w:t xml:space="preserve">    Jeux Gratuits</w:t>
      </w:r>
    </w:p>
    <w:p w14:paraId="69892C8D" w14:textId="77777777" w:rsidR="00FB67C7" w:rsidRPr="00FB67C7" w:rsidRDefault="00FB67C7" w:rsidP="00FB67C7">
      <w:pPr>
        <w:pStyle w:val="TxtCode4-Gris"/>
        <w:rPr>
          <w:lang w:val="fr-CH"/>
        </w:rPr>
      </w:pPr>
      <w:r w:rsidRPr="00FB67C7">
        <w:rPr>
          <w:lang w:val="fr-CH"/>
        </w:rPr>
        <w:t xml:space="preserve">  &lt;/h1&gt;</w:t>
      </w:r>
    </w:p>
    <w:p w14:paraId="4E7F1C4D" w14:textId="77777777" w:rsidR="00FB67C7" w:rsidRDefault="00FB67C7" w:rsidP="00FB67C7">
      <w:pPr>
        <w:pStyle w:val="TxtCode4-Gris"/>
      </w:pPr>
      <w:r w:rsidRPr="00FB67C7">
        <w:rPr>
          <w:lang w:val="fr-CH"/>
        </w:rPr>
        <w:t xml:space="preserve">  </w:t>
      </w:r>
      <w:r>
        <w:t>&lt;div&gt;</w:t>
      </w:r>
    </w:p>
    <w:p w14:paraId="7D6D9235" w14:textId="77777777" w:rsidR="00FB67C7" w:rsidRDefault="00FB67C7" w:rsidP="00FB67C7">
      <w:pPr>
        <w:pStyle w:val="TxtCode4-Gris"/>
      </w:pPr>
      <w:r>
        <w:t xml:space="preserve">  &lt;div&gt; </w:t>
      </w:r>
    </w:p>
    <w:p w14:paraId="6F8EEC18" w14:textId="77777777" w:rsidR="00FB67C7" w:rsidRDefault="00FB67C7" w:rsidP="00FB67C7">
      <w:pPr>
        <w:pStyle w:val="TxtCode4-Gris"/>
      </w:pPr>
      <w:r>
        <w:t xml:space="preserve">    &lt;select name="Genre" id="cmboxGenre"&gt;</w:t>
      </w:r>
    </w:p>
    <w:p w14:paraId="590443D6" w14:textId="77777777" w:rsidR="00FB67C7" w:rsidRDefault="00FB67C7" w:rsidP="00FB67C7">
      <w:pPr>
        <w:pStyle w:val="TxtCode4-Gris"/>
      </w:pPr>
      <w:r>
        <w:t xml:space="preserve">    &lt;/select&gt;</w:t>
      </w:r>
    </w:p>
    <w:p w14:paraId="13AB50F8" w14:textId="77777777" w:rsidR="00FB67C7" w:rsidRDefault="00FB67C7" w:rsidP="00FB67C7">
      <w:pPr>
        <w:pStyle w:val="TxtCode4-Gris"/>
      </w:pPr>
      <w:r>
        <w:t xml:space="preserve">  &lt;/div&gt;</w:t>
      </w:r>
    </w:p>
    <w:p w14:paraId="2E4E06F9" w14:textId="77777777" w:rsidR="00FB67C7" w:rsidRDefault="00FB67C7" w:rsidP="00FB67C7">
      <w:pPr>
        <w:pStyle w:val="TxtCode4-Gris"/>
      </w:pPr>
      <w:r>
        <w:t xml:space="preserve">  &lt;div&gt;</w:t>
      </w:r>
    </w:p>
    <w:p w14:paraId="026E3FE0" w14:textId="77777777" w:rsidR="00FB67C7" w:rsidRDefault="00FB67C7" w:rsidP="00FB67C7">
      <w:pPr>
        <w:pStyle w:val="TxtCode4-Gris"/>
      </w:pPr>
      <w:r>
        <w:t xml:space="preserve">    &lt;select name="Plateforme" id="cmboxPlateforme"&gt;</w:t>
      </w:r>
    </w:p>
    <w:p w14:paraId="5A951771" w14:textId="77777777" w:rsidR="00FB67C7" w:rsidRDefault="00FB67C7" w:rsidP="00FB67C7">
      <w:pPr>
        <w:pStyle w:val="TxtCode4-Gris"/>
      </w:pPr>
      <w:r>
        <w:t xml:space="preserve">    &lt;/select&gt;</w:t>
      </w:r>
    </w:p>
    <w:p w14:paraId="24B12432" w14:textId="77777777" w:rsidR="00FB67C7" w:rsidRDefault="00FB67C7" w:rsidP="00FB67C7">
      <w:pPr>
        <w:pStyle w:val="TxtCode4-Gris"/>
      </w:pPr>
      <w:r>
        <w:t xml:space="preserve">  &lt;/div&gt;</w:t>
      </w:r>
    </w:p>
    <w:p w14:paraId="3AC649FC" w14:textId="77777777" w:rsidR="00FB67C7" w:rsidRDefault="00FB67C7" w:rsidP="00FB67C7">
      <w:pPr>
        <w:pStyle w:val="TxtCode4-Gris"/>
      </w:pPr>
      <w:r>
        <w:t xml:space="preserve">  &lt;input type="button" value="Loupe" id="buttonFiltreJeu"&gt;</w:t>
      </w:r>
    </w:p>
    <w:p w14:paraId="64112EBF" w14:textId="77777777" w:rsidR="00FB67C7" w:rsidRDefault="00FB67C7" w:rsidP="00FB67C7">
      <w:pPr>
        <w:pStyle w:val="TxtCode4-Gris"/>
      </w:pPr>
      <w:r>
        <w:t>&lt;/div&gt;</w:t>
      </w:r>
    </w:p>
    <w:p w14:paraId="023B4C4D" w14:textId="77777777" w:rsidR="00FB67C7" w:rsidRDefault="00FB67C7" w:rsidP="00FB67C7">
      <w:pPr>
        <w:pStyle w:val="TxtCode4-Gris"/>
      </w:pPr>
      <w:r>
        <w:t>&lt;div&gt;</w:t>
      </w:r>
    </w:p>
    <w:p w14:paraId="37EAE391" w14:textId="77777777" w:rsidR="00FB67C7" w:rsidRDefault="00FB67C7" w:rsidP="00FB67C7">
      <w:pPr>
        <w:pStyle w:val="TxtCode4-Gris"/>
      </w:pPr>
      <w:r>
        <w:t xml:space="preserve">      &lt;input type="text" name="nomJeu" id="textfNomJeu" placeholder="nom"&gt;</w:t>
      </w:r>
    </w:p>
    <w:p w14:paraId="4928F0FE" w14:textId="77777777" w:rsidR="00FB67C7" w:rsidRDefault="00FB67C7" w:rsidP="00FB67C7">
      <w:pPr>
        <w:pStyle w:val="TxtCode4-Gris"/>
      </w:pPr>
      <w:r>
        <w:t xml:space="preserve">      &lt;input type="button" value="Loupe" id="buttonNomJeu"&gt;</w:t>
      </w:r>
    </w:p>
    <w:p w14:paraId="42B21D69" w14:textId="77777777" w:rsidR="00FB67C7" w:rsidRDefault="00FB67C7" w:rsidP="00FB67C7">
      <w:pPr>
        <w:pStyle w:val="TxtCode4-Gris"/>
      </w:pPr>
      <w:r>
        <w:t xml:space="preserve">    &lt;/div&gt;</w:t>
      </w:r>
    </w:p>
    <w:p w14:paraId="461F1684" w14:textId="77777777" w:rsidR="00FB67C7" w:rsidRDefault="00FB67C7" w:rsidP="00FB67C7">
      <w:pPr>
        <w:pStyle w:val="TxtCode4-Gris"/>
      </w:pPr>
      <w:r>
        <w:t xml:space="preserve">  &lt;/div&gt;</w:t>
      </w:r>
    </w:p>
    <w:p w14:paraId="31AFA9D5" w14:textId="77777777" w:rsidR="00FB67C7" w:rsidRDefault="00FB67C7" w:rsidP="00FB67C7">
      <w:pPr>
        <w:pStyle w:val="TxtCode4-Gris"/>
      </w:pPr>
      <w:r>
        <w:t>&lt;/header&gt;</w:t>
      </w:r>
    </w:p>
    <w:p w14:paraId="3B132F17" w14:textId="77777777" w:rsidR="00FB67C7" w:rsidRDefault="00FB67C7" w:rsidP="00FB67C7">
      <w:pPr>
        <w:pStyle w:val="TxtCode4-Gris"/>
      </w:pPr>
    </w:p>
    <w:p w14:paraId="6A024F9B" w14:textId="77777777" w:rsidR="00FB67C7" w:rsidRDefault="00FB67C7" w:rsidP="00FB67C7">
      <w:pPr>
        <w:pStyle w:val="TxtCode4-Gris"/>
      </w:pPr>
      <w:r>
        <w:t xml:space="preserve">  &lt;div id="jeux"&gt;</w:t>
      </w:r>
    </w:p>
    <w:p w14:paraId="75B4EDBC" w14:textId="77777777" w:rsidR="00FB67C7" w:rsidRDefault="00FB67C7" w:rsidP="00FB67C7">
      <w:pPr>
        <w:pStyle w:val="TxtCode4-Gris"/>
      </w:pPr>
      <w:r>
        <w:t xml:space="preserve">    </w:t>
      </w:r>
    </w:p>
    <w:p w14:paraId="39112BE0" w14:textId="77777777" w:rsidR="00FB67C7" w:rsidRDefault="00FB67C7" w:rsidP="00FB67C7">
      <w:pPr>
        <w:pStyle w:val="TxtCode4-Gris"/>
      </w:pPr>
      <w:r>
        <w:t xml:space="preserve">  &lt;/div&gt;</w:t>
      </w:r>
    </w:p>
    <w:p w14:paraId="62CCFD79" w14:textId="77777777" w:rsidR="00FB67C7" w:rsidRDefault="00FB67C7" w:rsidP="00FB67C7">
      <w:pPr>
        <w:pStyle w:val="TxtCode4-Gris"/>
      </w:pPr>
    </w:p>
    <w:p w14:paraId="6D2507A3" w14:textId="77777777" w:rsidR="00FB67C7" w:rsidRDefault="00FB67C7" w:rsidP="00FB67C7">
      <w:pPr>
        <w:pStyle w:val="TxtCode4-Gris"/>
      </w:pPr>
      <w:r>
        <w:t xml:space="preserve">  &lt;footer&gt;</w:t>
      </w:r>
    </w:p>
    <w:p w14:paraId="40A2DBA5" w14:textId="77777777" w:rsidR="00FB67C7" w:rsidRDefault="00FB67C7" w:rsidP="00FB67C7">
      <w:pPr>
        <w:pStyle w:val="TxtCode4-Gris"/>
      </w:pPr>
      <w:r>
        <w:t xml:space="preserve">    &lt;div&gt;Eldi Kabashi&lt;/div&gt;</w:t>
      </w:r>
    </w:p>
    <w:p w14:paraId="42D12447" w14:textId="77777777" w:rsidR="00FB67C7" w:rsidRPr="00FB67C7" w:rsidRDefault="00FB67C7" w:rsidP="00FB67C7">
      <w:pPr>
        <w:pStyle w:val="TxtCode4-Gris"/>
        <w:rPr>
          <w:lang w:val="fr-CH"/>
        </w:rPr>
      </w:pPr>
      <w:r>
        <w:t xml:space="preserve">    </w:t>
      </w:r>
      <w:r w:rsidRPr="00FB67C7">
        <w:rPr>
          <w:lang w:val="fr-CH"/>
        </w:rPr>
        <w:t>&lt;button id="ouvrirCarte"&gt;Bureau des developpeurs&lt;/button&gt;</w:t>
      </w:r>
    </w:p>
    <w:p w14:paraId="6C69A1BD" w14:textId="77777777" w:rsidR="00FB67C7" w:rsidRDefault="00FB67C7" w:rsidP="00FB67C7">
      <w:pPr>
        <w:pStyle w:val="TxtCode4-Gris"/>
      </w:pPr>
      <w:r w:rsidRPr="00FB67C7">
        <w:rPr>
          <w:lang w:val="fr-CH"/>
        </w:rPr>
        <w:t xml:space="preserve">    </w:t>
      </w:r>
      <w:r>
        <w:t>&lt;div&gt;300223&lt;/div&gt;</w:t>
      </w:r>
    </w:p>
    <w:p w14:paraId="236E6B63" w14:textId="2B6EC9B8" w:rsidR="00FB67C7" w:rsidRDefault="00FB67C7" w:rsidP="00FB67C7">
      <w:pPr>
        <w:pStyle w:val="TxtCode4-Gris"/>
      </w:pPr>
      <w:r>
        <w:t xml:space="preserve">  &lt;/footer&gt;</w:t>
      </w:r>
    </w:p>
    <w:p w14:paraId="7096B627" w14:textId="55ECA40D" w:rsidR="00FB67C7" w:rsidRDefault="00FB67C7" w:rsidP="00764D66">
      <w:pPr>
        <w:pStyle w:val="TxtJustifi"/>
      </w:pPr>
      <w:r>
        <w:lastRenderedPageBreak/>
        <w:t>Details.html</w:t>
      </w:r>
    </w:p>
    <w:p w14:paraId="13AAEA8C" w14:textId="77777777" w:rsidR="00FB67C7" w:rsidRDefault="00FB67C7" w:rsidP="00FB67C7">
      <w:pPr>
        <w:pStyle w:val="TxtCode4-Gris"/>
      </w:pPr>
      <w:r>
        <w:t>&lt;header class="entete"&gt;</w:t>
      </w:r>
    </w:p>
    <w:p w14:paraId="1EF4C95D" w14:textId="77777777" w:rsidR="00FB67C7" w:rsidRDefault="00FB67C7" w:rsidP="00FB67C7">
      <w:pPr>
        <w:pStyle w:val="TxtCode4-Gris"/>
      </w:pPr>
      <w:r>
        <w:t xml:space="preserve">  &lt;h1 id="accueil"&gt;Jeux Gratuits&lt;/h1&gt;</w:t>
      </w:r>
    </w:p>
    <w:p w14:paraId="2FDDB9B8" w14:textId="77777777" w:rsidR="00FB67C7" w:rsidRDefault="00FB67C7" w:rsidP="00FB67C7">
      <w:pPr>
        <w:pStyle w:val="TxtCode4-Gris"/>
      </w:pPr>
      <w:r>
        <w:t>&lt;/header&gt;</w:t>
      </w:r>
    </w:p>
    <w:p w14:paraId="682AA5E0" w14:textId="77777777" w:rsidR="00FB67C7" w:rsidRDefault="00FB67C7" w:rsidP="00FB67C7">
      <w:pPr>
        <w:pStyle w:val="TxtCode4-Gris"/>
      </w:pPr>
      <w:r>
        <w:t>&lt;div id="contenuDetails"&gt;</w:t>
      </w:r>
    </w:p>
    <w:p w14:paraId="472A8101" w14:textId="77777777" w:rsidR="00FB67C7" w:rsidRDefault="00FB67C7" w:rsidP="00FB67C7">
      <w:pPr>
        <w:pStyle w:val="TxtCode4-Gris"/>
      </w:pPr>
      <w:r>
        <w:t xml:space="preserve">  &lt;table&gt;</w:t>
      </w:r>
    </w:p>
    <w:p w14:paraId="44A3DC27" w14:textId="77777777" w:rsidR="00FB67C7" w:rsidRDefault="00FB67C7" w:rsidP="00FB67C7">
      <w:pPr>
        <w:pStyle w:val="TxtCode4-Gris"/>
      </w:pPr>
      <w:r>
        <w:t xml:space="preserve">    &lt;tr&gt;</w:t>
      </w:r>
    </w:p>
    <w:p w14:paraId="5D41A75F" w14:textId="77777777" w:rsidR="00FB67C7" w:rsidRDefault="00FB67C7" w:rsidP="00FB67C7">
      <w:pPr>
        <w:pStyle w:val="TxtCode4-Gris"/>
      </w:pPr>
      <w:r>
        <w:t xml:space="preserve">      &lt;td&gt;</w:t>
      </w:r>
    </w:p>
    <w:p w14:paraId="3ABED43C" w14:textId="77777777" w:rsidR="00FB67C7" w:rsidRDefault="00FB67C7" w:rsidP="00FB67C7">
      <w:pPr>
        <w:pStyle w:val="TxtCode4-Gris"/>
      </w:pPr>
      <w:r>
        <w:t xml:space="preserve">  &lt;div id="infosJeu"&gt;</w:t>
      </w:r>
    </w:p>
    <w:p w14:paraId="45E0CAC7" w14:textId="77777777" w:rsidR="00FB67C7" w:rsidRPr="00FB67C7" w:rsidRDefault="00FB67C7" w:rsidP="00FB67C7">
      <w:pPr>
        <w:pStyle w:val="TxtCode4-Gris"/>
        <w:rPr>
          <w:lang w:val="fr-CH"/>
        </w:rPr>
      </w:pPr>
      <w:r>
        <w:t xml:space="preserve">    </w:t>
      </w:r>
      <w:r w:rsidRPr="00FB67C7">
        <w:rPr>
          <w:lang w:val="fr-CH"/>
        </w:rPr>
        <w:t>&lt;p id="titreJeu"&gt;&lt;/p&gt;</w:t>
      </w:r>
    </w:p>
    <w:p w14:paraId="5BD00AFC" w14:textId="77777777" w:rsidR="00FB67C7" w:rsidRPr="00FB67C7" w:rsidRDefault="00FB67C7" w:rsidP="00FB67C7">
      <w:pPr>
        <w:pStyle w:val="TxtCode4-Gris"/>
        <w:rPr>
          <w:lang w:val="fr-CH"/>
        </w:rPr>
      </w:pPr>
      <w:r w:rsidRPr="00FB67C7">
        <w:rPr>
          <w:lang w:val="fr-CH"/>
        </w:rPr>
        <w:t xml:space="preserve">    &lt;p id="descriptionJeu"&gt;&lt;/p&gt;</w:t>
      </w:r>
    </w:p>
    <w:p w14:paraId="57424574" w14:textId="77777777" w:rsidR="00FB67C7" w:rsidRPr="00FB67C7" w:rsidRDefault="00FB67C7" w:rsidP="00FB67C7">
      <w:pPr>
        <w:pStyle w:val="TxtCode4-Gris"/>
        <w:rPr>
          <w:lang w:val="fr-CH"/>
        </w:rPr>
      </w:pPr>
      <w:r w:rsidRPr="00FB67C7">
        <w:rPr>
          <w:lang w:val="fr-CH"/>
        </w:rPr>
        <w:t xml:space="preserve">    &lt;p id="genreJeu"&gt;&lt;/p&gt;</w:t>
      </w:r>
    </w:p>
    <w:p w14:paraId="246F602A" w14:textId="77777777" w:rsidR="00FB67C7" w:rsidRPr="00FB67C7" w:rsidRDefault="00FB67C7" w:rsidP="00FB67C7">
      <w:pPr>
        <w:pStyle w:val="TxtCode4-Gris"/>
        <w:rPr>
          <w:lang w:val="fr-CH"/>
        </w:rPr>
      </w:pPr>
      <w:r w:rsidRPr="00FB67C7">
        <w:rPr>
          <w:lang w:val="fr-CH"/>
        </w:rPr>
        <w:t xml:space="preserve">    &lt;p id="plateformeJeu"&gt; &lt;/p&gt;</w:t>
      </w:r>
    </w:p>
    <w:p w14:paraId="5FC8E9BF" w14:textId="77777777" w:rsidR="00FB67C7" w:rsidRPr="00FB67C7" w:rsidRDefault="00FB67C7" w:rsidP="00FB67C7">
      <w:pPr>
        <w:pStyle w:val="TxtCode4-Gris"/>
        <w:rPr>
          <w:lang w:val="fr-CH"/>
        </w:rPr>
      </w:pPr>
      <w:r w:rsidRPr="00FB67C7">
        <w:rPr>
          <w:lang w:val="fr-CH"/>
        </w:rPr>
        <w:t xml:space="preserve">    &lt;p id="developpeursJeu"&gt;&lt;/p&gt;</w:t>
      </w:r>
    </w:p>
    <w:p w14:paraId="39BC30F5" w14:textId="77777777" w:rsidR="00FB67C7" w:rsidRDefault="00FB67C7" w:rsidP="00FB67C7">
      <w:pPr>
        <w:pStyle w:val="TxtCode4-Gris"/>
      </w:pPr>
      <w:r w:rsidRPr="00FB67C7">
        <w:rPr>
          <w:lang w:val="fr-CH"/>
        </w:rPr>
        <w:t xml:space="preserve">    </w:t>
      </w:r>
      <w:r>
        <w:t>&lt;p id="datesortieJeu"&gt;&lt;/p&gt;</w:t>
      </w:r>
    </w:p>
    <w:p w14:paraId="03AF086A" w14:textId="77777777" w:rsidR="00FB67C7" w:rsidRDefault="00FB67C7" w:rsidP="00FB67C7">
      <w:pPr>
        <w:pStyle w:val="TxtCode4-Gris"/>
      </w:pPr>
      <w:r>
        <w:t xml:space="preserve">    &lt;a id="lienJeu"&gt;&lt;/a&gt;</w:t>
      </w:r>
    </w:p>
    <w:p w14:paraId="6CE28314" w14:textId="77777777" w:rsidR="00FB67C7" w:rsidRDefault="00FB67C7" w:rsidP="00FB67C7">
      <w:pPr>
        <w:pStyle w:val="TxtCode4-Gris"/>
      </w:pPr>
      <w:r>
        <w:t xml:space="preserve">  &lt;/div&gt;</w:t>
      </w:r>
    </w:p>
    <w:p w14:paraId="48CB756D" w14:textId="77777777" w:rsidR="00FB67C7" w:rsidRDefault="00FB67C7" w:rsidP="00FB67C7">
      <w:pPr>
        <w:pStyle w:val="TxtCode4-Gris"/>
      </w:pPr>
      <w:r>
        <w:t>&lt;/td&gt;</w:t>
      </w:r>
    </w:p>
    <w:p w14:paraId="4064A473" w14:textId="77777777" w:rsidR="00FB67C7" w:rsidRDefault="00FB67C7" w:rsidP="00FB67C7">
      <w:pPr>
        <w:pStyle w:val="TxtCode4-Gris"/>
      </w:pPr>
      <w:r>
        <w:t>&lt;td&gt;</w:t>
      </w:r>
    </w:p>
    <w:p w14:paraId="70059F0D" w14:textId="77777777" w:rsidR="00FB67C7" w:rsidRDefault="00FB67C7" w:rsidP="00FB67C7">
      <w:pPr>
        <w:pStyle w:val="TxtCode4-Gris"/>
      </w:pPr>
      <w:r>
        <w:t xml:space="preserve">  &lt;div id="imagesJeu"&gt;</w:t>
      </w:r>
    </w:p>
    <w:p w14:paraId="22B3964F" w14:textId="77777777" w:rsidR="00FB67C7" w:rsidRDefault="00FB67C7" w:rsidP="00FB67C7">
      <w:pPr>
        <w:pStyle w:val="TxtCode4-Gris"/>
      </w:pPr>
      <w:r>
        <w:t xml:space="preserve">    &lt;img id="imageJeu"&gt;</w:t>
      </w:r>
    </w:p>
    <w:p w14:paraId="5E9A0D6B" w14:textId="77777777" w:rsidR="00FB67C7" w:rsidRDefault="00FB67C7" w:rsidP="00FB67C7">
      <w:pPr>
        <w:pStyle w:val="TxtCode4-Gris"/>
      </w:pPr>
      <w:r>
        <w:t xml:space="preserve">    &lt;div class="slideshow-container"&gt;</w:t>
      </w:r>
    </w:p>
    <w:p w14:paraId="5701AEF7" w14:textId="77777777" w:rsidR="00FB67C7" w:rsidRDefault="00FB67C7" w:rsidP="00FB67C7">
      <w:pPr>
        <w:pStyle w:val="TxtCode4-Gris"/>
      </w:pPr>
    </w:p>
    <w:p w14:paraId="76A2258D" w14:textId="77777777" w:rsidR="00FB67C7" w:rsidRDefault="00FB67C7" w:rsidP="00FB67C7">
      <w:pPr>
        <w:pStyle w:val="TxtCode4-Gris"/>
      </w:pPr>
      <w:r>
        <w:t xml:space="preserve">      &lt;!-- Full-width images with number and caption text --&gt;</w:t>
      </w:r>
    </w:p>
    <w:p w14:paraId="45877AAC" w14:textId="77777777" w:rsidR="00FB67C7" w:rsidRDefault="00FB67C7" w:rsidP="00FB67C7">
      <w:pPr>
        <w:pStyle w:val="TxtCode4-Gris"/>
      </w:pPr>
      <w:r>
        <w:t xml:space="preserve">      &lt;div class="mySlides fade"&gt;</w:t>
      </w:r>
    </w:p>
    <w:p w14:paraId="7979FA6A" w14:textId="77777777" w:rsidR="00FB67C7" w:rsidRDefault="00FB67C7" w:rsidP="00FB67C7">
      <w:pPr>
        <w:pStyle w:val="TxtCode4-Gris"/>
      </w:pPr>
      <w:r>
        <w:t xml:space="preserve">        &lt;div class="numbertext"&gt;1 / 3&lt;/div&gt;</w:t>
      </w:r>
    </w:p>
    <w:p w14:paraId="57889DDB" w14:textId="77777777" w:rsidR="00FB67C7" w:rsidRDefault="00FB67C7" w:rsidP="00FB67C7">
      <w:pPr>
        <w:pStyle w:val="TxtCode4-Gris"/>
      </w:pPr>
      <w:r>
        <w:t xml:space="preserve">        &lt;img id="imageJeu1"&gt;</w:t>
      </w:r>
    </w:p>
    <w:p w14:paraId="2F1CC362" w14:textId="77777777" w:rsidR="00FB67C7" w:rsidRDefault="00FB67C7" w:rsidP="00FB67C7">
      <w:pPr>
        <w:pStyle w:val="TxtCode4-Gris"/>
      </w:pPr>
      <w:r>
        <w:t xml:space="preserve">      &lt;/div&gt;</w:t>
      </w:r>
    </w:p>
    <w:p w14:paraId="7D8064DC" w14:textId="77777777" w:rsidR="00FB67C7" w:rsidRDefault="00FB67C7" w:rsidP="00FB67C7">
      <w:pPr>
        <w:pStyle w:val="TxtCode4-Gris"/>
      </w:pPr>
      <w:r>
        <w:t xml:space="preserve">    </w:t>
      </w:r>
    </w:p>
    <w:p w14:paraId="41AA3918" w14:textId="77777777" w:rsidR="00FB67C7" w:rsidRDefault="00FB67C7" w:rsidP="00FB67C7">
      <w:pPr>
        <w:pStyle w:val="TxtCode4-Gris"/>
      </w:pPr>
      <w:r>
        <w:t xml:space="preserve">      &lt;div class="mySlides fade"&gt;</w:t>
      </w:r>
    </w:p>
    <w:p w14:paraId="3A5D1A39" w14:textId="77777777" w:rsidR="00FB67C7" w:rsidRDefault="00FB67C7" w:rsidP="00FB67C7">
      <w:pPr>
        <w:pStyle w:val="TxtCode4-Gris"/>
      </w:pPr>
      <w:r>
        <w:t xml:space="preserve">        &lt;div class="numbertext"&gt;2 / 3&lt;/div&gt;</w:t>
      </w:r>
    </w:p>
    <w:p w14:paraId="20C3C1A5" w14:textId="77777777" w:rsidR="00FB67C7" w:rsidRDefault="00FB67C7" w:rsidP="00FB67C7">
      <w:pPr>
        <w:pStyle w:val="TxtCode4-Gris"/>
      </w:pPr>
      <w:r>
        <w:t xml:space="preserve">        &lt;img id="imageJeu2"&gt;</w:t>
      </w:r>
    </w:p>
    <w:p w14:paraId="10E88E9E" w14:textId="77777777" w:rsidR="00FB67C7" w:rsidRDefault="00FB67C7" w:rsidP="00FB67C7">
      <w:pPr>
        <w:pStyle w:val="TxtCode4-Gris"/>
      </w:pPr>
      <w:r>
        <w:t xml:space="preserve">      &lt;/div&gt;</w:t>
      </w:r>
    </w:p>
    <w:p w14:paraId="44B3F54D" w14:textId="77777777" w:rsidR="00FB67C7" w:rsidRDefault="00FB67C7" w:rsidP="00FB67C7">
      <w:pPr>
        <w:pStyle w:val="TxtCode4-Gris"/>
      </w:pPr>
      <w:r>
        <w:t xml:space="preserve">    </w:t>
      </w:r>
    </w:p>
    <w:p w14:paraId="46D663C3" w14:textId="77777777" w:rsidR="00FB67C7" w:rsidRDefault="00FB67C7" w:rsidP="00FB67C7">
      <w:pPr>
        <w:pStyle w:val="TxtCode4-Gris"/>
      </w:pPr>
      <w:r>
        <w:t xml:space="preserve">      &lt;div class="mySlides fade"&gt;</w:t>
      </w:r>
    </w:p>
    <w:p w14:paraId="29BE130C" w14:textId="77777777" w:rsidR="00FB67C7" w:rsidRDefault="00FB67C7" w:rsidP="00FB67C7">
      <w:pPr>
        <w:pStyle w:val="TxtCode4-Gris"/>
      </w:pPr>
      <w:r>
        <w:t xml:space="preserve">        &lt;div class="numbertext"&gt;3 / 3&lt;/div&gt;</w:t>
      </w:r>
    </w:p>
    <w:p w14:paraId="7BED79B7" w14:textId="77777777" w:rsidR="00FB67C7" w:rsidRDefault="00FB67C7" w:rsidP="00FB67C7">
      <w:pPr>
        <w:pStyle w:val="TxtCode4-Gris"/>
      </w:pPr>
      <w:r>
        <w:t xml:space="preserve">        &lt;img id="imageJeu3"&gt;</w:t>
      </w:r>
    </w:p>
    <w:p w14:paraId="606350D3" w14:textId="77777777" w:rsidR="00FB67C7" w:rsidRDefault="00FB67C7" w:rsidP="00FB67C7">
      <w:pPr>
        <w:pStyle w:val="TxtCode4-Gris"/>
      </w:pPr>
      <w:r>
        <w:t xml:space="preserve">      &lt;/div&gt;</w:t>
      </w:r>
    </w:p>
    <w:p w14:paraId="5D20857E" w14:textId="77777777" w:rsidR="00FB67C7" w:rsidRDefault="00FB67C7" w:rsidP="00FB67C7">
      <w:pPr>
        <w:pStyle w:val="TxtCode4-Gris"/>
      </w:pPr>
      <w:r>
        <w:t xml:space="preserve">    </w:t>
      </w:r>
    </w:p>
    <w:p w14:paraId="43AE209E" w14:textId="77777777" w:rsidR="00FB67C7" w:rsidRDefault="00FB67C7" w:rsidP="00FB67C7">
      <w:pPr>
        <w:pStyle w:val="TxtCode4-Gris"/>
      </w:pPr>
      <w:r>
        <w:t xml:space="preserve">      &lt;!-- Next and previous buttons --&gt;</w:t>
      </w:r>
    </w:p>
    <w:p w14:paraId="0A26322E" w14:textId="77777777" w:rsidR="00FB67C7" w:rsidRDefault="00FB67C7" w:rsidP="00FB67C7">
      <w:pPr>
        <w:pStyle w:val="TxtCode4-Gris"/>
      </w:pPr>
      <w:r>
        <w:t xml:space="preserve">      &lt;a class="prev" id="prev"&gt;&amp;#10094;&lt;/a&gt;</w:t>
      </w:r>
    </w:p>
    <w:p w14:paraId="765FCDF3" w14:textId="77777777" w:rsidR="00FB67C7" w:rsidRDefault="00FB67C7" w:rsidP="00FB67C7">
      <w:pPr>
        <w:pStyle w:val="TxtCode4-Gris"/>
      </w:pPr>
      <w:r>
        <w:t xml:space="preserve">      &lt;a class="next" id="next"&gt;&amp;#10095;&lt;/a&gt;</w:t>
      </w:r>
    </w:p>
    <w:p w14:paraId="546CC8CE" w14:textId="77777777" w:rsidR="00FB67C7" w:rsidRDefault="00FB67C7" w:rsidP="00FB67C7">
      <w:pPr>
        <w:pStyle w:val="TxtCode4-Gris"/>
      </w:pPr>
      <w:r>
        <w:t xml:space="preserve">    &lt;/div&gt;</w:t>
      </w:r>
    </w:p>
    <w:p w14:paraId="6C606578" w14:textId="77777777" w:rsidR="00FB67C7" w:rsidRDefault="00FB67C7" w:rsidP="00FB67C7">
      <w:pPr>
        <w:pStyle w:val="TxtCode4-Gris"/>
      </w:pPr>
      <w:r>
        <w:lastRenderedPageBreak/>
        <w:t xml:space="preserve">    &lt;br&gt;</w:t>
      </w:r>
    </w:p>
    <w:p w14:paraId="4921963E" w14:textId="77777777" w:rsidR="00FB67C7" w:rsidRDefault="00FB67C7" w:rsidP="00FB67C7">
      <w:pPr>
        <w:pStyle w:val="TxtCode4-Gris"/>
      </w:pPr>
      <w:r>
        <w:t xml:space="preserve">    &lt;div style="text-align:center" class="circles"&gt;</w:t>
      </w:r>
    </w:p>
    <w:p w14:paraId="288DA6DC" w14:textId="77777777" w:rsidR="00FB67C7" w:rsidRDefault="00FB67C7" w:rsidP="00FB67C7">
      <w:pPr>
        <w:pStyle w:val="TxtCode4-Gris"/>
      </w:pPr>
      <w:r>
        <w:t xml:space="preserve">      &lt;span class="dot" id="dot1"&gt;&lt;/span&gt;</w:t>
      </w:r>
    </w:p>
    <w:p w14:paraId="5D4713B2" w14:textId="77777777" w:rsidR="00FB67C7" w:rsidRDefault="00FB67C7" w:rsidP="00FB67C7">
      <w:pPr>
        <w:pStyle w:val="TxtCode4-Gris"/>
      </w:pPr>
      <w:r>
        <w:t xml:space="preserve">      &lt;span class="dot" id="dot2"&gt;&lt;/span&gt;</w:t>
      </w:r>
    </w:p>
    <w:p w14:paraId="0ACB8256" w14:textId="77777777" w:rsidR="00FB67C7" w:rsidRDefault="00FB67C7" w:rsidP="00FB67C7">
      <w:pPr>
        <w:pStyle w:val="TxtCode4-Gris"/>
      </w:pPr>
      <w:r>
        <w:t xml:space="preserve">      &lt;span class="dot" id="dot3"&gt;&lt;/span&gt;</w:t>
      </w:r>
    </w:p>
    <w:p w14:paraId="3C53DB95" w14:textId="77777777" w:rsidR="00FB67C7" w:rsidRDefault="00FB67C7" w:rsidP="00FB67C7">
      <w:pPr>
        <w:pStyle w:val="TxtCode4-Gris"/>
      </w:pPr>
      <w:r>
        <w:t xml:space="preserve">    &lt;/div&gt;</w:t>
      </w:r>
    </w:p>
    <w:p w14:paraId="781BC1C3" w14:textId="77777777" w:rsidR="00FB67C7" w:rsidRDefault="00FB67C7" w:rsidP="00FB67C7">
      <w:pPr>
        <w:pStyle w:val="TxtCode4-Gris"/>
      </w:pPr>
      <w:r>
        <w:t xml:space="preserve">  &lt;/div&gt;</w:t>
      </w:r>
    </w:p>
    <w:p w14:paraId="5BE53F7D" w14:textId="77777777" w:rsidR="00FB67C7" w:rsidRDefault="00FB67C7" w:rsidP="00FB67C7">
      <w:pPr>
        <w:pStyle w:val="TxtCode4-Gris"/>
      </w:pPr>
      <w:r>
        <w:t>&lt;/td&gt;</w:t>
      </w:r>
    </w:p>
    <w:p w14:paraId="04C17CC0" w14:textId="77777777" w:rsidR="00FB67C7" w:rsidRDefault="00FB67C7" w:rsidP="00FB67C7">
      <w:pPr>
        <w:pStyle w:val="TxtCode4-Gris"/>
      </w:pPr>
      <w:r>
        <w:t>&lt;/tr&gt;</w:t>
      </w:r>
    </w:p>
    <w:p w14:paraId="0DDB792A" w14:textId="77777777" w:rsidR="00FB67C7" w:rsidRDefault="00FB67C7" w:rsidP="00FB67C7">
      <w:pPr>
        <w:pStyle w:val="TxtCode4-Gris"/>
      </w:pPr>
      <w:r>
        <w:t>&lt;/table&gt;</w:t>
      </w:r>
    </w:p>
    <w:p w14:paraId="37C40890" w14:textId="77777777" w:rsidR="00FB67C7" w:rsidRDefault="00FB67C7" w:rsidP="00FB67C7">
      <w:pPr>
        <w:pStyle w:val="TxtCode4-Gris"/>
      </w:pPr>
      <w:r>
        <w:t>&lt;/div&gt;</w:t>
      </w:r>
    </w:p>
    <w:p w14:paraId="76896103" w14:textId="77777777" w:rsidR="00FB67C7" w:rsidRDefault="00FB67C7" w:rsidP="00FB67C7">
      <w:pPr>
        <w:pStyle w:val="TxtCode4-Gris"/>
      </w:pPr>
      <w:r>
        <w:t>&lt;footer&gt;</w:t>
      </w:r>
    </w:p>
    <w:p w14:paraId="0F5BB517" w14:textId="77777777" w:rsidR="00FB67C7" w:rsidRDefault="00FB67C7" w:rsidP="00FB67C7">
      <w:pPr>
        <w:pStyle w:val="TxtCode4-Gris"/>
      </w:pPr>
      <w:r>
        <w:t xml:space="preserve">  &lt;div&gt;Eldi Kabashi&lt;/div&gt;</w:t>
      </w:r>
    </w:p>
    <w:p w14:paraId="4C3EF6B7" w14:textId="77777777" w:rsidR="00FB67C7" w:rsidRPr="00FB67C7" w:rsidRDefault="00FB67C7" w:rsidP="00FB67C7">
      <w:pPr>
        <w:pStyle w:val="TxtCode4-Gris"/>
        <w:rPr>
          <w:lang w:val="fr-CH"/>
        </w:rPr>
      </w:pPr>
      <w:r>
        <w:t xml:space="preserve">  </w:t>
      </w:r>
      <w:r w:rsidRPr="00FB67C7">
        <w:rPr>
          <w:lang w:val="fr-CH"/>
        </w:rPr>
        <w:t>&lt;button id="ouvrirCarte"&gt;Bureau des developpeurs&lt;/button&gt;</w:t>
      </w:r>
    </w:p>
    <w:p w14:paraId="268BAFA3" w14:textId="77777777" w:rsidR="00FB67C7" w:rsidRDefault="00FB67C7" w:rsidP="00FB67C7">
      <w:pPr>
        <w:pStyle w:val="TxtCode4-Gris"/>
      </w:pPr>
      <w:r w:rsidRPr="00FB67C7">
        <w:rPr>
          <w:lang w:val="fr-CH"/>
        </w:rPr>
        <w:t xml:space="preserve">  </w:t>
      </w:r>
      <w:r>
        <w:t>&lt;div&gt;300223&lt;/div&gt;</w:t>
      </w:r>
    </w:p>
    <w:p w14:paraId="16FCD413" w14:textId="57DDBBEE" w:rsidR="00FB67C7" w:rsidRDefault="00FB67C7" w:rsidP="00FB67C7">
      <w:pPr>
        <w:pStyle w:val="TxtCode4-Gris"/>
      </w:pPr>
      <w:r>
        <w:t>&lt;/footer&gt;</w:t>
      </w:r>
    </w:p>
    <w:p w14:paraId="77BA4E6C" w14:textId="1B9083A3" w:rsidR="00FB67C7" w:rsidRDefault="00FB67C7" w:rsidP="00764D66">
      <w:pPr>
        <w:pStyle w:val="TxtJustifi"/>
      </w:pPr>
      <w:r>
        <w:t>Carte.html</w:t>
      </w:r>
    </w:p>
    <w:p w14:paraId="416AC625" w14:textId="77777777" w:rsidR="007B7290" w:rsidRPr="007B7290" w:rsidRDefault="007B7290" w:rsidP="007B7290">
      <w:pPr>
        <w:pStyle w:val="TxtCode4-Gris"/>
        <w:rPr>
          <w:lang w:val="fr-CH"/>
        </w:rPr>
      </w:pPr>
      <w:r w:rsidRPr="007B7290">
        <w:rPr>
          <w:lang w:val="fr-CH"/>
        </w:rPr>
        <w:t>&lt;header&gt;</w:t>
      </w:r>
    </w:p>
    <w:p w14:paraId="384048A4" w14:textId="77777777" w:rsidR="007B7290" w:rsidRPr="007B7290" w:rsidRDefault="007B7290" w:rsidP="007B7290">
      <w:pPr>
        <w:pStyle w:val="TxtCode4-Gris"/>
        <w:rPr>
          <w:lang w:val="fr-CH"/>
        </w:rPr>
      </w:pPr>
      <w:r w:rsidRPr="007B7290">
        <w:rPr>
          <w:lang w:val="fr-CH"/>
        </w:rPr>
        <w:t xml:space="preserve">  &lt;h1 id="accueil"&gt;Jeux Gratuits&lt;/h1&gt;</w:t>
      </w:r>
    </w:p>
    <w:p w14:paraId="152F9532" w14:textId="77777777" w:rsidR="007B7290" w:rsidRDefault="007B7290" w:rsidP="007B7290">
      <w:pPr>
        <w:pStyle w:val="TxtCode4-Gris"/>
      </w:pPr>
      <w:r>
        <w:t>&lt;/header&gt;</w:t>
      </w:r>
    </w:p>
    <w:p w14:paraId="5D7B5BEE" w14:textId="77777777" w:rsidR="007B7290" w:rsidRDefault="007B7290" w:rsidP="007B7290">
      <w:pPr>
        <w:pStyle w:val="TxtCode4-Gris"/>
      </w:pPr>
      <w:r>
        <w:t>&lt;div id="mapid"&gt;</w:t>
      </w:r>
    </w:p>
    <w:p w14:paraId="60829F36" w14:textId="77777777" w:rsidR="007B7290" w:rsidRDefault="007B7290" w:rsidP="007B7290">
      <w:pPr>
        <w:pStyle w:val="TxtCode4-Gris"/>
      </w:pPr>
    </w:p>
    <w:p w14:paraId="0E22CE16" w14:textId="77777777" w:rsidR="007B7290" w:rsidRDefault="007B7290" w:rsidP="007B7290">
      <w:pPr>
        <w:pStyle w:val="TxtCode4-Gris"/>
      </w:pPr>
      <w:r>
        <w:t>&lt;/div&gt;</w:t>
      </w:r>
    </w:p>
    <w:p w14:paraId="6848D1F2" w14:textId="77777777" w:rsidR="007B7290" w:rsidRDefault="007B7290" w:rsidP="007B7290">
      <w:pPr>
        <w:pStyle w:val="TxtCode4-Gris"/>
      </w:pPr>
      <w:r>
        <w:t>&lt;footer&gt;</w:t>
      </w:r>
    </w:p>
    <w:p w14:paraId="4CAB1458" w14:textId="77777777" w:rsidR="007B7290" w:rsidRDefault="007B7290" w:rsidP="007B7290">
      <w:pPr>
        <w:pStyle w:val="TxtCode4-Gris"/>
      </w:pPr>
      <w:r>
        <w:t xml:space="preserve">  &lt;div&gt;Eldi Kabashi&lt;/div&gt;</w:t>
      </w:r>
    </w:p>
    <w:p w14:paraId="5A384F3B" w14:textId="77777777" w:rsidR="007B7290" w:rsidRPr="007B7290" w:rsidRDefault="007B7290" w:rsidP="007B7290">
      <w:pPr>
        <w:pStyle w:val="TxtCode4-Gris"/>
        <w:rPr>
          <w:lang w:val="fr-CH"/>
        </w:rPr>
      </w:pPr>
      <w:r>
        <w:t xml:space="preserve">  </w:t>
      </w:r>
      <w:r w:rsidRPr="007B7290">
        <w:rPr>
          <w:lang w:val="fr-CH"/>
        </w:rPr>
        <w:t>&lt;button id="ouvrirCarte"&gt;Bureau des developpeurs&lt;/button&gt;</w:t>
      </w:r>
    </w:p>
    <w:p w14:paraId="3D446D6A" w14:textId="77777777" w:rsidR="007B7290" w:rsidRDefault="007B7290" w:rsidP="007B7290">
      <w:pPr>
        <w:pStyle w:val="TxtCode4-Gris"/>
      </w:pPr>
      <w:r w:rsidRPr="007B7290">
        <w:rPr>
          <w:lang w:val="fr-CH"/>
        </w:rPr>
        <w:t xml:space="preserve">  </w:t>
      </w:r>
      <w:r>
        <w:t>&lt;div&gt;300223&lt;/div&gt;</w:t>
      </w:r>
    </w:p>
    <w:p w14:paraId="2CAA3B4F" w14:textId="05265354" w:rsidR="00FB67C7" w:rsidRDefault="007B7290" w:rsidP="007B7290">
      <w:pPr>
        <w:pStyle w:val="TxtCode4-Gris"/>
      </w:pPr>
      <w:r>
        <w:t>&lt;/footer&gt;</w:t>
      </w:r>
    </w:p>
    <w:p w14:paraId="4330FC6D" w14:textId="367789B7" w:rsidR="007B7290" w:rsidRDefault="007B7290" w:rsidP="00764D66">
      <w:pPr>
        <w:pStyle w:val="TxtJustifi"/>
      </w:pPr>
      <w:r>
        <w:t>Main.css</w:t>
      </w:r>
    </w:p>
    <w:p w14:paraId="63A9168D" w14:textId="77777777" w:rsidR="007B7290" w:rsidRPr="007B7290" w:rsidRDefault="007B7290" w:rsidP="007B7290">
      <w:pPr>
        <w:pStyle w:val="TxtCode4-Gris"/>
        <w:rPr>
          <w:lang w:val="fr-CH"/>
        </w:rPr>
      </w:pPr>
      <w:r w:rsidRPr="007B7290">
        <w:rPr>
          <w:lang w:val="fr-CH"/>
        </w:rPr>
        <w:t>/*</w:t>
      </w:r>
    </w:p>
    <w:p w14:paraId="68D311B6" w14:textId="77777777" w:rsidR="007B7290" w:rsidRPr="007B7290" w:rsidRDefault="007B7290" w:rsidP="007B7290">
      <w:pPr>
        <w:pStyle w:val="TxtCode4-Gris"/>
        <w:rPr>
          <w:lang w:val="fr-CH"/>
        </w:rPr>
      </w:pPr>
      <w:r w:rsidRPr="007B7290">
        <w:rPr>
          <w:lang w:val="fr-CH"/>
        </w:rPr>
        <w:t xml:space="preserve">  But :    Css principale de mon projet </w:t>
      </w:r>
    </w:p>
    <w:p w14:paraId="045B61F1" w14:textId="77777777" w:rsidR="007B7290" w:rsidRPr="007B7290" w:rsidRDefault="007B7290" w:rsidP="007B7290">
      <w:pPr>
        <w:pStyle w:val="TxtCode4-Gris"/>
        <w:rPr>
          <w:lang w:val="fr-CH"/>
        </w:rPr>
      </w:pPr>
      <w:r w:rsidRPr="007B7290">
        <w:rPr>
          <w:lang w:val="fr-CH"/>
        </w:rPr>
        <w:t xml:space="preserve">  Auteur : Eldi Kabashi</w:t>
      </w:r>
    </w:p>
    <w:p w14:paraId="40C90077" w14:textId="77777777" w:rsidR="007B7290" w:rsidRPr="007B7290" w:rsidRDefault="007B7290" w:rsidP="007B7290">
      <w:pPr>
        <w:pStyle w:val="TxtCode4-Gris"/>
        <w:rPr>
          <w:lang w:val="fr-CH"/>
        </w:rPr>
      </w:pPr>
      <w:r w:rsidRPr="007B7290">
        <w:rPr>
          <w:lang w:val="fr-CH"/>
        </w:rPr>
        <w:t xml:space="preserve">  Date :   14.06.2023 / V1.0</w:t>
      </w:r>
    </w:p>
    <w:p w14:paraId="7A23AB9F" w14:textId="77777777" w:rsidR="007B7290" w:rsidRDefault="007B7290" w:rsidP="007B7290">
      <w:pPr>
        <w:pStyle w:val="TxtCode4-Gris"/>
      </w:pPr>
      <w:r>
        <w:t>*/</w:t>
      </w:r>
    </w:p>
    <w:p w14:paraId="457BDD29" w14:textId="77777777" w:rsidR="007B7290" w:rsidRDefault="007B7290" w:rsidP="007B7290">
      <w:pPr>
        <w:pStyle w:val="TxtCode4-Gris"/>
      </w:pPr>
    </w:p>
    <w:p w14:paraId="3BE04509" w14:textId="77777777" w:rsidR="007B7290" w:rsidRDefault="007B7290" w:rsidP="007B7290">
      <w:pPr>
        <w:pStyle w:val="TxtCode4-Gris"/>
      </w:pPr>
      <w:r>
        <w:t>header{</w:t>
      </w:r>
    </w:p>
    <w:p w14:paraId="25C54DA0" w14:textId="77777777" w:rsidR="007B7290" w:rsidRDefault="007B7290" w:rsidP="007B7290">
      <w:pPr>
        <w:pStyle w:val="TxtCode4-Gris"/>
      </w:pPr>
      <w:r>
        <w:t xml:space="preserve">  display: flex;</w:t>
      </w:r>
    </w:p>
    <w:p w14:paraId="1D3FC76C" w14:textId="77777777" w:rsidR="007B7290" w:rsidRDefault="007B7290" w:rsidP="007B7290">
      <w:pPr>
        <w:pStyle w:val="TxtCode4-Gris"/>
      </w:pPr>
      <w:r>
        <w:t xml:space="preserve">  justify-content: space-between;</w:t>
      </w:r>
    </w:p>
    <w:p w14:paraId="32D23AF9" w14:textId="77777777" w:rsidR="007B7290" w:rsidRDefault="007B7290" w:rsidP="007B7290">
      <w:pPr>
        <w:pStyle w:val="TxtCode4-Gris"/>
      </w:pPr>
      <w:r>
        <w:t xml:space="preserve">  background-color: #002244;</w:t>
      </w:r>
    </w:p>
    <w:p w14:paraId="462D39E6" w14:textId="77777777" w:rsidR="007B7290" w:rsidRDefault="007B7290" w:rsidP="007B7290">
      <w:pPr>
        <w:pStyle w:val="TxtCode4-Gris"/>
      </w:pPr>
      <w:r>
        <w:t xml:space="preserve">  align-items: center;</w:t>
      </w:r>
    </w:p>
    <w:p w14:paraId="5013056B" w14:textId="77777777" w:rsidR="007B7290" w:rsidRDefault="007B7290" w:rsidP="007B7290">
      <w:pPr>
        <w:pStyle w:val="TxtCode4-Gris"/>
      </w:pPr>
      <w:r>
        <w:t xml:space="preserve">  border-bottom: solid;</w:t>
      </w:r>
    </w:p>
    <w:p w14:paraId="04C3C40C" w14:textId="77777777" w:rsidR="007B7290" w:rsidRDefault="007B7290" w:rsidP="007B7290">
      <w:pPr>
        <w:pStyle w:val="TxtCode4-Gris"/>
      </w:pPr>
      <w:r>
        <w:t xml:space="preserve">  margin-bottom: 10px;</w:t>
      </w:r>
    </w:p>
    <w:p w14:paraId="6544C298" w14:textId="77777777" w:rsidR="007B7290" w:rsidRDefault="007B7290" w:rsidP="007B7290">
      <w:pPr>
        <w:pStyle w:val="TxtCode4-Gris"/>
      </w:pPr>
      <w:r>
        <w:lastRenderedPageBreak/>
        <w:t xml:space="preserve">  </w:t>
      </w:r>
    </w:p>
    <w:p w14:paraId="19EA30F1" w14:textId="77777777" w:rsidR="007B7290" w:rsidRDefault="007B7290" w:rsidP="007B7290">
      <w:pPr>
        <w:pStyle w:val="TxtCode4-Gris"/>
      </w:pPr>
      <w:r>
        <w:t>}</w:t>
      </w:r>
    </w:p>
    <w:p w14:paraId="48643A5C" w14:textId="77777777" w:rsidR="007B7290" w:rsidRDefault="007B7290" w:rsidP="007B7290">
      <w:pPr>
        <w:pStyle w:val="TxtCode4-Gris"/>
      </w:pPr>
      <w:r>
        <w:t>footer{</w:t>
      </w:r>
    </w:p>
    <w:p w14:paraId="481FA6BA" w14:textId="77777777" w:rsidR="007B7290" w:rsidRDefault="007B7290" w:rsidP="007B7290">
      <w:pPr>
        <w:pStyle w:val="TxtCode4-Gris"/>
      </w:pPr>
      <w:r>
        <w:t xml:space="preserve">  display: flex;</w:t>
      </w:r>
    </w:p>
    <w:p w14:paraId="014BF61B" w14:textId="77777777" w:rsidR="007B7290" w:rsidRDefault="007B7290" w:rsidP="007B7290">
      <w:pPr>
        <w:pStyle w:val="TxtCode4-Gris"/>
      </w:pPr>
      <w:r>
        <w:t xml:space="preserve">  justify-content: space-between;</w:t>
      </w:r>
    </w:p>
    <w:p w14:paraId="5A2D16B0" w14:textId="77777777" w:rsidR="007B7290" w:rsidRDefault="007B7290" w:rsidP="007B7290">
      <w:pPr>
        <w:pStyle w:val="TxtCode4-Gris"/>
      </w:pPr>
      <w:r>
        <w:t xml:space="preserve">  position: fixed;</w:t>
      </w:r>
    </w:p>
    <w:p w14:paraId="0ECC5694" w14:textId="77777777" w:rsidR="007B7290" w:rsidRDefault="007B7290" w:rsidP="007B7290">
      <w:pPr>
        <w:pStyle w:val="TxtCode4-Gris"/>
      </w:pPr>
      <w:r>
        <w:t xml:space="preserve">  left: 0;</w:t>
      </w:r>
    </w:p>
    <w:p w14:paraId="50221546" w14:textId="77777777" w:rsidR="007B7290" w:rsidRDefault="007B7290" w:rsidP="007B7290">
      <w:pPr>
        <w:pStyle w:val="TxtCode4-Gris"/>
      </w:pPr>
      <w:r>
        <w:t xml:space="preserve">  bottom: 0;</w:t>
      </w:r>
    </w:p>
    <w:p w14:paraId="46971065" w14:textId="77777777" w:rsidR="007B7290" w:rsidRDefault="007B7290" w:rsidP="007B7290">
      <w:pPr>
        <w:pStyle w:val="TxtCode4-Gris"/>
      </w:pPr>
      <w:r>
        <w:t xml:space="preserve">  width: 100%;</w:t>
      </w:r>
    </w:p>
    <w:p w14:paraId="2C5CD719" w14:textId="77777777" w:rsidR="007B7290" w:rsidRDefault="007B7290" w:rsidP="007B7290">
      <w:pPr>
        <w:pStyle w:val="TxtCode4-Gris"/>
      </w:pPr>
      <w:r>
        <w:t xml:space="preserve">  margin-top: 10px;</w:t>
      </w:r>
    </w:p>
    <w:p w14:paraId="00B49CD9" w14:textId="77777777" w:rsidR="007B7290" w:rsidRDefault="007B7290" w:rsidP="007B7290">
      <w:pPr>
        <w:pStyle w:val="TxtCode4-Gris"/>
      </w:pPr>
      <w:r>
        <w:t xml:space="preserve">  background-color: #002244;</w:t>
      </w:r>
    </w:p>
    <w:p w14:paraId="2BF1DE3D" w14:textId="77777777" w:rsidR="007B7290" w:rsidRDefault="007B7290" w:rsidP="007B7290">
      <w:pPr>
        <w:pStyle w:val="TxtCode4-Gris"/>
      </w:pPr>
      <w:r>
        <w:t xml:space="preserve">  border-top: solid;</w:t>
      </w:r>
    </w:p>
    <w:p w14:paraId="78E7A6D8" w14:textId="77777777" w:rsidR="007B7290" w:rsidRDefault="007B7290" w:rsidP="007B7290">
      <w:pPr>
        <w:pStyle w:val="TxtCode4-Gris"/>
      </w:pPr>
      <w:r>
        <w:t>}</w:t>
      </w:r>
    </w:p>
    <w:p w14:paraId="69F8AC42" w14:textId="77777777" w:rsidR="007B7290" w:rsidRDefault="007B7290" w:rsidP="007B7290">
      <w:pPr>
        <w:pStyle w:val="TxtCode4-Gris"/>
      </w:pPr>
      <w:r>
        <w:t>footer &gt; *{</w:t>
      </w:r>
    </w:p>
    <w:p w14:paraId="03F544E9" w14:textId="77777777" w:rsidR="007B7290" w:rsidRDefault="007B7290" w:rsidP="007B7290">
      <w:pPr>
        <w:pStyle w:val="TxtCode4-Gris"/>
      </w:pPr>
      <w:r>
        <w:t xml:space="preserve">  margin: 10px;</w:t>
      </w:r>
    </w:p>
    <w:p w14:paraId="73614574" w14:textId="77777777" w:rsidR="007B7290" w:rsidRDefault="007B7290" w:rsidP="007B7290">
      <w:pPr>
        <w:pStyle w:val="TxtCode4-Gris"/>
      </w:pPr>
      <w:r>
        <w:t>}</w:t>
      </w:r>
    </w:p>
    <w:p w14:paraId="75B276C9" w14:textId="77777777" w:rsidR="007B7290" w:rsidRDefault="007B7290" w:rsidP="007B7290">
      <w:pPr>
        <w:pStyle w:val="TxtCode4-Gris"/>
      </w:pPr>
      <w:r>
        <w:t>body{</w:t>
      </w:r>
    </w:p>
    <w:p w14:paraId="5A8402C4" w14:textId="77777777" w:rsidR="007B7290" w:rsidRDefault="007B7290" w:rsidP="007B7290">
      <w:pPr>
        <w:pStyle w:val="TxtCode4-Gris"/>
      </w:pPr>
      <w:r>
        <w:t xml:space="preserve">  background-color: #00416A;</w:t>
      </w:r>
    </w:p>
    <w:p w14:paraId="156AFBE3" w14:textId="77777777" w:rsidR="007B7290" w:rsidRDefault="007B7290" w:rsidP="007B7290">
      <w:pPr>
        <w:pStyle w:val="TxtCode4-Gris"/>
      </w:pPr>
      <w:r>
        <w:t>}</w:t>
      </w:r>
    </w:p>
    <w:p w14:paraId="444DEF68" w14:textId="77777777" w:rsidR="007B7290" w:rsidRDefault="007B7290" w:rsidP="007B7290">
      <w:pPr>
        <w:pStyle w:val="TxtCode4-Gris"/>
      </w:pPr>
      <w:r>
        <w:t>div{</w:t>
      </w:r>
    </w:p>
    <w:p w14:paraId="7CE64E9B" w14:textId="77777777" w:rsidR="007B7290" w:rsidRDefault="007B7290" w:rsidP="007B7290">
      <w:pPr>
        <w:pStyle w:val="TxtCode4-Gris"/>
      </w:pPr>
      <w:r>
        <w:t xml:space="preserve">  color: white;</w:t>
      </w:r>
    </w:p>
    <w:p w14:paraId="2A628ABE" w14:textId="77777777" w:rsidR="007B7290" w:rsidRDefault="007B7290" w:rsidP="007B7290">
      <w:pPr>
        <w:pStyle w:val="TxtCode4-Gris"/>
      </w:pPr>
      <w:r>
        <w:t xml:space="preserve">  font-family: Arial, Helvetica, sans-serif;</w:t>
      </w:r>
    </w:p>
    <w:p w14:paraId="21716D5F" w14:textId="77777777" w:rsidR="007B7290" w:rsidRDefault="007B7290" w:rsidP="007B7290">
      <w:pPr>
        <w:pStyle w:val="TxtCode4-Gris"/>
      </w:pPr>
      <w:r>
        <w:t>}</w:t>
      </w:r>
    </w:p>
    <w:p w14:paraId="08BE0B0B" w14:textId="77777777" w:rsidR="007B7290" w:rsidRDefault="007B7290" w:rsidP="007B7290">
      <w:pPr>
        <w:pStyle w:val="TxtCode4-Gris"/>
      </w:pPr>
    </w:p>
    <w:p w14:paraId="5EC54892" w14:textId="47B681BD" w:rsidR="007B7290" w:rsidRDefault="00BE6F9A" w:rsidP="00764D66">
      <w:pPr>
        <w:pStyle w:val="TxtJustifi"/>
      </w:pPr>
      <w:r>
        <w:t>Jeux.css</w:t>
      </w:r>
    </w:p>
    <w:p w14:paraId="4FF3D247" w14:textId="77777777" w:rsidR="00BE6F9A" w:rsidRDefault="00BE6F9A" w:rsidP="00BE6F9A">
      <w:pPr>
        <w:pStyle w:val="TxtCode4-Gris"/>
      </w:pPr>
      <w:r>
        <w:t>header div{</w:t>
      </w:r>
    </w:p>
    <w:p w14:paraId="57D6D32B" w14:textId="77777777" w:rsidR="00BE6F9A" w:rsidRDefault="00BE6F9A" w:rsidP="00BE6F9A">
      <w:pPr>
        <w:pStyle w:val="TxtCode4-Gris"/>
      </w:pPr>
      <w:r>
        <w:t xml:space="preserve">  display: flex;</w:t>
      </w:r>
    </w:p>
    <w:p w14:paraId="67700F9B" w14:textId="77777777" w:rsidR="00BE6F9A" w:rsidRDefault="00BE6F9A" w:rsidP="00BE6F9A">
      <w:pPr>
        <w:pStyle w:val="TxtCode4-Gris"/>
      </w:pPr>
      <w:r>
        <w:t xml:space="preserve">  height: fit-content;</w:t>
      </w:r>
    </w:p>
    <w:p w14:paraId="5113983B" w14:textId="77777777" w:rsidR="00BE6F9A" w:rsidRDefault="00BE6F9A" w:rsidP="00BE6F9A">
      <w:pPr>
        <w:pStyle w:val="TxtCode4-Gris"/>
      </w:pPr>
      <w:r>
        <w:t xml:space="preserve">  align-items: center;</w:t>
      </w:r>
    </w:p>
    <w:p w14:paraId="77C3F0FD" w14:textId="77777777" w:rsidR="00BE6F9A" w:rsidRDefault="00BE6F9A" w:rsidP="00BE6F9A">
      <w:pPr>
        <w:pStyle w:val="TxtCode4-Gris"/>
      </w:pPr>
      <w:r>
        <w:t>}</w:t>
      </w:r>
    </w:p>
    <w:p w14:paraId="330106C8" w14:textId="77777777" w:rsidR="00BE6F9A" w:rsidRDefault="00BE6F9A" w:rsidP="00BE6F9A">
      <w:pPr>
        <w:pStyle w:val="TxtCode4-Gris"/>
      </w:pPr>
      <w:r>
        <w:t>header div &gt; *{</w:t>
      </w:r>
    </w:p>
    <w:p w14:paraId="496DFDA6" w14:textId="77777777" w:rsidR="00BE6F9A" w:rsidRDefault="00BE6F9A" w:rsidP="00BE6F9A">
      <w:pPr>
        <w:pStyle w:val="TxtCode4-Gris"/>
      </w:pPr>
      <w:r>
        <w:t xml:space="preserve">  margin-right: 10px;</w:t>
      </w:r>
    </w:p>
    <w:p w14:paraId="1BA89EBA" w14:textId="77777777" w:rsidR="00BE6F9A" w:rsidRDefault="00BE6F9A" w:rsidP="00BE6F9A">
      <w:pPr>
        <w:pStyle w:val="TxtCode4-Gris"/>
      </w:pPr>
      <w:r>
        <w:t xml:space="preserve">  margin-left: 10px;</w:t>
      </w:r>
    </w:p>
    <w:p w14:paraId="2EDDFBBF" w14:textId="77777777" w:rsidR="00BE6F9A" w:rsidRDefault="00BE6F9A" w:rsidP="00BE6F9A">
      <w:pPr>
        <w:pStyle w:val="TxtCode4-Gris"/>
      </w:pPr>
      <w:r>
        <w:t>}</w:t>
      </w:r>
    </w:p>
    <w:p w14:paraId="150F8E61" w14:textId="77777777" w:rsidR="00BE6F9A" w:rsidRDefault="00BE6F9A" w:rsidP="00BE6F9A">
      <w:pPr>
        <w:pStyle w:val="TxtCode4-Gris"/>
      </w:pPr>
      <w:r>
        <w:t>.jeu{</w:t>
      </w:r>
    </w:p>
    <w:p w14:paraId="10D5D75D" w14:textId="77777777" w:rsidR="00BE6F9A" w:rsidRDefault="00BE6F9A" w:rsidP="00BE6F9A">
      <w:pPr>
        <w:pStyle w:val="TxtCode4-Gris"/>
      </w:pPr>
      <w:r>
        <w:t xml:space="preserve">  border: solid 2px;</w:t>
      </w:r>
    </w:p>
    <w:p w14:paraId="76B3C022" w14:textId="77777777" w:rsidR="00BE6F9A" w:rsidRDefault="00BE6F9A" w:rsidP="00BE6F9A">
      <w:pPr>
        <w:pStyle w:val="TxtCode4-Gris"/>
      </w:pPr>
      <w:r>
        <w:t xml:space="preserve">  border-color: black;</w:t>
      </w:r>
    </w:p>
    <w:p w14:paraId="68DEBEC7" w14:textId="77777777" w:rsidR="00BE6F9A" w:rsidRDefault="00BE6F9A" w:rsidP="00BE6F9A">
      <w:pPr>
        <w:pStyle w:val="TxtCode4-Gris"/>
      </w:pPr>
      <w:r>
        <w:t xml:space="preserve">  margin: 3px;</w:t>
      </w:r>
    </w:p>
    <w:p w14:paraId="4449BDD2" w14:textId="77777777" w:rsidR="00BE6F9A" w:rsidRDefault="00BE6F9A" w:rsidP="00BE6F9A">
      <w:pPr>
        <w:pStyle w:val="TxtCode4-Gris"/>
      </w:pPr>
      <w:r>
        <w:t xml:space="preserve">  border-radius: 10px;</w:t>
      </w:r>
    </w:p>
    <w:p w14:paraId="5C03FFD9" w14:textId="77777777" w:rsidR="00BE6F9A" w:rsidRDefault="00BE6F9A" w:rsidP="00BE6F9A">
      <w:pPr>
        <w:pStyle w:val="TxtCode4-Gris"/>
      </w:pPr>
      <w:r>
        <w:t xml:space="preserve">  background-color: #002244;</w:t>
      </w:r>
    </w:p>
    <w:p w14:paraId="207B0A84" w14:textId="77777777" w:rsidR="00BE6F9A" w:rsidRDefault="00BE6F9A" w:rsidP="00BE6F9A">
      <w:pPr>
        <w:pStyle w:val="TxtCode4-Gris"/>
      </w:pPr>
      <w:r>
        <w:t>}</w:t>
      </w:r>
    </w:p>
    <w:p w14:paraId="2B4F25E6" w14:textId="77777777" w:rsidR="00BE6F9A" w:rsidRDefault="00BE6F9A" w:rsidP="00BE6F9A">
      <w:pPr>
        <w:pStyle w:val="TxtCode4-Gris"/>
      </w:pPr>
      <w:r>
        <w:t>.jeu img{</w:t>
      </w:r>
    </w:p>
    <w:p w14:paraId="166DA806" w14:textId="77777777" w:rsidR="00BE6F9A" w:rsidRDefault="00BE6F9A" w:rsidP="00BE6F9A">
      <w:pPr>
        <w:pStyle w:val="TxtCode4-Gris"/>
      </w:pPr>
      <w:r>
        <w:t xml:space="preserve">  height: 195px;</w:t>
      </w:r>
    </w:p>
    <w:p w14:paraId="07D39BE4" w14:textId="77777777" w:rsidR="00BE6F9A" w:rsidRDefault="00BE6F9A" w:rsidP="00BE6F9A">
      <w:pPr>
        <w:pStyle w:val="TxtCode4-Gris"/>
      </w:pPr>
      <w:r>
        <w:lastRenderedPageBreak/>
        <w:t xml:space="preserve">  margin: 10px;</w:t>
      </w:r>
    </w:p>
    <w:p w14:paraId="5C1025A9" w14:textId="77777777" w:rsidR="00BE6F9A" w:rsidRDefault="00BE6F9A" w:rsidP="00BE6F9A">
      <w:pPr>
        <w:pStyle w:val="TxtCode4-Gris"/>
      </w:pPr>
      <w:r>
        <w:t xml:space="preserve">  margin-bottom: 0px;</w:t>
      </w:r>
    </w:p>
    <w:p w14:paraId="7281A832" w14:textId="77777777" w:rsidR="00BE6F9A" w:rsidRDefault="00BE6F9A" w:rsidP="00BE6F9A">
      <w:pPr>
        <w:pStyle w:val="TxtCode4-Gris"/>
      </w:pPr>
      <w:r>
        <w:t>}</w:t>
      </w:r>
    </w:p>
    <w:p w14:paraId="731E8444" w14:textId="77777777" w:rsidR="00BE6F9A" w:rsidRDefault="00BE6F9A" w:rsidP="00BE6F9A">
      <w:pPr>
        <w:pStyle w:val="TxtCode4-Gris"/>
      </w:pPr>
      <w:r>
        <w:t>.jeu p{</w:t>
      </w:r>
    </w:p>
    <w:p w14:paraId="74C51983" w14:textId="77777777" w:rsidR="00BE6F9A" w:rsidRDefault="00BE6F9A" w:rsidP="00BE6F9A">
      <w:pPr>
        <w:pStyle w:val="TxtCode4-Gris"/>
      </w:pPr>
      <w:r>
        <w:t xml:space="preserve">  padding-left: 10px;</w:t>
      </w:r>
    </w:p>
    <w:p w14:paraId="4870BDAF" w14:textId="77777777" w:rsidR="00BE6F9A" w:rsidRDefault="00BE6F9A" w:rsidP="00BE6F9A">
      <w:pPr>
        <w:pStyle w:val="TxtCode4-Gris"/>
      </w:pPr>
      <w:r>
        <w:t xml:space="preserve">  padding-right: 10px;</w:t>
      </w:r>
    </w:p>
    <w:p w14:paraId="2829CF99" w14:textId="77777777" w:rsidR="00BE6F9A" w:rsidRDefault="00BE6F9A" w:rsidP="00BE6F9A">
      <w:pPr>
        <w:pStyle w:val="TxtCode4-Gris"/>
      </w:pPr>
      <w:r>
        <w:t>}</w:t>
      </w:r>
    </w:p>
    <w:p w14:paraId="670DDF12" w14:textId="77777777" w:rsidR="00BE6F9A" w:rsidRDefault="00BE6F9A" w:rsidP="00BE6F9A">
      <w:pPr>
        <w:pStyle w:val="TxtCode4-Gris"/>
      </w:pPr>
      <w:r>
        <w:t>#jeux{</w:t>
      </w:r>
    </w:p>
    <w:p w14:paraId="1A33A21D" w14:textId="77777777" w:rsidR="00BE6F9A" w:rsidRDefault="00BE6F9A" w:rsidP="00BE6F9A">
      <w:pPr>
        <w:pStyle w:val="TxtCode4-Gris"/>
      </w:pPr>
      <w:r>
        <w:t xml:space="preserve">  display: flex;</w:t>
      </w:r>
    </w:p>
    <w:p w14:paraId="49DEED94" w14:textId="77777777" w:rsidR="00BE6F9A" w:rsidRDefault="00BE6F9A" w:rsidP="00BE6F9A">
      <w:pPr>
        <w:pStyle w:val="TxtCode4-Gris"/>
      </w:pPr>
      <w:r>
        <w:t xml:space="preserve">  flex-wrap: wrap;</w:t>
      </w:r>
    </w:p>
    <w:p w14:paraId="084D25B4" w14:textId="77777777" w:rsidR="00BE6F9A" w:rsidRDefault="00BE6F9A" w:rsidP="00BE6F9A">
      <w:pPr>
        <w:pStyle w:val="TxtCode4-Gris"/>
      </w:pPr>
      <w:r>
        <w:t xml:space="preserve">  margin-bottom: 50px;</w:t>
      </w:r>
    </w:p>
    <w:p w14:paraId="12AC2330" w14:textId="77777777" w:rsidR="00BE6F9A" w:rsidRDefault="00BE6F9A" w:rsidP="00BE6F9A">
      <w:pPr>
        <w:pStyle w:val="TxtCode4-Gris"/>
      </w:pPr>
      <w:r>
        <w:t>}</w:t>
      </w:r>
    </w:p>
    <w:p w14:paraId="70CEB623" w14:textId="77777777" w:rsidR="00BE6F9A" w:rsidRDefault="00BE6F9A" w:rsidP="00BE6F9A">
      <w:pPr>
        <w:pStyle w:val="TxtCode4-Gris"/>
      </w:pPr>
      <w:r>
        <w:t>.genreEtPlat{</w:t>
      </w:r>
    </w:p>
    <w:p w14:paraId="452E446A" w14:textId="77777777" w:rsidR="00BE6F9A" w:rsidRDefault="00BE6F9A" w:rsidP="00BE6F9A">
      <w:pPr>
        <w:pStyle w:val="TxtCode4-Gris"/>
      </w:pPr>
      <w:r>
        <w:t xml:space="preserve">  display: flex;</w:t>
      </w:r>
    </w:p>
    <w:p w14:paraId="1B037F56" w14:textId="77777777" w:rsidR="00BE6F9A" w:rsidRDefault="00BE6F9A" w:rsidP="00BE6F9A">
      <w:pPr>
        <w:pStyle w:val="TxtCode4-Gris"/>
      </w:pPr>
      <w:r>
        <w:t xml:space="preserve">  justify-content: space-between;</w:t>
      </w:r>
    </w:p>
    <w:p w14:paraId="7038BE23" w14:textId="77777777" w:rsidR="00BE6F9A" w:rsidRDefault="00BE6F9A" w:rsidP="00BE6F9A">
      <w:pPr>
        <w:pStyle w:val="TxtCode4-Gris"/>
      </w:pPr>
      <w:r>
        <w:t>}</w:t>
      </w:r>
    </w:p>
    <w:p w14:paraId="026B36A5" w14:textId="77777777" w:rsidR="00BE6F9A" w:rsidRDefault="00BE6F9A" w:rsidP="00BE6F9A">
      <w:pPr>
        <w:pStyle w:val="TxtCode4-Gris"/>
      </w:pPr>
    </w:p>
    <w:p w14:paraId="2B60481B" w14:textId="5ABCDF13" w:rsidR="00BE6F9A" w:rsidRDefault="00BE6F9A" w:rsidP="00764D66">
      <w:pPr>
        <w:pStyle w:val="TxtJustifi"/>
      </w:pPr>
      <w:r>
        <w:t>Details.css</w:t>
      </w:r>
    </w:p>
    <w:p w14:paraId="64ED5EA6" w14:textId="77777777" w:rsidR="00BE6F9A" w:rsidRPr="00BE6F9A" w:rsidRDefault="00BE6F9A" w:rsidP="00BE6F9A">
      <w:pPr>
        <w:pStyle w:val="TxtCode4-Gris"/>
        <w:rPr>
          <w:lang w:val="fr-CH"/>
        </w:rPr>
      </w:pPr>
      <w:r w:rsidRPr="00BE6F9A">
        <w:rPr>
          <w:lang w:val="fr-CH"/>
        </w:rPr>
        <w:t>.entete{</w:t>
      </w:r>
    </w:p>
    <w:p w14:paraId="015504F0" w14:textId="77777777" w:rsidR="00BE6F9A" w:rsidRPr="00BE6F9A" w:rsidRDefault="00BE6F9A" w:rsidP="00BE6F9A">
      <w:pPr>
        <w:pStyle w:val="TxtCode4-Gris"/>
        <w:rPr>
          <w:lang w:val="fr-CH"/>
        </w:rPr>
      </w:pPr>
      <w:r w:rsidRPr="00BE6F9A">
        <w:rPr>
          <w:lang w:val="fr-CH"/>
        </w:rPr>
        <w:t xml:space="preserve">  text-align: center;</w:t>
      </w:r>
    </w:p>
    <w:p w14:paraId="35AB1D9D" w14:textId="77777777" w:rsidR="00BE6F9A" w:rsidRPr="00BE6F9A" w:rsidRDefault="00BE6F9A" w:rsidP="00BE6F9A">
      <w:pPr>
        <w:pStyle w:val="TxtCode4-Gris"/>
        <w:rPr>
          <w:lang w:val="fr-CH"/>
        </w:rPr>
      </w:pPr>
      <w:r w:rsidRPr="00BE6F9A">
        <w:rPr>
          <w:lang w:val="fr-CH"/>
        </w:rPr>
        <w:t>}</w:t>
      </w:r>
    </w:p>
    <w:p w14:paraId="009BF33F" w14:textId="77777777" w:rsidR="00BE6F9A" w:rsidRPr="00BE6F9A" w:rsidRDefault="00BE6F9A" w:rsidP="00BE6F9A">
      <w:pPr>
        <w:pStyle w:val="TxtCode4-Gris"/>
        <w:rPr>
          <w:lang w:val="fr-CH"/>
        </w:rPr>
      </w:pPr>
      <w:r w:rsidRPr="00BE6F9A">
        <w:rPr>
          <w:lang w:val="fr-CH"/>
        </w:rPr>
        <w:t>#lienJeu{</w:t>
      </w:r>
    </w:p>
    <w:p w14:paraId="79CF6358" w14:textId="77777777" w:rsidR="00BE6F9A" w:rsidRDefault="00BE6F9A" w:rsidP="00BE6F9A">
      <w:pPr>
        <w:pStyle w:val="TxtCode4-Gris"/>
      </w:pPr>
      <w:r w:rsidRPr="00BE6F9A">
        <w:rPr>
          <w:lang w:val="fr-CH"/>
        </w:rPr>
        <w:t xml:space="preserve">  </w:t>
      </w:r>
      <w:r>
        <w:t>color: red;</w:t>
      </w:r>
    </w:p>
    <w:p w14:paraId="24230E4C" w14:textId="77777777" w:rsidR="00BE6F9A" w:rsidRDefault="00BE6F9A" w:rsidP="00BE6F9A">
      <w:pPr>
        <w:pStyle w:val="TxtCode4-Gris"/>
      </w:pPr>
      <w:r>
        <w:t>}</w:t>
      </w:r>
    </w:p>
    <w:p w14:paraId="6FE84B34" w14:textId="77777777" w:rsidR="00BE6F9A" w:rsidRDefault="00BE6F9A" w:rsidP="00BE6F9A">
      <w:pPr>
        <w:pStyle w:val="TxtCode4-Gris"/>
      </w:pPr>
      <w:r>
        <w:t>.mySlides img {</w:t>
      </w:r>
    </w:p>
    <w:p w14:paraId="3D9A02AD" w14:textId="77777777" w:rsidR="00BE6F9A" w:rsidRDefault="00BE6F9A" w:rsidP="00BE6F9A">
      <w:pPr>
        <w:pStyle w:val="TxtCode4-Gris"/>
      </w:pPr>
      <w:r>
        <w:t xml:space="preserve"> height: 200px;</w:t>
      </w:r>
    </w:p>
    <w:p w14:paraId="58657931" w14:textId="77777777" w:rsidR="00BE6F9A" w:rsidRPr="00BE6F9A" w:rsidRDefault="00BE6F9A" w:rsidP="00BE6F9A">
      <w:pPr>
        <w:pStyle w:val="TxtCode4-Gris"/>
        <w:rPr>
          <w:lang w:val="fr-CH"/>
        </w:rPr>
      </w:pPr>
      <w:r w:rsidRPr="00BE6F9A">
        <w:rPr>
          <w:lang w:val="fr-CH"/>
        </w:rPr>
        <w:t>}</w:t>
      </w:r>
    </w:p>
    <w:p w14:paraId="47E73E8B" w14:textId="77777777" w:rsidR="00BE6F9A" w:rsidRPr="00BE6F9A" w:rsidRDefault="00BE6F9A" w:rsidP="00BE6F9A">
      <w:pPr>
        <w:pStyle w:val="TxtCode4-Gris"/>
        <w:rPr>
          <w:lang w:val="fr-CH"/>
        </w:rPr>
      </w:pPr>
      <w:r w:rsidRPr="00BE6F9A">
        <w:rPr>
          <w:lang w:val="fr-CH"/>
        </w:rPr>
        <w:t>#titreJeu{</w:t>
      </w:r>
    </w:p>
    <w:p w14:paraId="0D572A00" w14:textId="77777777" w:rsidR="00BE6F9A" w:rsidRPr="00BE6F9A" w:rsidRDefault="00BE6F9A" w:rsidP="00BE6F9A">
      <w:pPr>
        <w:pStyle w:val="TxtCode4-Gris"/>
        <w:rPr>
          <w:lang w:val="fr-CH"/>
        </w:rPr>
      </w:pPr>
      <w:r w:rsidRPr="00BE6F9A">
        <w:rPr>
          <w:lang w:val="fr-CH"/>
        </w:rPr>
        <w:t xml:space="preserve">  font-size: 30px;</w:t>
      </w:r>
    </w:p>
    <w:p w14:paraId="63F2EAC2" w14:textId="77777777" w:rsidR="00BE6F9A" w:rsidRPr="00BE6F9A" w:rsidRDefault="00BE6F9A" w:rsidP="00BE6F9A">
      <w:pPr>
        <w:pStyle w:val="TxtCode4-Gris"/>
        <w:rPr>
          <w:lang w:val="fr-CH"/>
        </w:rPr>
      </w:pPr>
      <w:r w:rsidRPr="00BE6F9A">
        <w:rPr>
          <w:lang w:val="fr-CH"/>
        </w:rPr>
        <w:t xml:space="preserve">  font-weight: bold;</w:t>
      </w:r>
    </w:p>
    <w:p w14:paraId="79250D7C" w14:textId="77777777" w:rsidR="00BE6F9A" w:rsidRDefault="00BE6F9A" w:rsidP="00BE6F9A">
      <w:pPr>
        <w:pStyle w:val="TxtCode4-Gris"/>
      </w:pPr>
      <w:r>
        <w:t>}</w:t>
      </w:r>
    </w:p>
    <w:p w14:paraId="1D83354D" w14:textId="77777777" w:rsidR="00BE6F9A" w:rsidRDefault="00BE6F9A" w:rsidP="00BE6F9A">
      <w:pPr>
        <w:pStyle w:val="TxtCode4-Gris"/>
      </w:pPr>
    </w:p>
    <w:p w14:paraId="4DA08A23" w14:textId="77777777" w:rsidR="00BE6F9A" w:rsidRDefault="00BE6F9A" w:rsidP="00BE6F9A">
      <w:pPr>
        <w:pStyle w:val="TxtCode4-Gris"/>
      </w:pPr>
    </w:p>
    <w:p w14:paraId="22E03F47" w14:textId="77777777" w:rsidR="00BE6F9A" w:rsidRDefault="00BE6F9A" w:rsidP="00BE6F9A">
      <w:pPr>
        <w:pStyle w:val="TxtCode4-Gris"/>
      </w:pPr>
      <w:r>
        <w:t>* {box-sizing:border-box}</w:t>
      </w:r>
    </w:p>
    <w:p w14:paraId="0FE8431D" w14:textId="77777777" w:rsidR="00BE6F9A" w:rsidRDefault="00BE6F9A" w:rsidP="00BE6F9A">
      <w:pPr>
        <w:pStyle w:val="TxtCode4-Gris"/>
      </w:pPr>
    </w:p>
    <w:p w14:paraId="5C636B7A" w14:textId="77777777" w:rsidR="00BE6F9A" w:rsidRDefault="00BE6F9A" w:rsidP="00BE6F9A">
      <w:pPr>
        <w:pStyle w:val="TxtCode4-Gris"/>
      </w:pPr>
      <w:r>
        <w:t>/* Slideshow container */</w:t>
      </w:r>
    </w:p>
    <w:p w14:paraId="6D1F0D25" w14:textId="77777777" w:rsidR="00BE6F9A" w:rsidRDefault="00BE6F9A" w:rsidP="00BE6F9A">
      <w:pPr>
        <w:pStyle w:val="TxtCode4-Gris"/>
      </w:pPr>
      <w:r>
        <w:t>.slideshow-container {</w:t>
      </w:r>
    </w:p>
    <w:p w14:paraId="5B483EDF" w14:textId="77777777" w:rsidR="00BE6F9A" w:rsidRDefault="00BE6F9A" w:rsidP="00BE6F9A">
      <w:pPr>
        <w:pStyle w:val="TxtCode4-Gris"/>
      </w:pPr>
      <w:r>
        <w:t xml:space="preserve">  max-width: 1000px;</w:t>
      </w:r>
    </w:p>
    <w:p w14:paraId="7DA0E9B8" w14:textId="77777777" w:rsidR="00BE6F9A" w:rsidRDefault="00BE6F9A" w:rsidP="00BE6F9A">
      <w:pPr>
        <w:pStyle w:val="TxtCode4-Gris"/>
      </w:pPr>
      <w:r>
        <w:t xml:space="preserve">  position: relative;</w:t>
      </w:r>
    </w:p>
    <w:p w14:paraId="21332996" w14:textId="77777777" w:rsidR="00BE6F9A" w:rsidRDefault="00BE6F9A" w:rsidP="00BE6F9A">
      <w:pPr>
        <w:pStyle w:val="TxtCode4-Gris"/>
      </w:pPr>
      <w:r>
        <w:t xml:space="preserve">  margin: auto;</w:t>
      </w:r>
    </w:p>
    <w:p w14:paraId="42CF2F24" w14:textId="77777777" w:rsidR="00BE6F9A" w:rsidRDefault="00BE6F9A" w:rsidP="00BE6F9A">
      <w:pPr>
        <w:pStyle w:val="TxtCode4-Gris"/>
      </w:pPr>
      <w:r>
        <w:t>}</w:t>
      </w:r>
    </w:p>
    <w:p w14:paraId="21505524" w14:textId="77777777" w:rsidR="00BE6F9A" w:rsidRDefault="00BE6F9A" w:rsidP="00BE6F9A">
      <w:pPr>
        <w:pStyle w:val="TxtCode4-Gris"/>
      </w:pPr>
    </w:p>
    <w:p w14:paraId="21DF107C" w14:textId="77777777" w:rsidR="00BE6F9A" w:rsidRDefault="00BE6F9A" w:rsidP="00BE6F9A">
      <w:pPr>
        <w:pStyle w:val="TxtCode4-Gris"/>
      </w:pPr>
      <w:r>
        <w:t>/* Hide the images by default */</w:t>
      </w:r>
    </w:p>
    <w:p w14:paraId="058826B0" w14:textId="77777777" w:rsidR="00BE6F9A" w:rsidRDefault="00BE6F9A" w:rsidP="00BE6F9A">
      <w:pPr>
        <w:pStyle w:val="TxtCode4-Gris"/>
      </w:pPr>
      <w:r>
        <w:lastRenderedPageBreak/>
        <w:t>.mySlides {</w:t>
      </w:r>
    </w:p>
    <w:p w14:paraId="5340E5E8" w14:textId="77777777" w:rsidR="00BE6F9A" w:rsidRDefault="00BE6F9A" w:rsidP="00BE6F9A">
      <w:pPr>
        <w:pStyle w:val="TxtCode4-Gris"/>
      </w:pPr>
      <w:r>
        <w:t xml:space="preserve">  display: none;</w:t>
      </w:r>
    </w:p>
    <w:p w14:paraId="7BC0E96B" w14:textId="77777777" w:rsidR="00BE6F9A" w:rsidRDefault="00BE6F9A" w:rsidP="00BE6F9A">
      <w:pPr>
        <w:pStyle w:val="TxtCode4-Gris"/>
      </w:pPr>
      <w:r>
        <w:t>}</w:t>
      </w:r>
    </w:p>
    <w:p w14:paraId="32C79C8B" w14:textId="77777777" w:rsidR="00BE6F9A" w:rsidRDefault="00BE6F9A" w:rsidP="00BE6F9A">
      <w:pPr>
        <w:pStyle w:val="TxtCode4-Gris"/>
      </w:pPr>
    </w:p>
    <w:p w14:paraId="2ECD3EEA" w14:textId="77777777" w:rsidR="00BE6F9A" w:rsidRDefault="00BE6F9A" w:rsidP="00BE6F9A">
      <w:pPr>
        <w:pStyle w:val="TxtCode4-Gris"/>
      </w:pPr>
      <w:r>
        <w:t>/* Next &amp; previous buttons */</w:t>
      </w:r>
    </w:p>
    <w:p w14:paraId="12F35640" w14:textId="77777777" w:rsidR="00BE6F9A" w:rsidRDefault="00BE6F9A" w:rsidP="00BE6F9A">
      <w:pPr>
        <w:pStyle w:val="TxtCode4-Gris"/>
      </w:pPr>
      <w:r>
        <w:t>.prev, .next {</w:t>
      </w:r>
    </w:p>
    <w:p w14:paraId="1C40946B" w14:textId="77777777" w:rsidR="00BE6F9A" w:rsidRDefault="00BE6F9A" w:rsidP="00BE6F9A">
      <w:pPr>
        <w:pStyle w:val="TxtCode4-Gris"/>
      </w:pPr>
      <w:r>
        <w:t xml:space="preserve">  cursor: pointer;</w:t>
      </w:r>
    </w:p>
    <w:p w14:paraId="748A8510" w14:textId="77777777" w:rsidR="00BE6F9A" w:rsidRDefault="00BE6F9A" w:rsidP="00BE6F9A">
      <w:pPr>
        <w:pStyle w:val="TxtCode4-Gris"/>
      </w:pPr>
      <w:r>
        <w:t xml:space="preserve">  position: absolute;</w:t>
      </w:r>
    </w:p>
    <w:p w14:paraId="011FBFDC" w14:textId="77777777" w:rsidR="00BE6F9A" w:rsidRDefault="00BE6F9A" w:rsidP="00BE6F9A">
      <w:pPr>
        <w:pStyle w:val="TxtCode4-Gris"/>
      </w:pPr>
      <w:r>
        <w:t xml:space="preserve">  top: 50%;</w:t>
      </w:r>
    </w:p>
    <w:p w14:paraId="3A1016F1" w14:textId="77777777" w:rsidR="00BE6F9A" w:rsidRDefault="00BE6F9A" w:rsidP="00BE6F9A">
      <w:pPr>
        <w:pStyle w:val="TxtCode4-Gris"/>
      </w:pPr>
      <w:r>
        <w:t xml:space="preserve">  width: auto;</w:t>
      </w:r>
    </w:p>
    <w:p w14:paraId="164CE1FD" w14:textId="77777777" w:rsidR="00BE6F9A" w:rsidRDefault="00BE6F9A" w:rsidP="00BE6F9A">
      <w:pPr>
        <w:pStyle w:val="TxtCode4-Gris"/>
      </w:pPr>
      <w:r>
        <w:t xml:space="preserve">  margin-top: -22px;</w:t>
      </w:r>
    </w:p>
    <w:p w14:paraId="1E865BF6" w14:textId="77777777" w:rsidR="00BE6F9A" w:rsidRDefault="00BE6F9A" w:rsidP="00BE6F9A">
      <w:pPr>
        <w:pStyle w:val="TxtCode4-Gris"/>
      </w:pPr>
      <w:r>
        <w:t xml:space="preserve">  padding: 16px;</w:t>
      </w:r>
    </w:p>
    <w:p w14:paraId="2382B6EC" w14:textId="77777777" w:rsidR="00BE6F9A" w:rsidRDefault="00BE6F9A" w:rsidP="00BE6F9A">
      <w:pPr>
        <w:pStyle w:val="TxtCode4-Gris"/>
      </w:pPr>
      <w:r>
        <w:t xml:space="preserve">  color: white;</w:t>
      </w:r>
    </w:p>
    <w:p w14:paraId="68B04B4E" w14:textId="77777777" w:rsidR="00BE6F9A" w:rsidRDefault="00BE6F9A" w:rsidP="00BE6F9A">
      <w:pPr>
        <w:pStyle w:val="TxtCode4-Gris"/>
      </w:pPr>
      <w:r>
        <w:t xml:space="preserve">  font-weight: bold;</w:t>
      </w:r>
    </w:p>
    <w:p w14:paraId="4E45EBCB" w14:textId="77777777" w:rsidR="00BE6F9A" w:rsidRDefault="00BE6F9A" w:rsidP="00BE6F9A">
      <w:pPr>
        <w:pStyle w:val="TxtCode4-Gris"/>
      </w:pPr>
      <w:r>
        <w:t xml:space="preserve">  font-size: 18px;</w:t>
      </w:r>
    </w:p>
    <w:p w14:paraId="6B739945" w14:textId="77777777" w:rsidR="00BE6F9A" w:rsidRDefault="00BE6F9A" w:rsidP="00BE6F9A">
      <w:pPr>
        <w:pStyle w:val="TxtCode4-Gris"/>
      </w:pPr>
      <w:r>
        <w:t xml:space="preserve">  transition: 0.6s ease;</w:t>
      </w:r>
    </w:p>
    <w:p w14:paraId="4CCBD3B1" w14:textId="77777777" w:rsidR="00BE6F9A" w:rsidRDefault="00BE6F9A" w:rsidP="00BE6F9A">
      <w:pPr>
        <w:pStyle w:val="TxtCode4-Gris"/>
      </w:pPr>
      <w:r>
        <w:t xml:space="preserve">  border-radius: 0 3px 3px 0;</w:t>
      </w:r>
    </w:p>
    <w:p w14:paraId="42850F3B" w14:textId="77777777" w:rsidR="00BE6F9A" w:rsidRDefault="00BE6F9A" w:rsidP="00BE6F9A">
      <w:pPr>
        <w:pStyle w:val="TxtCode4-Gris"/>
      </w:pPr>
      <w:r>
        <w:t xml:space="preserve">  user-select: none;</w:t>
      </w:r>
    </w:p>
    <w:p w14:paraId="05A633C9" w14:textId="77777777" w:rsidR="00BE6F9A" w:rsidRDefault="00BE6F9A" w:rsidP="00BE6F9A">
      <w:pPr>
        <w:pStyle w:val="TxtCode4-Gris"/>
      </w:pPr>
      <w:r>
        <w:t>}</w:t>
      </w:r>
    </w:p>
    <w:p w14:paraId="541D6855" w14:textId="77777777" w:rsidR="00BE6F9A" w:rsidRDefault="00BE6F9A" w:rsidP="00BE6F9A">
      <w:pPr>
        <w:pStyle w:val="TxtCode4-Gris"/>
      </w:pPr>
    </w:p>
    <w:p w14:paraId="07385535" w14:textId="77777777" w:rsidR="00BE6F9A" w:rsidRDefault="00BE6F9A" w:rsidP="00BE6F9A">
      <w:pPr>
        <w:pStyle w:val="TxtCode4-Gris"/>
      </w:pPr>
      <w:r>
        <w:t>/* Position the "next button" to the right */</w:t>
      </w:r>
    </w:p>
    <w:p w14:paraId="17297AF1" w14:textId="77777777" w:rsidR="00BE6F9A" w:rsidRDefault="00BE6F9A" w:rsidP="00BE6F9A">
      <w:pPr>
        <w:pStyle w:val="TxtCode4-Gris"/>
      </w:pPr>
      <w:r>
        <w:t>.next {</w:t>
      </w:r>
    </w:p>
    <w:p w14:paraId="2D5E3B3B" w14:textId="77777777" w:rsidR="00BE6F9A" w:rsidRDefault="00BE6F9A" w:rsidP="00BE6F9A">
      <w:pPr>
        <w:pStyle w:val="TxtCode4-Gris"/>
      </w:pPr>
      <w:r>
        <w:t xml:space="preserve">  right: 0;</w:t>
      </w:r>
    </w:p>
    <w:p w14:paraId="13130B72" w14:textId="77777777" w:rsidR="00BE6F9A" w:rsidRDefault="00BE6F9A" w:rsidP="00BE6F9A">
      <w:pPr>
        <w:pStyle w:val="TxtCode4-Gris"/>
      </w:pPr>
      <w:r>
        <w:t xml:space="preserve">  border-radius: 3px 0 0 3px;</w:t>
      </w:r>
    </w:p>
    <w:p w14:paraId="5CAAD30D" w14:textId="77777777" w:rsidR="00BE6F9A" w:rsidRDefault="00BE6F9A" w:rsidP="00BE6F9A">
      <w:pPr>
        <w:pStyle w:val="TxtCode4-Gris"/>
      </w:pPr>
      <w:r>
        <w:t>}</w:t>
      </w:r>
    </w:p>
    <w:p w14:paraId="206F943C" w14:textId="77777777" w:rsidR="00BE6F9A" w:rsidRDefault="00BE6F9A" w:rsidP="00BE6F9A">
      <w:pPr>
        <w:pStyle w:val="TxtCode4-Gris"/>
      </w:pPr>
    </w:p>
    <w:p w14:paraId="73967498" w14:textId="77777777" w:rsidR="00BE6F9A" w:rsidRDefault="00BE6F9A" w:rsidP="00BE6F9A">
      <w:pPr>
        <w:pStyle w:val="TxtCode4-Gris"/>
      </w:pPr>
      <w:r>
        <w:t>/* On hover, add a black background color with a little bit see-through */</w:t>
      </w:r>
    </w:p>
    <w:p w14:paraId="6E03F143" w14:textId="77777777" w:rsidR="00BE6F9A" w:rsidRDefault="00BE6F9A" w:rsidP="00BE6F9A">
      <w:pPr>
        <w:pStyle w:val="TxtCode4-Gris"/>
      </w:pPr>
      <w:r>
        <w:t>.prev:hover, .next:hover {</w:t>
      </w:r>
    </w:p>
    <w:p w14:paraId="284B95E5" w14:textId="77777777" w:rsidR="00BE6F9A" w:rsidRDefault="00BE6F9A" w:rsidP="00BE6F9A">
      <w:pPr>
        <w:pStyle w:val="TxtCode4-Gris"/>
      </w:pPr>
      <w:r>
        <w:t xml:space="preserve">  background-color: rgba(0,0,0,0.8);</w:t>
      </w:r>
    </w:p>
    <w:p w14:paraId="76C24416" w14:textId="77777777" w:rsidR="00BE6F9A" w:rsidRDefault="00BE6F9A" w:rsidP="00BE6F9A">
      <w:pPr>
        <w:pStyle w:val="TxtCode4-Gris"/>
      </w:pPr>
      <w:r>
        <w:t>}</w:t>
      </w:r>
    </w:p>
    <w:p w14:paraId="15BAEE4A" w14:textId="77777777" w:rsidR="00BE6F9A" w:rsidRDefault="00BE6F9A" w:rsidP="00BE6F9A">
      <w:pPr>
        <w:pStyle w:val="TxtCode4-Gris"/>
      </w:pPr>
    </w:p>
    <w:p w14:paraId="3F544EBF" w14:textId="77777777" w:rsidR="00BE6F9A" w:rsidRDefault="00BE6F9A" w:rsidP="00BE6F9A">
      <w:pPr>
        <w:pStyle w:val="TxtCode4-Gris"/>
      </w:pPr>
      <w:r>
        <w:t>/* Caption text */</w:t>
      </w:r>
    </w:p>
    <w:p w14:paraId="205DC244" w14:textId="77777777" w:rsidR="00BE6F9A" w:rsidRDefault="00BE6F9A" w:rsidP="00BE6F9A">
      <w:pPr>
        <w:pStyle w:val="TxtCode4-Gris"/>
      </w:pPr>
      <w:r>
        <w:t>.text {</w:t>
      </w:r>
    </w:p>
    <w:p w14:paraId="47F26C1E" w14:textId="77777777" w:rsidR="00BE6F9A" w:rsidRDefault="00BE6F9A" w:rsidP="00BE6F9A">
      <w:pPr>
        <w:pStyle w:val="TxtCode4-Gris"/>
      </w:pPr>
      <w:r>
        <w:t xml:space="preserve">  color: #f2f2f2;</w:t>
      </w:r>
    </w:p>
    <w:p w14:paraId="3A2A8454" w14:textId="77777777" w:rsidR="00BE6F9A" w:rsidRPr="00BE6F9A" w:rsidRDefault="00BE6F9A" w:rsidP="00BE6F9A">
      <w:pPr>
        <w:pStyle w:val="TxtCode4-Gris"/>
        <w:rPr>
          <w:lang w:val="fr-CH"/>
        </w:rPr>
      </w:pPr>
      <w:r>
        <w:t xml:space="preserve">  </w:t>
      </w:r>
      <w:r w:rsidRPr="00BE6F9A">
        <w:rPr>
          <w:lang w:val="fr-CH"/>
        </w:rPr>
        <w:t>font-size: 15px;</w:t>
      </w:r>
    </w:p>
    <w:p w14:paraId="0C2364A8" w14:textId="77777777" w:rsidR="00BE6F9A" w:rsidRPr="00BE6F9A" w:rsidRDefault="00BE6F9A" w:rsidP="00BE6F9A">
      <w:pPr>
        <w:pStyle w:val="TxtCode4-Gris"/>
        <w:rPr>
          <w:lang w:val="fr-CH"/>
        </w:rPr>
      </w:pPr>
      <w:r w:rsidRPr="00BE6F9A">
        <w:rPr>
          <w:lang w:val="fr-CH"/>
        </w:rPr>
        <w:t xml:space="preserve">  padding: 8px 12px;</w:t>
      </w:r>
    </w:p>
    <w:p w14:paraId="44D94837" w14:textId="77777777" w:rsidR="00BE6F9A" w:rsidRPr="00BE6F9A" w:rsidRDefault="00BE6F9A" w:rsidP="00BE6F9A">
      <w:pPr>
        <w:pStyle w:val="TxtCode4-Gris"/>
        <w:rPr>
          <w:lang w:val="fr-CH"/>
        </w:rPr>
      </w:pPr>
      <w:r w:rsidRPr="00BE6F9A">
        <w:rPr>
          <w:lang w:val="fr-CH"/>
        </w:rPr>
        <w:t xml:space="preserve">  position: absolute;</w:t>
      </w:r>
    </w:p>
    <w:p w14:paraId="5EB42EE2" w14:textId="77777777" w:rsidR="00BE6F9A" w:rsidRDefault="00BE6F9A" w:rsidP="00BE6F9A">
      <w:pPr>
        <w:pStyle w:val="TxtCode4-Gris"/>
      </w:pPr>
      <w:r w:rsidRPr="00BE6F9A">
        <w:rPr>
          <w:lang w:val="fr-CH"/>
        </w:rPr>
        <w:t xml:space="preserve">  </w:t>
      </w:r>
      <w:r>
        <w:t>bottom: 8px;</w:t>
      </w:r>
    </w:p>
    <w:p w14:paraId="41778A30" w14:textId="77777777" w:rsidR="00BE6F9A" w:rsidRDefault="00BE6F9A" w:rsidP="00BE6F9A">
      <w:pPr>
        <w:pStyle w:val="TxtCode4-Gris"/>
      </w:pPr>
      <w:r>
        <w:t xml:space="preserve">  width: 100%;</w:t>
      </w:r>
    </w:p>
    <w:p w14:paraId="21FD3778" w14:textId="77777777" w:rsidR="00BE6F9A" w:rsidRDefault="00BE6F9A" w:rsidP="00BE6F9A">
      <w:pPr>
        <w:pStyle w:val="TxtCode4-Gris"/>
      </w:pPr>
      <w:r>
        <w:t xml:space="preserve">  text-align: center;</w:t>
      </w:r>
    </w:p>
    <w:p w14:paraId="0A45BCE1" w14:textId="77777777" w:rsidR="00BE6F9A" w:rsidRDefault="00BE6F9A" w:rsidP="00BE6F9A">
      <w:pPr>
        <w:pStyle w:val="TxtCode4-Gris"/>
      </w:pPr>
      <w:r>
        <w:t>}</w:t>
      </w:r>
    </w:p>
    <w:p w14:paraId="306BC5C0" w14:textId="77777777" w:rsidR="00BE6F9A" w:rsidRDefault="00BE6F9A" w:rsidP="00BE6F9A">
      <w:pPr>
        <w:pStyle w:val="TxtCode4-Gris"/>
      </w:pPr>
    </w:p>
    <w:p w14:paraId="318E3190" w14:textId="77777777" w:rsidR="00BE6F9A" w:rsidRDefault="00BE6F9A" w:rsidP="00BE6F9A">
      <w:pPr>
        <w:pStyle w:val="TxtCode4-Gris"/>
      </w:pPr>
      <w:r>
        <w:t>/* Number text (1/3 etc) */</w:t>
      </w:r>
    </w:p>
    <w:p w14:paraId="371040D9" w14:textId="77777777" w:rsidR="00BE6F9A" w:rsidRDefault="00BE6F9A" w:rsidP="00BE6F9A">
      <w:pPr>
        <w:pStyle w:val="TxtCode4-Gris"/>
      </w:pPr>
      <w:r>
        <w:lastRenderedPageBreak/>
        <w:t>.numbertext {</w:t>
      </w:r>
    </w:p>
    <w:p w14:paraId="05948F04" w14:textId="77777777" w:rsidR="00BE6F9A" w:rsidRDefault="00BE6F9A" w:rsidP="00BE6F9A">
      <w:pPr>
        <w:pStyle w:val="TxtCode4-Gris"/>
      </w:pPr>
      <w:r>
        <w:t xml:space="preserve">  color: #f2f2f2;</w:t>
      </w:r>
    </w:p>
    <w:p w14:paraId="2F3F3930" w14:textId="77777777" w:rsidR="00BE6F9A" w:rsidRPr="00BE6F9A" w:rsidRDefault="00BE6F9A" w:rsidP="00BE6F9A">
      <w:pPr>
        <w:pStyle w:val="TxtCode4-Gris"/>
        <w:rPr>
          <w:lang w:val="fr-CH"/>
        </w:rPr>
      </w:pPr>
      <w:r>
        <w:t xml:space="preserve">  </w:t>
      </w:r>
      <w:r w:rsidRPr="00BE6F9A">
        <w:rPr>
          <w:lang w:val="fr-CH"/>
        </w:rPr>
        <w:t>font-size: 12px;</w:t>
      </w:r>
    </w:p>
    <w:p w14:paraId="2781AAC6" w14:textId="77777777" w:rsidR="00BE6F9A" w:rsidRPr="00BE6F9A" w:rsidRDefault="00BE6F9A" w:rsidP="00BE6F9A">
      <w:pPr>
        <w:pStyle w:val="TxtCode4-Gris"/>
        <w:rPr>
          <w:lang w:val="fr-CH"/>
        </w:rPr>
      </w:pPr>
      <w:r w:rsidRPr="00BE6F9A">
        <w:rPr>
          <w:lang w:val="fr-CH"/>
        </w:rPr>
        <w:t xml:space="preserve">  padding: 8px 12px;</w:t>
      </w:r>
    </w:p>
    <w:p w14:paraId="34813A95" w14:textId="77777777" w:rsidR="00BE6F9A" w:rsidRPr="00BE6F9A" w:rsidRDefault="00BE6F9A" w:rsidP="00BE6F9A">
      <w:pPr>
        <w:pStyle w:val="TxtCode4-Gris"/>
        <w:rPr>
          <w:lang w:val="fr-CH"/>
        </w:rPr>
      </w:pPr>
      <w:r w:rsidRPr="00BE6F9A">
        <w:rPr>
          <w:lang w:val="fr-CH"/>
        </w:rPr>
        <w:t xml:space="preserve">  position: absolute;</w:t>
      </w:r>
    </w:p>
    <w:p w14:paraId="5CB13900" w14:textId="77777777" w:rsidR="00BE6F9A" w:rsidRDefault="00BE6F9A" w:rsidP="00BE6F9A">
      <w:pPr>
        <w:pStyle w:val="TxtCode4-Gris"/>
      </w:pPr>
      <w:r w:rsidRPr="00BE6F9A">
        <w:rPr>
          <w:lang w:val="fr-CH"/>
        </w:rPr>
        <w:t xml:space="preserve">  </w:t>
      </w:r>
      <w:r>
        <w:t>top: 0;</w:t>
      </w:r>
    </w:p>
    <w:p w14:paraId="15E48ACC" w14:textId="77777777" w:rsidR="00BE6F9A" w:rsidRDefault="00BE6F9A" w:rsidP="00BE6F9A">
      <w:pPr>
        <w:pStyle w:val="TxtCode4-Gris"/>
      </w:pPr>
      <w:r>
        <w:t>}</w:t>
      </w:r>
    </w:p>
    <w:p w14:paraId="7BAD66C2" w14:textId="77777777" w:rsidR="00BE6F9A" w:rsidRDefault="00BE6F9A" w:rsidP="00BE6F9A">
      <w:pPr>
        <w:pStyle w:val="TxtCode4-Gris"/>
      </w:pPr>
    </w:p>
    <w:p w14:paraId="464C1896" w14:textId="77777777" w:rsidR="00BE6F9A" w:rsidRDefault="00BE6F9A" w:rsidP="00BE6F9A">
      <w:pPr>
        <w:pStyle w:val="TxtCode4-Gris"/>
      </w:pPr>
      <w:r>
        <w:t>/* The dots/bullets/indicators */</w:t>
      </w:r>
    </w:p>
    <w:p w14:paraId="705812EC" w14:textId="77777777" w:rsidR="00BE6F9A" w:rsidRDefault="00BE6F9A" w:rsidP="00BE6F9A">
      <w:pPr>
        <w:pStyle w:val="TxtCode4-Gris"/>
      </w:pPr>
      <w:r>
        <w:t>.dot {</w:t>
      </w:r>
    </w:p>
    <w:p w14:paraId="7DDADF2B" w14:textId="77777777" w:rsidR="00BE6F9A" w:rsidRDefault="00BE6F9A" w:rsidP="00BE6F9A">
      <w:pPr>
        <w:pStyle w:val="TxtCode4-Gris"/>
      </w:pPr>
      <w:r>
        <w:t xml:space="preserve">  cursor: pointer;</w:t>
      </w:r>
    </w:p>
    <w:p w14:paraId="50B06324" w14:textId="77777777" w:rsidR="00BE6F9A" w:rsidRDefault="00BE6F9A" w:rsidP="00BE6F9A">
      <w:pPr>
        <w:pStyle w:val="TxtCode4-Gris"/>
      </w:pPr>
      <w:r>
        <w:t xml:space="preserve">  height: 10px;</w:t>
      </w:r>
    </w:p>
    <w:p w14:paraId="19D832EC" w14:textId="77777777" w:rsidR="00BE6F9A" w:rsidRDefault="00BE6F9A" w:rsidP="00BE6F9A">
      <w:pPr>
        <w:pStyle w:val="TxtCode4-Gris"/>
      </w:pPr>
      <w:r>
        <w:t xml:space="preserve">  width: 10px;</w:t>
      </w:r>
    </w:p>
    <w:p w14:paraId="16264F38" w14:textId="77777777" w:rsidR="00BE6F9A" w:rsidRDefault="00BE6F9A" w:rsidP="00BE6F9A">
      <w:pPr>
        <w:pStyle w:val="TxtCode4-Gris"/>
      </w:pPr>
      <w:r>
        <w:t xml:space="preserve">  margin: 0 2px;</w:t>
      </w:r>
    </w:p>
    <w:p w14:paraId="56B9D5C2" w14:textId="77777777" w:rsidR="00BE6F9A" w:rsidRDefault="00BE6F9A" w:rsidP="00BE6F9A">
      <w:pPr>
        <w:pStyle w:val="TxtCode4-Gris"/>
      </w:pPr>
      <w:r>
        <w:t xml:space="preserve">  background-color: #bbb;</w:t>
      </w:r>
    </w:p>
    <w:p w14:paraId="324A5915" w14:textId="77777777" w:rsidR="00BE6F9A" w:rsidRDefault="00BE6F9A" w:rsidP="00BE6F9A">
      <w:pPr>
        <w:pStyle w:val="TxtCode4-Gris"/>
      </w:pPr>
      <w:r>
        <w:t xml:space="preserve">  border-radius: 50%;</w:t>
      </w:r>
    </w:p>
    <w:p w14:paraId="694839CB" w14:textId="77777777" w:rsidR="00BE6F9A" w:rsidRDefault="00BE6F9A" w:rsidP="00BE6F9A">
      <w:pPr>
        <w:pStyle w:val="TxtCode4-Gris"/>
      </w:pPr>
      <w:r>
        <w:t xml:space="preserve">  display: inline-block;</w:t>
      </w:r>
    </w:p>
    <w:p w14:paraId="12DDFF4F" w14:textId="77777777" w:rsidR="00BE6F9A" w:rsidRDefault="00BE6F9A" w:rsidP="00BE6F9A">
      <w:pPr>
        <w:pStyle w:val="TxtCode4-Gris"/>
      </w:pPr>
      <w:r>
        <w:t xml:space="preserve">  transition: background-color 0.6s ease;</w:t>
      </w:r>
    </w:p>
    <w:p w14:paraId="69983604" w14:textId="77777777" w:rsidR="00BE6F9A" w:rsidRDefault="00BE6F9A" w:rsidP="00BE6F9A">
      <w:pPr>
        <w:pStyle w:val="TxtCode4-Gris"/>
      </w:pPr>
      <w:r>
        <w:t>}</w:t>
      </w:r>
    </w:p>
    <w:p w14:paraId="0F5D19C3" w14:textId="77777777" w:rsidR="00BE6F9A" w:rsidRDefault="00BE6F9A" w:rsidP="00BE6F9A">
      <w:pPr>
        <w:pStyle w:val="TxtCode4-Gris"/>
      </w:pPr>
    </w:p>
    <w:p w14:paraId="01B20D4F" w14:textId="77777777" w:rsidR="00BE6F9A" w:rsidRDefault="00BE6F9A" w:rsidP="00BE6F9A">
      <w:pPr>
        <w:pStyle w:val="TxtCode4-Gris"/>
      </w:pPr>
      <w:r>
        <w:t>.active, .dot:hover {</w:t>
      </w:r>
    </w:p>
    <w:p w14:paraId="26B53D68" w14:textId="77777777" w:rsidR="00BE6F9A" w:rsidRDefault="00BE6F9A" w:rsidP="00BE6F9A">
      <w:pPr>
        <w:pStyle w:val="TxtCode4-Gris"/>
      </w:pPr>
      <w:r>
        <w:t xml:space="preserve">  background-color: #717171;</w:t>
      </w:r>
    </w:p>
    <w:p w14:paraId="120190FC" w14:textId="77777777" w:rsidR="00BE6F9A" w:rsidRDefault="00BE6F9A" w:rsidP="00BE6F9A">
      <w:pPr>
        <w:pStyle w:val="TxtCode4-Gris"/>
      </w:pPr>
      <w:r>
        <w:t>}</w:t>
      </w:r>
    </w:p>
    <w:p w14:paraId="6123C1A0" w14:textId="77777777" w:rsidR="00BE6F9A" w:rsidRDefault="00BE6F9A" w:rsidP="00BE6F9A">
      <w:pPr>
        <w:pStyle w:val="TxtCode4-Gris"/>
      </w:pPr>
    </w:p>
    <w:p w14:paraId="33C80C2A" w14:textId="77777777" w:rsidR="00BE6F9A" w:rsidRDefault="00BE6F9A" w:rsidP="00BE6F9A">
      <w:pPr>
        <w:pStyle w:val="TxtCode4-Gris"/>
      </w:pPr>
      <w:r>
        <w:t>/* Fading animation */</w:t>
      </w:r>
    </w:p>
    <w:p w14:paraId="1C877676" w14:textId="77777777" w:rsidR="00BE6F9A" w:rsidRDefault="00BE6F9A" w:rsidP="00BE6F9A">
      <w:pPr>
        <w:pStyle w:val="TxtCode4-Gris"/>
      </w:pPr>
      <w:r>
        <w:t>.fade {</w:t>
      </w:r>
    </w:p>
    <w:p w14:paraId="13D8401F" w14:textId="77777777" w:rsidR="00BE6F9A" w:rsidRDefault="00BE6F9A" w:rsidP="00BE6F9A">
      <w:pPr>
        <w:pStyle w:val="TxtCode4-Gris"/>
      </w:pPr>
      <w:r>
        <w:t xml:space="preserve">  animation-name: fade;</w:t>
      </w:r>
    </w:p>
    <w:p w14:paraId="6A20A207" w14:textId="77777777" w:rsidR="00BE6F9A" w:rsidRPr="00BE6F9A" w:rsidRDefault="00BE6F9A" w:rsidP="00BE6F9A">
      <w:pPr>
        <w:pStyle w:val="TxtCode4-Gris"/>
        <w:rPr>
          <w:lang w:val="fr-CH"/>
        </w:rPr>
      </w:pPr>
      <w:r>
        <w:t xml:space="preserve">  </w:t>
      </w:r>
      <w:r w:rsidRPr="00BE6F9A">
        <w:rPr>
          <w:lang w:val="fr-CH"/>
        </w:rPr>
        <w:t>animation-duration: 1s;</w:t>
      </w:r>
    </w:p>
    <w:p w14:paraId="00F4CC4D" w14:textId="77777777" w:rsidR="00BE6F9A" w:rsidRPr="00BE6F9A" w:rsidRDefault="00BE6F9A" w:rsidP="00BE6F9A">
      <w:pPr>
        <w:pStyle w:val="TxtCode4-Gris"/>
        <w:rPr>
          <w:lang w:val="fr-CH"/>
        </w:rPr>
      </w:pPr>
      <w:r w:rsidRPr="00BE6F9A">
        <w:rPr>
          <w:lang w:val="fr-CH"/>
        </w:rPr>
        <w:t>}</w:t>
      </w:r>
    </w:p>
    <w:p w14:paraId="4A4E4CB6" w14:textId="77777777" w:rsidR="00BE6F9A" w:rsidRPr="00BE6F9A" w:rsidRDefault="00BE6F9A" w:rsidP="00BE6F9A">
      <w:pPr>
        <w:pStyle w:val="TxtCode4-Gris"/>
        <w:rPr>
          <w:lang w:val="fr-CH"/>
        </w:rPr>
      </w:pPr>
    </w:p>
    <w:p w14:paraId="38E1B870" w14:textId="77777777" w:rsidR="00BE6F9A" w:rsidRPr="00BE6F9A" w:rsidRDefault="00BE6F9A" w:rsidP="00BE6F9A">
      <w:pPr>
        <w:pStyle w:val="TxtCode4-Gris"/>
        <w:rPr>
          <w:lang w:val="fr-CH"/>
        </w:rPr>
      </w:pPr>
      <w:r w:rsidRPr="00BE6F9A">
        <w:rPr>
          <w:lang w:val="fr-CH"/>
        </w:rPr>
        <w:t>@keyframes fade {</w:t>
      </w:r>
    </w:p>
    <w:p w14:paraId="466D6938" w14:textId="77777777" w:rsidR="00BE6F9A" w:rsidRDefault="00BE6F9A" w:rsidP="00BE6F9A">
      <w:pPr>
        <w:pStyle w:val="TxtCode4-Gris"/>
      </w:pPr>
      <w:r w:rsidRPr="00BE6F9A">
        <w:rPr>
          <w:lang w:val="fr-CH"/>
        </w:rPr>
        <w:t xml:space="preserve">  </w:t>
      </w:r>
      <w:r>
        <w:t>from {opacity: .4}</w:t>
      </w:r>
    </w:p>
    <w:p w14:paraId="6E6A5C96" w14:textId="77777777" w:rsidR="00BE6F9A" w:rsidRDefault="00BE6F9A" w:rsidP="00BE6F9A">
      <w:pPr>
        <w:pStyle w:val="TxtCode4-Gris"/>
      </w:pPr>
      <w:r>
        <w:t xml:space="preserve">  to {opacity: 1}</w:t>
      </w:r>
    </w:p>
    <w:p w14:paraId="3851F4AC" w14:textId="016EDF22" w:rsidR="00BE6F9A" w:rsidRDefault="00BE6F9A" w:rsidP="00BE6F9A">
      <w:pPr>
        <w:pStyle w:val="TxtCode4-Gris"/>
      </w:pPr>
      <w:r>
        <w:t>}</w:t>
      </w:r>
    </w:p>
    <w:p w14:paraId="33441598" w14:textId="7E55FCA2" w:rsidR="00BE6F9A" w:rsidRDefault="00BE6F9A" w:rsidP="00764D66">
      <w:pPr>
        <w:pStyle w:val="TxtJustifi"/>
        <w:rPr>
          <w:lang w:val="en-US"/>
        </w:rPr>
      </w:pPr>
      <w:r w:rsidRPr="00BE6F9A">
        <w:rPr>
          <w:lang w:val="en-US"/>
        </w:rPr>
        <w:t>Carte.c</w:t>
      </w:r>
      <w:r>
        <w:rPr>
          <w:lang w:val="en-US"/>
        </w:rPr>
        <w:t>ss</w:t>
      </w:r>
    </w:p>
    <w:p w14:paraId="6296EE6A" w14:textId="77777777" w:rsidR="003150F7" w:rsidRDefault="003150F7" w:rsidP="003150F7">
      <w:pPr>
        <w:pStyle w:val="TxtCode4-Gris"/>
      </w:pPr>
      <w:r>
        <w:t>#mapid {</w:t>
      </w:r>
    </w:p>
    <w:p w14:paraId="53453B0A" w14:textId="77777777" w:rsidR="003150F7" w:rsidRDefault="003150F7" w:rsidP="003150F7">
      <w:pPr>
        <w:pStyle w:val="TxtCode4-Gris"/>
      </w:pPr>
      <w:r>
        <w:t xml:space="preserve">  height: 680px;</w:t>
      </w:r>
    </w:p>
    <w:p w14:paraId="21F6C301" w14:textId="77777777" w:rsidR="003150F7" w:rsidRDefault="003150F7" w:rsidP="003150F7">
      <w:pPr>
        <w:pStyle w:val="TxtCode4-Gris"/>
      </w:pPr>
      <w:r>
        <w:t>}</w:t>
      </w:r>
    </w:p>
    <w:p w14:paraId="12A3C513" w14:textId="77777777" w:rsidR="003150F7" w:rsidRDefault="003150F7" w:rsidP="003150F7">
      <w:pPr>
        <w:pStyle w:val="TxtCode4-Gris"/>
      </w:pPr>
      <w:r>
        <w:t>div.leaflet-popup-content{</w:t>
      </w:r>
    </w:p>
    <w:p w14:paraId="2FCC16DC" w14:textId="77777777" w:rsidR="003150F7" w:rsidRDefault="003150F7" w:rsidP="003150F7">
      <w:pPr>
        <w:pStyle w:val="TxtCode4-Gris"/>
      </w:pPr>
      <w:r>
        <w:t xml:space="preserve">  color: black;</w:t>
      </w:r>
    </w:p>
    <w:p w14:paraId="6F821556" w14:textId="4395CF29" w:rsidR="00BE6F9A" w:rsidRPr="00BE6F9A" w:rsidRDefault="003150F7" w:rsidP="003150F7">
      <w:pPr>
        <w:pStyle w:val="TxtCode4-Gris"/>
      </w:pPr>
      <w:r>
        <w:t>}</w:t>
      </w:r>
    </w:p>
    <w:p w14:paraId="6AFDD67E" w14:textId="28569357" w:rsidR="003C5BBA" w:rsidRDefault="00445C3E" w:rsidP="003C5BBA">
      <w:pPr>
        <w:pStyle w:val="Titre2"/>
      </w:pPr>
      <w:bookmarkStart w:id="44" w:name="_Toc137377812"/>
      <w:r>
        <w:t>Javas</w:t>
      </w:r>
      <w:r w:rsidR="003C5BBA">
        <w:t>cript général</w:t>
      </w:r>
      <w:bookmarkEnd w:id="44"/>
    </w:p>
    <w:p w14:paraId="1C5F4221" w14:textId="77777777" w:rsidR="00AC490F" w:rsidRPr="00AC490F" w:rsidRDefault="00AC490F" w:rsidP="00AC490F">
      <w:pPr>
        <w:pStyle w:val="TxtJustifi"/>
      </w:pPr>
    </w:p>
    <w:p w14:paraId="0561168D" w14:textId="5A9CEEBB" w:rsidR="003C5BBA" w:rsidRDefault="003C5BBA" w:rsidP="00650BE4">
      <w:pPr>
        <w:pStyle w:val="Titre2"/>
      </w:pPr>
      <w:bookmarkStart w:id="45" w:name="_Toc137377813"/>
      <w:r>
        <w:t>Javascript</w:t>
      </w:r>
      <w:r w:rsidR="00650BE4">
        <w:t xml:space="preserve"> spécifiques</w:t>
      </w:r>
      <w:bookmarkEnd w:id="45"/>
    </w:p>
    <w:p w14:paraId="517F5480" w14:textId="77777777" w:rsidR="00AC490F" w:rsidRPr="00AC490F" w:rsidRDefault="00AC490F" w:rsidP="00AC490F">
      <w:pPr>
        <w:pStyle w:val="TxtJustifi"/>
      </w:pPr>
    </w:p>
    <w:p w14:paraId="69747D04" w14:textId="7E45629C" w:rsidR="00650BE4" w:rsidRDefault="00650BE4" w:rsidP="002C1DEF">
      <w:pPr>
        <w:pStyle w:val="Titre2"/>
      </w:pPr>
      <w:bookmarkStart w:id="46" w:name="_Toc137377814"/>
      <w:r>
        <w:t xml:space="preserve">Descente </w:t>
      </w:r>
      <w:r w:rsidR="0054009B">
        <w:t xml:space="preserve">de code complète </w:t>
      </w:r>
      <w:r w:rsidR="002C1DEF">
        <w:t>pour une action qui fait appel à un service Web</w:t>
      </w:r>
      <w:bookmarkEnd w:id="46"/>
    </w:p>
    <w:p w14:paraId="1BC06A4F" w14:textId="77777777" w:rsidR="00113C8E" w:rsidRDefault="00113C8E" w:rsidP="00113C8E">
      <w:pPr>
        <w:pStyle w:val="TxtCode4-Gris"/>
      </w:pPr>
      <w:r>
        <w:t>getJeuxFiltre(genre, plateforme, successCallBack){</w:t>
      </w:r>
    </w:p>
    <w:p w14:paraId="3FBB0BCD" w14:textId="77777777" w:rsidR="00113C8E" w:rsidRDefault="00113C8E" w:rsidP="00113C8E">
      <w:pPr>
        <w:pStyle w:val="TxtCode4-Gris"/>
      </w:pPr>
      <w:r>
        <w:t xml:space="preserve">    if(genre!="all"){</w:t>
      </w:r>
    </w:p>
    <w:p w14:paraId="05C08CAC" w14:textId="77777777" w:rsidR="00113C8E" w:rsidRDefault="00113C8E" w:rsidP="00113C8E">
      <w:pPr>
        <w:pStyle w:val="TxtCode4-Gris"/>
      </w:pPr>
      <w:r>
        <w:t xml:space="preserve">      $.ajax({</w:t>
      </w:r>
    </w:p>
    <w:p w14:paraId="46E143C1" w14:textId="77777777" w:rsidR="00113C8E" w:rsidRDefault="00113C8E" w:rsidP="00113C8E">
      <w:pPr>
        <w:pStyle w:val="TxtCode4-Gris"/>
      </w:pPr>
      <w:r>
        <w:t xml:space="preserve">        url: "https://www.freetogame.com/api/games?category=" + genre + "&amp;platform="+plateforme,</w:t>
      </w:r>
    </w:p>
    <w:p w14:paraId="4AF10F77" w14:textId="77777777" w:rsidR="00113C8E" w:rsidRDefault="00113C8E" w:rsidP="00113C8E">
      <w:pPr>
        <w:pStyle w:val="TxtCode4-Gris"/>
      </w:pPr>
      <w:r>
        <w:t xml:space="preserve">        type: "GET",</w:t>
      </w:r>
    </w:p>
    <w:p w14:paraId="1CEB2598" w14:textId="77777777" w:rsidR="00113C8E" w:rsidRDefault="00113C8E" w:rsidP="00113C8E">
      <w:pPr>
        <w:pStyle w:val="TxtCode4-Gris"/>
      </w:pPr>
      <w:r>
        <w:t xml:space="preserve">        contentType: "application/x-www-form-urlencoded; charset=UTF-8",</w:t>
      </w:r>
    </w:p>
    <w:p w14:paraId="040DF823" w14:textId="77777777" w:rsidR="00113C8E" w:rsidRDefault="00113C8E" w:rsidP="00113C8E">
      <w:pPr>
        <w:pStyle w:val="TxtCode4-Gris"/>
      </w:pPr>
      <w:r>
        <w:t xml:space="preserve">        success: successCallBack,</w:t>
      </w:r>
    </w:p>
    <w:p w14:paraId="26F507DF" w14:textId="77777777" w:rsidR="00113C8E" w:rsidRDefault="00113C8E" w:rsidP="00113C8E">
      <w:pPr>
        <w:pStyle w:val="TxtCode4-Gris"/>
      </w:pPr>
      <w:r>
        <w:t xml:space="preserve">      });</w:t>
      </w:r>
    </w:p>
    <w:p w14:paraId="213BAF7C" w14:textId="77777777" w:rsidR="00113C8E" w:rsidRDefault="00113C8E" w:rsidP="00113C8E">
      <w:pPr>
        <w:pStyle w:val="TxtCode4-Gris"/>
      </w:pPr>
      <w:r>
        <w:t xml:space="preserve">    }else{</w:t>
      </w:r>
    </w:p>
    <w:p w14:paraId="09C7E7BD" w14:textId="77777777" w:rsidR="00113C8E" w:rsidRDefault="00113C8E" w:rsidP="00113C8E">
      <w:pPr>
        <w:pStyle w:val="TxtCode4-Gris"/>
      </w:pPr>
      <w:r>
        <w:t xml:space="preserve">      $.ajax({</w:t>
      </w:r>
    </w:p>
    <w:p w14:paraId="55120045" w14:textId="77777777" w:rsidR="00113C8E" w:rsidRDefault="00113C8E" w:rsidP="00113C8E">
      <w:pPr>
        <w:pStyle w:val="TxtCode4-Gris"/>
      </w:pPr>
      <w:r>
        <w:t xml:space="preserve">        url: "https://www.freetogame.com/api/games?platform="+plateforme,</w:t>
      </w:r>
    </w:p>
    <w:p w14:paraId="2EA14344" w14:textId="77777777" w:rsidR="00113C8E" w:rsidRDefault="00113C8E" w:rsidP="00113C8E">
      <w:pPr>
        <w:pStyle w:val="TxtCode4-Gris"/>
      </w:pPr>
      <w:r>
        <w:t xml:space="preserve">        type: "GET",</w:t>
      </w:r>
    </w:p>
    <w:p w14:paraId="7B9E4644" w14:textId="77777777" w:rsidR="00113C8E" w:rsidRDefault="00113C8E" w:rsidP="00113C8E">
      <w:pPr>
        <w:pStyle w:val="TxtCode4-Gris"/>
      </w:pPr>
      <w:r>
        <w:t xml:space="preserve">        contentType: "application/x-www-form-urlencoded; charset=UTF-8",</w:t>
      </w:r>
    </w:p>
    <w:p w14:paraId="01FA923F" w14:textId="77777777" w:rsidR="00113C8E" w:rsidRDefault="00113C8E" w:rsidP="00113C8E">
      <w:pPr>
        <w:pStyle w:val="TxtCode4-Gris"/>
      </w:pPr>
      <w:r>
        <w:t xml:space="preserve">        success: successCallBack,</w:t>
      </w:r>
    </w:p>
    <w:p w14:paraId="04C931F7" w14:textId="77777777" w:rsidR="00113C8E" w:rsidRDefault="00113C8E" w:rsidP="00113C8E">
      <w:pPr>
        <w:pStyle w:val="TxtCode4-Gris"/>
      </w:pPr>
      <w:r>
        <w:t xml:space="preserve">      });</w:t>
      </w:r>
    </w:p>
    <w:p w14:paraId="358E7141" w14:textId="77777777" w:rsidR="00113C8E" w:rsidRDefault="00113C8E" w:rsidP="00113C8E">
      <w:pPr>
        <w:pStyle w:val="TxtCode4-Gris"/>
      </w:pPr>
      <w:r>
        <w:t xml:space="preserve">    }</w:t>
      </w:r>
    </w:p>
    <w:p w14:paraId="349B8EA4" w14:textId="77777777" w:rsidR="00113C8E" w:rsidRDefault="00113C8E" w:rsidP="00113C8E">
      <w:pPr>
        <w:pStyle w:val="TxtCode4-Gris"/>
      </w:pPr>
      <w:r>
        <w:t xml:space="preserve">    if(genre==null &amp;&amp; plateforme==null){</w:t>
      </w:r>
    </w:p>
    <w:p w14:paraId="4EBBF16F" w14:textId="77777777" w:rsidR="00113C8E" w:rsidRDefault="00113C8E" w:rsidP="00113C8E">
      <w:pPr>
        <w:pStyle w:val="TxtCode4-Gris"/>
      </w:pPr>
      <w:r>
        <w:t xml:space="preserve">      this.getAllJeux;</w:t>
      </w:r>
    </w:p>
    <w:p w14:paraId="1B2A1095" w14:textId="77777777" w:rsidR="00113C8E" w:rsidRDefault="00113C8E" w:rsidP="00113C8E">
      <w:pPr>
        <w:pStyle w:val="TxtCode4-Gris"/>
      </w:pPr>
      <w:r>
        <w:t xml:space="preserve">    }</w:t>
      </w:r>
    </w:p>
    <w:p w14:paraId="46E4FAA6" w14:textId="37CAF521" w:rsidR="00AC490F" w:rsidRPr="00AC490F" w:rsidRDefault="00113C8E" w:rsidP="00113C8E">
      <w:pPr>
        <w:pStyle w:val="TxtCode4-Gris"/>
      </w:pPr>
      <w:r>
        <w:t xml:space="preserve">  }</w:t>
      </w:r>
    </w:p>
    <w:p w14:paraId="27584DBC" w14:textId="34FEFCD1" w:rsidR="00E229DF" w:rsidRDefault="00E229DF" w:rsidP="00E229DF">
      <w:pPr>
        <w:pStyle w:val="Titre1"/>
      </w:pPr>
      <w:bookmarkStart w:id="47" w:name="_Toc137377815"/>
      <w:r>
        <w:t>Conclusion</w:t>
      </w:r>
      <w:bookmarkEnd w:id="47"/>
    </w:p>
    <w:p w14:paraId="6B0F9198" w14:textId="7A5B845C" w:rsidR="00E229DF" w:rsidRDefault="00E229DF" w:rsidP="00E229DF">
      <w:pPr>
        <w:pStyle w:val="Titre2"/>
      </w:pPr>
      <w:bookmarkStart w:id="48" w:name="_Toc137377816"/>
      <w:r>
        <w:t>Ce que j’ai aimé</w:t>
      </w:r>
      <w:bookmarkEnd w:id="48"/>
    </w:p>
    <w:p w14:paraId="71487664" w14:textId="035FEFB2" w:rsidR="0057541D" w:rsidRPr="0057541D" w:rsidRDefault="00FD2CDB" w:rsidP="0057541D">
      <w:pPr>
        <w:pStyle w:val="TxtJustifi"/>
      </w:pPr>
      <w:r>
        <w:t xml:space="preserve">J’ai beaucoup aimé le langage Javascript, je me suis beaucoup amusé dessus. J’ai adoré faire mon site, </w:t>
      </w:r>
      <w:r w:rsidR="00F53AB6">
        <w:t xml:space="preserve">je trouvais cela très agréable d’écrire du code Javascript et de le voir fonctionner sur son site. </w:t>
      </w:r>
    </w:p>
    <w:p w14:paraId="23F1BE86" w14:textId="14DFFE95" w:rsidR="00E229DF" w:rsidRDefault="00E229DF" w:rsidP="00E229DF">
      <w:pPr>
        <w:pStyle w:val="Titre2"/>
      </w:pPr>
      <w:bookmarkStart w:id="49" w:name="_Toc137377817"/>
      <w:r>
        <w:t>Ce que j’ai moins aimé</w:t>
      </w:r>
      <w:bookmarkEnd w:id="49"/>
    </w:p>
    <w:p w14:paraId="56733BB1" w14:textId="2A4BE96E" w:rsidR="0057541D" w:rsidRPr="0057541D" w:rsidRDefault="006A2ADE" w:rsidP="0057541D">
      <w:pPr>
        <w:pStyle w:val="TxtJustifi"/>
      </w:pPr>
      <w:r>
        <w:t xml:space="preserve">Je trouve qu’il y avait </w:t>
      </w:r>
      <w:r w:rsidR="00311EEE">
        <w:t>beaucoup d’exercices</w:t>
      </w:r>
      <w:r w:rsidR="00117D68">
        <w:t xml:space="preserve">, ce qui nous a pris </w:t>
      </w:r>
      <w:r w:rsidR="00C622B9">
        <w:t>du temps et donc nous n’avions pas énormément de temps pour notre site</w:t>
      </w:r>
      <w:r w:rsidR="00721C2C">
        <w:t>. La plupart de</w:t>
      </w:r>
      <w:r w:rsidR="00625C91">
        <w:t>s notions de javascript se basent sur des principes venant de java que nous connaissons déjà</w:t>
      </w:r>
      <w:r w:rsidR="00E014F8">
        <w:t>.</w:t>
      </w:r>
    </w:p>
    <w:p w14:paraId="70365026" w14:textId="12ADA712" w:rsidR="00E229DF" w:rsidRDefault="00E229DF" w:rsidP="00E229DF">
      <w:pPr>
        <w:pStyle w:val="Titre2"/>
      </w:pPr>
      <w:bookmarkStart w:id="50" w:name="_Toc137377818"/>
      <w:r>
        <w:t>Ce que j’ai appris</w:t>
      </w:r>
      <w:bookmarkEnd w:id="50"/>
    </w:p>
    <w:p w14:paraId="2EC10A2F" w14:textId="36D80500" w:rsidR="0057541D" w:rsidRPr="0057541D" w:rsidRDefault="00E014F8" w:rsidP="0057541D">
      <w:pPr>
        <w:pStyle w:val="TxtJustifi"/>
      </w:pPr>
      <w:r>
        <w:t xml:space="preserve">J’ai appris à coder en Javascript, à utiliser la bibliothèque </w:t>
      </w:r>
      <w:proofErr w:type="spellStart"/>
      <w:r>
        <w:t>jquery</w:t>
      </w:r>
      <w:proofErr w:type="spellEnd"/>
      <w:r>
        <w:t>, à faire des requêtes sur une API en ligne.</w:t>
      </w:r>
    </w:p>
    <w:sectPr w:rsidR="0057541D" w:rsidRPr="0057541D" w:rsidSect="00345989">
      <w:headerReference w:type="even" r:id="rId46"/>
      <w:headerReference w:type="default" r:id="rId47"/>
      <w:footerReference w:type="default" r:id="rId48"/>
      <w:headerReference w:type="first" r:id="rId49"/>
      <w:footerReference w:type="first" r:id="rId50"/>
      <w:pgSz w:w="11906" w:h="16838" w:code="9"/>
      <w:pgMar w:top="1418" w:right="851" w:bottom="1418" w:left="1701" w:header="720" w:footer="851" w:gutter="0"/>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34A05" w14:textId="77777777" w:rsidR="005A13EF" w:rsidRDefault="005A13EF" w:rsidP="00C828DE">
      <w:r>
        <w:separator/>
      </w:r>
    </w:p>
  </w:endnote>
  <w:endnote w:type="continuationSeparator" w:id="0">
    <w:p w14:paraId="16828970" w14:textId="77777777" w:rsidR="005A13EF" w:rsidRDefault="005A13EF" w:rsidP="00C8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3890D" w14:textId="77777777" w:rsidR="000E08C0" w:rsidRDefault="000E08C0" w:rsidP="002D56A9">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3521" w14:textId="2092D0CD" w:rsidR="000E08C0" w:rsidRDefault="00611F2A" w:rsidP="009432A5">
    <w:pPr>
      <w:pStyle w:val="Pieddepage"/>
      <w:pBdr>
        <w:top w:val="none" w:sz="0" w:space="0" w:color="auto"/>
      </w:pBdr>
    </w:pPr>
    <w:r>
      <w:fldChar w:fldCharType="begin"/>
    </w:r>
    <w:r w:rsidR="000E08C0">
      <w:instrText xml:space="preserve"> SET PagesS1 </w:instrText>
    </w:r>
    <w:r>
      <w:fldChar w:fldCharType="begin"/>
    </w:r>
    <w:r w:rsidR="000E08C0">
      <w:instrText xml:space="preserve"> =</w:instrText>
    </w:r>
    <w:fldSimple w:instr=" SECTIONPAGES ">
      <w:r w:rsidR="00E8385F">
        <w:rPr>
          <w:noProof/>
        </w:rPr>
        <w:instrText>2</w:instrText>
      </w:r>
    </w:fldSimple>
    <w:r w:rsidR="000E08C0">
      <w:instrText xml:space="preserve"> </w:instrText>
    </w:r>
    <w:r>
      <w:fldChar w:fldCharType="separate"/>
    </w:r>
    <w:r w:rsidR="00E8385F">
      <w:rPr>
        <w:noProof/>
      </w:rPr>
      <w:instrText>2</w:instrText>
    </w:r>
    <w:r>
      <w:fldChar w:fldCharType="end"/>
    </w:r>
    <w:r w:rsidR="000E08C0">
      <w:instrText xml:space="preserve"> </w:instrText>
    </w:r>
    <w:r>
      <w:fldChar w:fldCharType="separate"/>
    </w:r>
    <w:bookmarkStart w:id="0" w:name="PagesS1"/>
    <w:r w:rsidR="00E8385F">
      <w:rPr>
        <w:noProof/>
      </w:rPr>
      <w:t>2</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3E95" w14:textId="023E4DE5" w:rsidR="000E08C0" w:rsidRPr="00081E10" w:rsidRDefault="000E08C0" w:rsidP="002D56A9">
    <w:pPr>
      <w:pStyle w:val="Pieddepage"/>
      <w:pBdr>
        <w:top w:val="single" w:sz="4" w:space="4" w:color="auto"/>
      </w:pBdr>
    </w:pPr>
    <w:r w:rsidRPr="00081E10">
      <w:rPr>
        <w:snapToGrid w:val="0"/>
      </w:rPr>
      <w:tab/>
      <w:t xml:space="preserve">Table des matières </w:t>
    </w:r>
    <w:r w:rsidR="00611F2A" w:rsidRPr="00081E10">
      <w:rPr>
        <w:rFonts w:cs="Times New Roman"/>
      </w:rPr>
      <w:fldChar w:fldCharType="begin"/>
    </w:r>
    <w:r w:rsidRPr="00081E10">
      <w:rPr>
        <w:rFonts w:cs="Times New Roman"/>
      </w:rPr>
      <w:instrText xml:space="preserve"> PAGE  \* ROMAN \* CHARFORMAT</w:instrText>
    </w:r>
    <w:r w:rsidR="00611F2A" w:rsidRPr="00081E10">
      <w:rPr>
        <w:rFonts w:cs="Times New Roman"/>
      </w:rPr>
      <w:fldChar w:fldCharType="separate"/>
    </w:r>
    <w:r w:rsidR="003C6075">
      <w:rPr>
        <w:rFonts w:cs="Times New Roman"/>
        <w:noProof/>
      </w:rPr>
      <w:t>I</w:t>
    </w:r>
    <w:r w:rsidR="00611F2A" w:rsidRPr="00081E10">
      <w:rPr>
        <w:rFonts w:cs="Times New Roman"/>
      </w:rPr>
      <w:fldChar w:fldCharType="end"/>
    </w:r>
    <w:r w:rsidR="00611F2A" w:rsidRPr="00081E10">
      <w:fldChar w:fldCharType="begin"/>
    </w:r>
    <w:r w:rsidRPr="00081E10">
      <w:instrText xml:space="preserve"> SET PagesS2 </w:instrText>
    </w:r>
    <w:r w:rsidR="00611F2A" w:rsidRPr="00081E10">
      <w:fldChar w:fldCharType="begin"/>
    </w:r>
    <w:r w:rsidRPr="00081E10">
      <w:instrText xml:space="preserve"> =</w:instrText>
    </w:r>
    <w:fldSimple w:instr=" SECTIONPAGES ">
      <w:r w:rsidR="00E8385F">
        <w:rPr>
          <w:noProof/>
        </w:rPr>
        <w:instrText>2</w:instrText>
      </w:r>
    </w:fldSimple>
    <w:r w:rsidRPr="00081E10">
      <w:instrText xml:space="preserve"> </w:instrText>
    </w:r>
    <w:r w:rsidR="00611F2A" w:rsidRPr="00081E10">
      <w:fldChar w:fldCharType="separate"/>
    </w:r>
    <w:r w:rsidR="00E8385F">
      <w:rPr>
        <w:noProof/>
      </w:rPr>
      <w:instrText>2</w:instrText>
    </w:r>
    <w:r w:rsidR="00611F2A" w:rsidRPr="00081E10">
      <w:fldChar w:fldCharType="end"/>
    </w:r>
    <w:r w:rsidRPr="00081E10">
      <w:instrText xml:space="preserve"> </w:instrText>
    </w:r>
    <w:r w:rsidR="00611F2A" w:rsidRPr="00081E10">
      <w:fldChar w:fldCharType="separate"/>
    </w:r>
    <w:bookmarkStart w:id="1" w:name="PagesS2"/>
    <w:r w:rsidR="00E8385F">
      <w:rPr>
        <w:noProof/>
      </w:rPr>
      <w:t>2</w:t>
    </w:r>
    <w:bookmarkEnd w:id="1"/>
    <w:r w:rsidR="00611F2A"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3783" w14:textId="77777777" w:rsidR="000E08C0" w:rsidRDefault="00596C32" w:rsidP="00C828DE">
    <w:pPr>
      <w:pStyle w:val="Pieddepage"/>
    </w:pPr>
    <w:r>
      <w:fldChar w:fldCharType="begin"/>
    </w:r>
    <w:r>
      <w:instrText xml:space="preserve">PAGE  </w:instrText>
    </w:r>
    <w:r>
      <w:fldChar w:fldCharType="separate"/>
    </w:r>
    <w:r w:rsidR="002D52A2">
      <w:rPr>
        <w:noProof/>
      </w:rPr>
      <w:t>II</w:t>
    </w:r>
    <w:r>
      <w:rPr>
        <w:noProof/>
      </w:rPr>
      <w:fldChar w:fldCharType="end"/>
    </w:r>
  </w:p>
  <w:p w14:paraId="65C066FE" w14:textId="77777777" w:rsidR="000E08C0" w:rsidRPr="009A22ED" w:rsidRDefault="00611F2A" w:rsidP="00C828DE">
    <w:pPr>
      <w:pStyle w:val="Pieddepage"/>
    </w:pPr>
    <w:r w:rsidRPr="009A22ED">
      <w:rPr>
        <w:snapToGrid w:val="0"/>
      </w:rPr>
      <w:fldChar w:fldCharType="begin"/>
    </w:r>
    <w:r w:rsidR="000E08C0" w:rsidRPr="009A22ED">
      <w:rPr>
        <w:snapToGrid w:val="0"/>
      </w:rPr>
      <w:instrText xml:space="preserve"> FILENAME </w:instrText>
    </w:r>
    <w:r w:rsidRPr="009A22ED">
      <w:rPr>
        <w:snapToGrid w:val="0"/>
      </w:rPr>
      <w:fldChar w:fldCharType="separate"/>
    </w:r>
    <w:r w:rsidR="00511427">
      <w:rPr>
        <w:noProof/>
        <w:snapToGrid w:val="0"/>
      </w:rPr>
      <w:t>Document1</w:t>
    </w:r>
    <w:r w:rsidRPr="009A22ED">
      <w:rPr>
        <w:snapToGrid w:val="0"/>
      </w:rPr>
      <w:fldChar w:fldCharType="end"/>
    </w:r>
    <w:r w:rsidR="000E08C0" w:rsidRPr="009A22ED">
      <w:rPr>
        <w:snapToGrid w:val="0"/>
      </w:rPr>
      <w:tab/>
    </w:r>
    <w:r w:rsidR="000E08C0" w:rsidRPr="009A22ED">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F2541" w14:textId="7E67F0F4" w:rsidR="000E08C0" w:rsidRPr="00081E10" w:rsidRDefault="00000000" w:rsidP="002D56A9">
    <w:pPr>
      <w:pStyle w:val="Pieddepage"/>
      <w:pBdr>
        <w:top w:val="single" w:sz="4" w:space="4" w:color="auto"/>
      </w:pBdr>
    </w:pPr>
    <w:fldSimple w:instr=" STYLEREF  &quot;Titre auteur&quot;  \* CHARFORMAT ">
      <w:r w:rsidR="00113C8E">
        <w:rPr>
          <w:noProof/>
        </w:rPr>
        <w:t>Eldi Kabashi</w:t>
      </w:r>
    </w:fldSimple>
    <w:r w:rsidR="00440C4B" w:rsidRPr="00081E10">
      <w:tab/>
    </w:r>
    <w:r w:rsidR="00081E10" w:rsidRPr="00081E10">
      <w:tab/>
    </w:r>
    <w:r w:rsidR="00440C4B" w:rsidRPr="00081E10">
      <w:t xml:space="preserve">Page </w:t>
    </w:r>
    <w:r w:rsidR="00611F2A" w:rsidRPr="00081E10">
      <w:fldChar w:fldCharType="begin"/>
    </w:r>
    <w:r w:rsidR="00440C4B" w:rsidRPr="00081E10">
      <w:instrText xml:space="preserve"> PAGE </w:instrText>
    </w:r>
    <w:r w:rsidR="00611F2A" w:rsidRPr="00081E10">
      <w:fldChar w:fldCharType="separate"/>
    </w:r>
    <w:r w:rsidR="003C6075">
      <w:rPr>
        <w:noProof/>
      </w:rPr>
      <w:t>2</w:t>
    </w:r>
    <w:r w:rsidR="00611F2A" w:rsidRPr="00081E10">
      <w:fldChar w:fldCharType="end"/>
    </w:r>
    <w:r w:rsidR="00440C4B" w:rsidRPr="00081E10">
      <w:t xml:space="preserve"> sur </w:t>
    </w:r>
    <w:r w:rsidR="00611F2A" w:rsidRPr="00081E10">
      <w:fldChar w:fldCharType="begin"/>
    </w:r>
    <w:r w:rsidR="00440C4B" w:rsidRPr="00081E10">
      <w:instrText xml:space="preserve"> = </w:instrText>
    </w:r>
    <w:fldSimple w:instr=" NUMPAGES ">
      <w:r w:rsidR="00113C8E">
        <w:rPr>
          <w:noProof/>
        </w:rPr>
        <w:instrText>43</w:instrText>
      </w:r>
    </w:fldSimple>
    <w:r w:rsidR="00611F2A" w:rsidRPr="00081E10">
      <w:fldChar w:fldCharType="separate"/>
    </w:r>
    <w:r w:rsidR="00113C8E">
      <w:rPr>
        <w:noProof/>
      </w:rPr>
      <w:t>43</w:t>
    </w:r>
    <w:r w:rsidR="00611F2A" w:rsidRPr="00081E10">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F45D" w14:textId="25A7E436" w:rsidR="000E08C0" w:rsidRPr="00081E10" w:rsidRDefault="00000000" w:rsidP="00E37B47">
    <w:pPr>
      <w:pStyle w:val="Pieddepage"/>
      <w:pBdr>
        <w:top w:val="single" w:sz="4" w:space="4" w:color="auto"/>
      </w:pBdr>
    </w:pPr>
    <w:fldSimple w:instr=" STYLEREF  &quot;Titre auteur&quot;  \* CHARFORMAT ">
      <w:r w:rsidR="00E8385F">
        <w:rPr>
          <w:noProof/>
        </w:rPr>
        <w:t>Eldi Kabashi</w:t>
      </w:r>
    </w:fldSimple>
    <w:r w:rsidR="00081E10">
      <w:tab/>
    </w:r>
    <w:r w:rsidR="00E37B47">
      <w:tab/>
    </w:r>
    <w:r w:rsidR="003C08C1">
      <w:rPr>
        <w:lang w:val="fr-FR"/>
      </w:rPr>
      <w:t xml:space="preserve">Page </w:t>
    </w:r>
    <w:r w:rsidR="003C08C1">
      <w:rPr>
        <w:b w:val="0"/>
        <w:bCs/>
      </w:rPr>
      <w:fldChar w:fldCharType="begin"/>
    </w:r>
    <w:r w:rsidR="003C08C1">
      <w:rPr>
        <w:bCs/>
      </w:rPr>
      <w:instrText>PAGE  \* Arabic  \* MERGEFORMAT</w:instrText>
    </w:r>
    <w:r w:rsidR="003C08C1">
      <w:rPr>
        <w:b w:val="0"/>
        <w:bCs/>
      </w:rPr>
      <w:fldChar w:fldCharType="separate"/>
    </w:r>
    <w:r w:rsidR="003C08C1">
      <w:rPr>
        <w:bCs/>
        <w:lang w:val="fr-FR"/>
      </w:rPr>
      <w:t>1</w:t>
    </w:r>
    <w:r w:rsidR="003C08C1">
      <w:rPr>
        <w:b w:val="0"/>
        <w:bCs/>
      </w:rPr>
      <w:fldChar w:fldCharType="end"/>
    </w:r>
    <w:r w:rsidR="003C08C1">
      <w:rPr>
        <w:lang w:val="fr-FR"/>
      </w:rPr>
      <w:t xml:space="preserve"> sur </w:t>
    </w:r>
    <w:r w:rsidR="003C08C1">
      <w:rPr>
        <w:b w:val="0"/>
        <w:bCs/>
      </w:rPr>
      <w:fldChar w:fldCharType="begin"/>
    </w:r>
    <w:r w:rsidR="003C08C1">
      <w:rPr>
        <w:bCs/>
      </w:rPr>
      <w:instrText>NUMPAGES  \* Arabic  \* MERGEFORMAT</w:instrText>
    </w:r>
    <w:r w:rsidR="003C08C1">
      <w:rPr>
        <w:b w:val="0"/>
        <w:bCs/>
      </w:rPr>
      <w:fldChar w:fldCharType="separate"/>
    </w:r>
    <w:r w:rsidR="003C08C1">
      <w:rPr>
        <w:bCs/>
        <w:lang w:val="fr-FR"/>
      </w:rPr>
      <w:t>2</w:t>
    </w:r>
    <w:r w:rsidR="003C08C1">
      <w:rPr>
        <w:b w:val="0"/>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39465" w14:textId="77777777" w:rsidR="005A13EF" w:rsidRDefault="005A13EF" w:rsidP="00C828DE">
      <w:r>
        <w:separator/>
      </w:r>
    </w:p>
  </w:footnote>
  <w:footnote w:type="continuationSeparator" w:id="0">
    <w:p w14:paraId="4A736551" w14:textId="77777777" w:rsidR="005A13EF" w:rsidRDefault="005A13EF" w:rsidP="00C82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9DA1" w14:textId="77777777" w:rsidR="000E08C0" w:rsidRDefault="000E08C0" w:rsidP="00C828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23EC" w14:textId="77777777" w:rsidR="000E08C0" w:rsidRPr="00EA6671" w:rsidRDefault="000E08C0" w:rsidP="002D56A9">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BC7E" w14:textId="6CEB2905" w:rsidR="000E08C0" w:rsidRPr="0036400A" w:rsidRDefault="00611F2A" w:rsidP="00C828DE">
    <w:pPr>
      <w:pStyle w:val="En-tte"/>
    </w:pPr>
    <w:r w:rsidRPr="0036400A">
      <w:fldChar w:fldCharType="begin"/>
    </w:r>
    <w:r w:rsidR="000E08C0" w:rsidRPr="0036400A">
      <w:instrText xml:space="preserve"> REF  </w:instrText>
    </w:r>
    <w:r w:rsidR="000E08C0">
      <w:instrText>Auteur</w:instrText>
    </w:r>
    <w:r w:rsidR="000E08C0" w:rsidRPr="0036400A">
      <w:instrText xml:space="preserve">  \* </w:instrText>
    </w:r>
    <w:r w:rsidR="000E08C0">
      <w:instrText>CHARFORMAT</w:instrText>
    </w:r>
    <w:r w:rsidR="000E08C0" w:rsidRPr="0036400A">
      <w:instrText xml:space="preserve"> </w:instrText>
    </w:r>
    <w:r w:rsidRPr="0036400A">
      <w:fldChar w:fldCharType="separate"/>
    </w:r>
    <w:r w:rsidR="00511427">
      <w:rPr>
        <w:b w:val="0"/>
        <w:bCs/>
        <w:lang w:val="fr-FR"/>
      </w:rPr>
      <w:t>Erreur ! Source du renvoi introuvable.</w:t>
    </w:r>
    <w:r w:rsidRPr="0036400A">
      <w:fldChar w:fldCharType="end"/>
    </w:r>
    <w:r w:rsidR="000E08C0" w:rsidRPr="0036400A">
      <w:tab/>
    </w:r>
    <w:r w:rsidRPr="0036400A">
      <w:fldChar w:fldCharType="begin"/>
    </w:r>
    <w:r w:rsidR="000E08C0" w:rsidRPr="0036400A">
      <w:instrText xml:space="preserve"> REF  </w:instrText>
    </w:r>
    <w:r w:rsidR="000E08C0">
      <w:instrText>Organisation</w:instrText>
    </w:r>
    <w:r w:rsidR="000E08C0" w:rsidRPr="0036400A">
      <w:instrText xml:space="preserve">  \* </w:instrText>
    </w:r>
    <w:r w:rsidR="000E08C0">
      <w:instrText>CHARFORMAT</w:instrText>
    </w:r>
    <w:r w:rsidR="000E08C0" w:rsidRPr="0036400A">
      <w:instrText xml:space="preserve"> </w:instrText>
    </w:r>
    <w:r w:rsidRPr="0036400A">
      <w:fldChar w:fldCharType="separate"/>
    </w:r>
    <w:r w:rsidR="00511427">
      <w:rPr>
        <w:b w:val="0"/>
        <w:bCs/>
        <w:lang w:val="fr-FR"/>
      </w:rPr>
      <w:t>Erreur ! Source du renvoi introuvable.</w:t>
    </w:r>
    <w:r w:rsidRPr="0036400A">
      <w:fldChar w:fldCharType="end"/>
    </w:r>
    <w:r w:rsidR="000E08C0" w:rsidRPr="0036400A">
      <w:tab/>
    </w:r>
    <w:r w:rsidRPr="0036400A">
      <w:fldChar w:fldCharType="begin"/>
    </w:r>
    <w:r w:rsidR="000E08C0" w:rsidRPr="0036400A">
      <w:instrText xml:space="preserve"> DATE  \@ "dd.MM.yyyy" </w:instrText>
    </w:r>
    <w:r w:rsidR="000E08C0">
      <w:instrText>\* CHARFORMAT</w:instrText>
    </w:r>
    <w:r w:rsidR="000E08C0" w:rsidRPr="0036400A">
      <w:instrText xml:space="preserve"> </w:instrText>
    </w:r>
    <w:r w:rsidRPr="0036400A">
      <w:fldChar w:fldCharType="separate"/>
    </w:r>
    <w:r w:rsidR="00C33300">
      <w:rPr>
        <w:noProof/>
      </w:rPr>
      <w:t>16.06.2023</w:t>
    </w:r>
    <w:r w:rsidRPr="0036400A">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989C4" w14:textId="77777777" w:rsidR="000E08C0" w:rsidRDefault="000E08C0" w:rsidP="00C828DE"/>
  <w:p w14:paraId="4CB6F1FA" w14:textId="77777777" w:rsidR="000E08C0" w:rsidRDefault="000E08C0" w:rsidP="00C828D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592C" w14:textId="0F9B7B21" w:rsidR="000E08C0" w:rsidRDefault="00000000" w:rsidP="003B069D">
    <w:pPr>
      <w:pStyle w:val="En-tte"/>
      <w:jc w:val="center"/>
    </w:pPr>
    <w:fldSimple w:instr=" STYLEREF &quot;Titre principal&quot;  \* CHARFORMAT ">
      <w:r w:rsidR="00113C8E">
        <w:rPr>
          <w:noProof/>
        </w:rPr>
        <w:t>307 - Réaliser des pages Web interactives</w:t>
      </w:r>
    </w:fldSimple>
    <w:r w:rsidR="000E08C0">
      <w:t> </w:t>
    </w:r>
    <w:r w:rsidR="009432A5">
      <w:t>-</w:t>
    </w:r>
    <w:r w:rsidR="000E08C0">
      <w:t xml:space="preserve"> </w:t>
    </w:r>
    <w:fldSimple w:instr=" STYLEREF  &quot;Titre secondaire&quot;  \* CHARFORMAT ">
      <w:r w:rsidR="00113C8E">
        <w:rPr>
          <w:noProof/>
        </w:rPr>
        <w:t>Rapport personnel</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CA8B1" w14:textId="419582DC" w:rsidR="000E08C0" w:rsidRPr="0036400A" w:rsidRDefault="00000000" w:rsidP="009432A5">
    <w:pPr>
      <w:pStyle w:val="En-tte"/>
      <w:jc w:val="center"/>
    </w:pPr>
    <w:fldSimple w:instr=" STYLEREF &quot;Titre principal&quot;  \* CHARFORMAT ">
      <w:r w:rsidR="00E8385F">
        <w:rPr>
          <w:noProof/>
        </w:rPr>
        <w:t>307 - Réaliser des pages Web interactives</w:t>
      </w:r>
    </w:fldSimple>
    <w:r w:rsidR="009432A5">
      <w:t> -</w:t>
    </w:r>
    <w:r w:rsidR="000E08C0">
      <w:t xml:space="preserve"> </w:t>
    </w:r>
    <w:fldSimple w:instr=" STYLEREF \* CHARFORMAT &quot;Titre 1&quot; ">
      <w:r w:rsidR="00E8385F">
        <w:rPr>
          <w:noProof/>
        </w:rPr>
        <w:t>Introduction</w:t>
      </w:r>
    </w:fldSimple>
  </w:p>
  <w:p w14:paraId="67E04BE4" w14:textId="77777777" w:rsidR="000E08C0" w:rsidRDefault="000E08C0" w:rsidP="00C828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FA07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D27B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441F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A6A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38273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46B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F663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6276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F8B7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B47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236A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481515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D11D9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0324B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16" w15:restartNumberingAfterBreak="0">
    <w:nsid w:val="3A772B2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8D01C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845D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954FFB"/>
    <w:multiLevelType w:val="hybridMultilevel"/>
    <w:tmpl w:val="25FA6C7E"/>
    <w:lvl w:ilvl="0" w:tplc="100C000F">
      <w:start w:val="1"/>
      <w:numFmt w:val="decimal"/>
      <w:lvlText w:val="%1."/>
      <w:lvlJc w:val="left"/>
      <w:pPr>
        <w:tabs>
          <w:tab w:val="num" w:pos="425"/>
        </w:tabs>
        <w:ind w:left="425" w:hanging="425"/>
      </w:pPr>
      <w:rPr>
        <w:rFonts w:hint="default"/>
        <w:b w:val="0"/>
        <w:i w:val="0"/>
        <w:color w:val="auto"/>
        <w:sz w:val="20"/>
        <w:szCs w:val="24"/>
      </w:rPr>
    </w:lvl>
    <w:lvl w:ilvl="1" w:tplc="32821072">
      <w:start w:val="1"/>
      <w:numFmt w:val="bullet"/>
      <w:lvlText w:val=""/>
      <w:lvlJc w:val="left"/>
      <w:pPr>
        <w:tabs>
          <w:tab w:val="num" w:pos="9716"/>
        </w:tabs>
        <w:ind w:left="9716" w:hanging="360"/>
      </w:pPr>
      <w:rPr>
        <w:rFonts w:ascii="Wingdings" w:hAnsi="Wingdings" w:hint="default"/>
      </w:rPr>
    </w:lvl>
    <w:lvl w:ilvl="2" w:tplc="040C0005" w:tentative="1">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0" w15:restartNumberingAfterBreak="0">
    <w:nsid w:val="3DB50B26"/>
    <w:multiLevelType w:val="hybridMultilevel"/>
    <w:tmpl w:val="C94E69D0"/>
    <w:lvl w:ilvl="0" w:tplc="9D044AE4">
      <w:start w:val="1"/>
      <w:numFmt w:val="decimal"/>
      <w:pStyle w:val="Titre5"/>
      <w:lvlText w:val="1.1.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620537F"/>
    <w:multiLevelType w:val="multilevel"/>
    <w:tmpl w:val="F326B058"/>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lowerLetter"/>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7B2207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0C4345"/>
    <w:multiLevelType w:val="hybridMultilevel"/>
    <w:tmpl w:val="19C620BA"/>
    <w:lvl w:ilvl="0" w:tplc="CC067956">
      <w:start w:val="1"/>
      <w:numFmt w:val="upperLetter"/>
      <w:lvlText w:val="%1."/>
      <w:lvlJc w:val="left"/>
      <w:pPr>
        <w:tabs>
          <w:tab w:val="num" w:pos="993"/>
        </w:tabs>
        <w:ind w:left="993" w:hanging="425"/>
      </w:pPr>
      <w:rPr>
        <w:rFonts w:ascii="Comic Sans MS" w:hAnsi="Comic Sans MS" w:hint="default"/>
        <w:b/>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1F118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9731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2D2103"/>
    <w:multiLevelType w:val="hybridMultilevel"/>
    <w:tmpl w:val="C7C8C91A"/>
    <w:lvl w:ilvl="0" w:tplc="5E9AAA3A">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F5A1F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E56F3C"/>
    <w:multiLevelType w:val="hybridMultilevel"/>
    <w:tmpl w:val="4386DA1C"/>
    <w:lvl w:ilvl="0" w:tplc="194247B2">
      <w:start w:val="1"/>
      <w:numFmt w:val="decimal"/>
      <w:pStyle w:val="Titre4"/>
      <w:lvlText w:val="1.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939483608">
    <w:abstractNumId w:val="21"/>
  </w:num>
  <w:num w:numId="2" w16cid:durableId="1426607283">
    <w:abstractNumId w:val="21"/>
  </w:num>
  <w:num w:numId="3" w16cid:durableId="635766410">
    <w:abstractNumId w:val="15"/>
  </w:num>
  <w:num w:numId="4" w16cid:durableId="1685479427">
    <w:abstractNumId w:val="11"/>
  </w:num>
  <w:num w:numId="5" w16cid:durableId="1251623022">
    <w:abstractNumId w:val="19"/>
  </w:num>
  <w:num w:numId="6" w16cid:durableId="1646740273">
    <w:abstractNumId w:val="26"/>
  </w:num>
  <w:num w:numId="7" w16cid:durableId="367336845">
    <w:abstractNumId w:val="23"/>
    <w:lvlOverride w:ilvl="0">
      <w:startOverride w:val="1"/>
    </w:lvlOverride>
  </w:num>
  <w:num w:numId="8" w16cid:durableId="42218896">
    <w:abstractNumId w:val="24"/>
  </w:num>
  <w:num w:numId="9" w16cid:durableId="1917784566">
    <w:abstractNumId w:val="8"/>
  </w:num>
  <w:num w:numId="10" w16cid:durableId="1217282230">
    <w:abstractNumId w:val="3"/>
  </w:num>
  <w:num w:numId="11" w16cid:durableId="1435516052">
    <w:abstractNumId w:val="2"/>
  </w:num>
  <w:num w:numId="12" w16cid:durableId="1112869494">
    <w:abstractNumId w:val="1"/>
  </w:num>
  <w:num w:numId="13" w16cid:durableId="557976430">
    <w:abstractNumId w:val="0"/>
  </w:num>
  <w:num w:numId="14" w16cid:durableId="1600680614">
    <w:abstractNumId w:val="9"/>
  </w:num>
  <w:num w:numId="15" w16cid:durableId="87191608">
    <w:abstractNumId w:val="7"/>
  </w:num>
  <w:num w:numId="16" w16cid:durableId="1042170765">
    <w:abstractNumId w:val="6"/>
  </w:num>
  <w:num w:numId="17" w16cid:durableId="1085762848">
    <w:abstractNumId w:val="5"/>
  </w:num>
  <w:num w:numId="18" w16cid:durableId="1376389701">
    <w:abstractNumId w:val="4"/>
  </w:num>
  <w:num w:numId="19" w16cid:durableId="1386560986">
    <w:abstractNumId w:val="14"/>
  </w:num>
  <w:num w:numId="20" w16cid:durableId="1847086315">
    <w:abstractNumId w:val="27"/>
  </w:num>
  <w:num w:numId="21" w16cid:durableId="349914832">
    <w:abstractNumId w:val="10"/>
  </w:num>
  <w:num w:numId="22" w16cid:durableId="556623997">
    <w:abstractNumId w:val="22"/>
  </w:num>
  <w:num w:numId="23" w16cid:durableId="883717258">
    <w:abstractNumId w:val="16"/>
  </w:num>
  <w:num w:numId="24" w16cid:durableId="701521328">
    <w:abstractNumId w:val="12"/>
  </w:num>
  <w:num w:numId="25" w16cid:durableId="409544451">
    <w:abstractNumId w:val="13"/>
  </w:num>
  <w:num w:numId="26" w16cid:durableId="751241677">
    <w:abstractNumId w:val="17"/>
  </w:num>
  <w:num w:numId="27" w16cid:durableId="696350834">
    <w:abstractNumId w:val="25"/>
  </w:num>
  <w:num w:numId="28" w16cid:durableId="1258488513">
    <w:abstractNumId w:val="18"/>
  </w:num>
  <w:num w:numId="29" w16cid:durableId="1833712857">
    <w:abstractNumId w:val="20"/>
  </w:num>
  <w:num w:numId="30" w16cid:durableId="545221169">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activeWritingStyle w:appName="MSWord" w:lang="it-IT" w:vendorID="64" w:dllVersion="0" w:nlCheck="1" w:checkStyle="0"/>
  <w:activeWritingStyle w:appName="MSWord" w:lang="fr-FR" w:vendorID="9" w:dllVersion="512" w:checkStyle="1"/>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27"/>
    <w:rsid w:val="0000120A"/>
    <w:rsid w:val="00001D00"/>
    <w:rsid w:val="00001EC8"/>
    <w:rsid w:val="00003A1E"/>
    <w:rsid w:val="00003AEA"/>
    <w:rsid w:val="00005521"/>
    <w:rsid w:val="000057E6"/>
    <w:rsid w:val="00005BF5"/>
    <w:rsid w:val="00006381"/>
    <w:rsid w:val="00006929"/>
    <w:rsid w:val="0000751D"/>
    <w:rsid w:val="00007A93"/>
    <w:rsid w:val="00007B93"/>
    <w:rsid w:val="00007D10"/>
    <w:rsid w:val="00007FB6"/>
    <w:rsid w:val="00011C0E"/>
    <w:rsid w:val="0001495C"/>
    <w:rsid w:val="00014C5F"/>
    <w:rsid w:val="000155E6"/>
    <w:rsid w:val="00015F07"/>
    <w:rsid w:val="000161BA"/>
    <w:rsid w:val="00017A99"/>
    <w:rsid w:val="00017BC9"/>
    <w:rsid w:val="00020091"/>
    <w:rsid w:val="0002299C"/>
    <w:rsid w:val="00022C86"/>
    <w:rsid w:val="000242D1"/>
    <w:rsid w:val="000248B8"/>
    <w:rsid w:val="000259E0"/>
    <w:rsid w:val="000267E8"/>
    <w:rsid w:val="00026967"/>
    <w:rsid w:val="00027AA5"/>
    <w:rsid w:val="00027AF5"/>
    <w:rsid w:val="00027C12"/>
    <w:rsid w:val="00030605"/>
    <w:rsid w:val="000311A7"/>
    <w:rsid w:val="0003197A"/>
    <w:rsid w:val="00031E3F"/>
    <w:rsid w:val="00033BD8"/>
    <w:rsid w:val="00034EA8"/>
    <w:rsid w:val="00035D70"/>
    <w:rsid w:val="000368E4"/>
    <w:rsid w:val="00036A12"/>
    <w:rsid w:val="00036E08"/>
    <w:rsid w:val="000371EF"/>
    <w:rsid w:val="000377BC"/>
    <w:rsid w:val="000405E0"/>
    <w:rsid w:val="00042A6F"/>
    <w:rsid w:val="00044D1B"/>
    <w:rsid w:val="0004581A"/>
    <w:rsid w:val="00045EC0"/>
    <w:rsid w:val="00045F00"/>
    <w:rsid w:val="00047944"/>
    <w:rsid w:val="00047FC4"/>
    <w:rsid w:val="00051E48"/>
    <w:rsid w:val="00051F12"/>
    <w:rsid w:val="000521B3"/>
    <w:rsid w:val="00052B9B"/>
    <w:rsid w:val="00052D80"/>
    <w:rsid w:val="00053CCA"/>
    <w:rsid w:val="00054301"/>
    <w:rsid w:val="00054A15"/>
    <w:rsid w:val="00054AB1"/>
    <w:rsid w:val="0005518E"/>
    <w:rsid w:val="00055BC3"/>
    <w:rsid w:val="00060120"/>
    <w:rsid w:val="00060D93"/>
    <w:rsid w:val="00061946"/>
    <w:rsid w:val="00062971"/>
    <w:rsid w:val="00062EA5"/>
    <w:rsid w:val="00064191"/>
    <w:rsid w:val="00064F0B"/>
    <w:rsid w:val="00065A9B"/>
    <w:rsid w:val="00065FA8"/>
    <w:rsid w:val="000667ED"/>
    <w:rsid w:val="00066994"/>
    <w:rsid w:val="00066D11"/>
    <w:rsid w:val="00066D29"/>
    <w:rsid w:val="00066FE4"/>
    <w:rsid w:val="00067AE9"/>
    <w:rsid w:val="00070658"/>
    <w:rsid w:val="00070B37"/>
    <w:rsid w:val="00072CEB"/>
    <w:rsid w:val="0007319C"/>
    <w:rsid w:val="0007471E"/>
    <w:rsid w:val="00075F78"/>
    <w:rsid w:val="00076B61"/>
    <w:rsid w:val="000772D5"/>
    <w:rsid w:val="000802A1"/>
    <w:rsid w:val="00080FEC"/>
    <w:rsid w:val="00081B1F"/>
    <w:rsid w:val="00081E10"/>
    <w:rsid w:val="0008266F"/>
    <w:rsid w:val="00082E9F"/>
    <w:rsid w:val="000833CA"/>
    <w:rsid w:val="00084E93"/>
    <w:rsid w:val="00085740"/>
    <w:rsid w:val="00085C96"/>
    <w:rsid w:val="000860C7"/>
    <w:rsid w:val="0008781E"/>
    <w:rsid w:val="00090156"/>
    <w:rsid w:val="000907F0"/>
    <w:rsid w:val="0009218E"/>
    <w:rsid w:val="00094521"/>
    <w:rsid w:val="00094CA4"/>
    <w:rsid w:val="00096E16"/>
    <w:rsid w:val="00096E5C"/>
    <w:rsid w:val="000A0424"/>
    <w:rsid w:val="000A16C7"/>
    <w:rsid w:val="000A1D55"/>
    <w:rsid w:val="000A260E"/>
    <w:rsid w:val="000A2D85"/>
    <w:rsid w:val="000A388C"/>
    <w:rsid w:val="000A452C"/>
    <w:rsid w:val="000A5066"/>
    <w:rsid w:val="000A5DE1"/>
    <w:rsid w:val="000A6194"/>
    <w:rsid w:val="000A671D"/>
    <w:rsid w:val="000A77BA"/>
    <w:rsid w:val="000B0597"/>
    <w:rsid w:val="000B07A9"/>
    <w:rsid w:val="000B28F5"/>
    <w:rsid w:val="000B2CFE"/>
    <w:rsid w:val="000B3091"/>
    <w:rsid w:val="000B4260"/>
    <w:rsid w:val="000B586D"/>
    <w:rsid w:val="000B6015"/>
    <w:rsid w:val="000B70B7"/>
    <w:rsid w:val="000B7D6C"/>
    <w:rsid w:val="000C002A"/>
    <w:rsid w:val="000C00B6"/>
    <w:rsid w:val="000C07B6"/>
    <w:rsid w:val="000C0D42"/>
    <w:rsid w:val="000C126E"/>
    <w:rsid w:val="000C3583"/>
    <w:rsid w:val="000C45D0"/>
    <w:rsid w:val="000C4CA0"/>
    <w:rsid w:val="000C58B2"/>
    <w:rsid w:val="000C6569"/>
    <w:rsid w:val="000C6C9E"/>
    <w:rsid w:val="000C6F37"/>
    <w:rsid w:val="000D1CE6"/>
    <w:rsid w:val="000D1DF7"/>
    <w:rsid w:val="000D2247"/>
    <w:rsid w:val="000D30E5"/>
    <w:rsid w:val="000D3478"/>
    <w:rsid w:val="000D518F"/>
    <w:rsid w:val="000D55C1"/>
    <w:rsid w:val="000D5663"/>
    <w:rsid w:val="000D6F4E"/>
    <w:rsid w:val="000D7904"/>
    <w:rsid w:val="000E047B"/>
    <w:rsid w:val="000E08C0"/>
    <w:rsid w:val="000E186A"/>
    <w:rsid w:val="000E2A1C"/>
    <w:rsid w:val="000E3441"/>
    <w:rsid w:val="000E4C80"/>
    <w:rsid w:val="000E4D22"/>
    <w:rsid w:val="000E6704"/>
    <w:rsid w:val="000E68C7"/>
    <w:rsid w:val="000E754E"/>
    <w:rsid w:val="000E75B0"/>
    <w:rsid w:val="000E78E0"/>
    <w:rsid w:val="000F0E2A"/>
    <w:rsid w:val="000F1038"/>
    <w:rsid w:val="000F2631"/>
    <w:rsid w:val="000F30D6"/>
    <w:rsid w:val="000F3A78"/>
    <w:rsid w:val="000F3CB6"/>
    <w:rsid w:val="000F5C7F"/>
    <w:rsid w:val="000F66D3"/>
    <w:rsid w:val="000F6A69"/>
    <w:rsid w:val="000F6BE9"/>
    <w:rsid w:val="000F7727"/>
    <w:rsid w:val="001019D2"/>
    <w:rsid w:val="00102109"/>
    <w:rsid w:val="00102A14"/>
    <w:rsid w:val="00102C66"/>
    <w:rsid w:val="00102F40"/>
    <w:rsid w:val="00103090"/>
    <w:rsid w:val="00103DA0"/>
    <w:rsid w:val="001042D6"/>
    <w:rsid w:val="00104794"/>
    <w:rsid w:val="00104A23"/>
    <w:rsid w:val="001052D5"/>
    <w:rsid w:val="00105DCB"/>
    <w:rsid w:val="00105FB2"/>
    <w:rsid w:val="0011055F"/>
    <w:rsid w:val="00111CF2"/>
    <w:rsid w:val="0011243F"/>
    <w:rsid w:val="00112746"/>
    <w:rsid w:val="001128C2"/>
    <w:rsid w:val="00112AB2"/>
    <w:rsid w:val="001133A2"/>
    <w:rsid w:val="001135FC"/>
    <w:rsid w:val="00113AA8"/>
    <w:rsid w:val="00113C8E"/>
    <w:rsid w:val="001145AD"/>
    <w:rsid w:val="001152B8"/>
    <w:rsid w:val="00115486"/>
    <w:rsid w:val="001155A6"/>
    <w:rsid w:val="00115AEB"/>
    <w:rsid w:val="00117D68"/>
    <w:rsid w:val="00117EA9"/>
    <w:rsid w:val="00120831"/>
    <w:rsid w:val="00121CF2"/>
    <w:rsid w:val="00121D91"/>
    <w:rsid w:val="001227EA"/>
    <w:rsid w:val="001252C8"/>
    <w:rsid w:val="001259D9"/>
    <w:rsid w:val="00125C5B"/>
    <w:rsid w:val="00126E1E"/>
    <w:rsid w:val="001273A3"/>
    <w:rsid w:val="00127E90"/>
    <w:rsid w:val="0013161A"/>
    <w:rsid w:val="0013163E"/>
    <w:rsid w:val="00131954"/>
    <w:rsid w:val="0013243F"/>
    <w:rsid w:val="00132FF2"/>
    <w:rsid w:val="00133FE8"/>
    <w:rsid w:val="00134E78"/>
    <w:rsid w:val="00135619"/>
    <w:rsid w:val="00135A31"/>
    <w:rsid w:val="001365FF"/>
    <w:rsid w:val="00136DD9"/>
    <w:rsid w:val="00137BAD"/>
    <w:rsid w:val="001402C4"/>
    <w:rsid w:val="00140631"/>
    <w:rsid w:val="00140C1C"/>
    <w:rsid w:val="001428C3"/>
    <w:rsid w:val="00142AEB"/>
    <w:rsid w:val="00142E87"/>
    <w:rsid w:val="0014425D"/>
    <w:rsid w:val="001442CC"/>
    <w:rsid w:val="0014442A"/>
    <w:rsid w:val="001477C6"/>
    <w:rsid w:val="001534E0"/>
    <w:rsid w:val="00153713"/>
    <w:rsid w:val="00153968"/>
    <w:rsid w:val="001542F1"/>
    <w:rsid w:val="00154345"/>
    <w:rsid w:val="001544ED"/>
    <w:rsid w:val="00155553"/>
    <w:rsid w:val="00155925"/>
    <w:rsid w:val="00155EE8"/>
    <w:rsid w:val="00156907"/>
    <w:rsid w:val="00156D44"/>
    <w:rsid w:val="00156F1F"/>
    <w:rsid w:val="00157178"/>
    <w:rsid w:val="001577F5"/>
    <w:rsid w:val="00157F3A"/>
    <w:rsid w:val="00160235"/>
    <w:rsid w:val="001603FB"/>
    <w:rsid w:val="00160755"/>
    <w:rsid w:val="00160C8B"/>
    <w:rsid w:val="0016262A"/>
    <w:rsid w:val="00162814"/>
    <w:rsid w:val="00163F69"/>
    <w:rsid w:val="001641DB"/>
    <w:rsid w:val="00165B0E"/>
    <w:rsid w:val="00166F81"/>
    <w:rsid w:val="0017068A"/>
    <w:rsid w:val="00170835"/>
    <w:rsid w:val="0017089A"/>
    <w:rsid w:val="00171684"/>
    <w:rsid w:val="00171C79"/>
    <w:rsid w:val="00172F69"/>
    <w:rsid w:val="00173955"/>
    <w:rsid w:val="00173B13"/>
    <w:rsid w:val="00173C42"/>
    <w:rsid w:val="00174006"/>
    <w:rsid w:val="00174E8A"/>
    <w:rsid w:val="00175309"/>
    <w:rsid w:val="00175CD9"/>
    <w:rsid w:val="001776C6"/>
    <w:rsid w:val="0017775B"/>
    <w:rsid w:val="00180FD5"/>
    <w:rsid w:val="0018150A"/>
    <w:rsid w:val="00181E11"/>
    <w:rsid w:val="00181E1C"/>
    <w:rsid w:val="001824A3"/>
    <w:rsid w:val="00182CDE"/>
    <w:rsid w:val="00182D28"/>
    <w:rsid w:val="00183A72"/>
    <w:rsid w:val="00183BD0"/>
    <w:rsid w:val="00184434"/>
    <w:rsid w:val="0018528D"/>
    <w:rsid w:val="001855BC"/>
    <w:rsid w:val="00185711"/>
    <w:rsid w:val="00186471"/>
    <w:rsid w:val="00187126"/>
    <w:rsid w:val="0018718A"/>
    <w:rsid w:val="0019024A"/>
    <w:rsid w:val="00191164"/>
    <w:rsid w:val="001918D7"/>
    <w:rsid w:val="00193C47"/>
    <w:rsid w:val="001940D7"/>
    <w:rsid w:val="00194741"/>
    <w:rsid w:val="00195336"/>
    <w:rsid w:val="0019539D"/>
    <w:rsid w:val="001A0341"/>
    <w:rsid w:val="001A078C"/>
    <w:rsid w:val="001A07BD"/>
    <w:rsid w:val="001A09AD"/>
    <w:rsid w:val="001A0BB8"/>
    <w:rsid w:val="001A1A7F"/>
    <w:rsid w:val="001A24B9"/>
    <w:rsid w:val="001A3060"/>
    <w:rsid w:val="001A35B6"/>
    <w:rsid w:val="001A3622"/>
    <w:rsid w:val="001A3C73"/>
    <w:rsid w:val="001A48FE"/>
    <w:rsid w:val="001A4DAF"/>
    <w:rsid w:val="001A77BF"/>
    <w:rsid w:val="001B181E"/>
    <w:rsid w:val="001B2074"/>
    <w:rsid w:val="001B20EC"/>
    <w:rsid w:val="001B299C"/>
    <w:rsid w:val="001B364F"/>
    <w:rsid w:val="001B5A72"/>
    <w:rsid w:val="001B5E1D"/>
    <w:rsid w:val="001B66F1"/>
    <w:rsid w:val="001B6D16"/>
    <w:rsid w:val="001B6E5C"/>
    <w:rsid w:val="001B7CC4"/>
    <w:rsid w:val="001C084E"/>
    <w:rsid w:val="001C148D"/>
    <w:rsid w:val="001C1A0F"/>
    <w:rsid w:val="001C25BB"/>
    <w:rsid w:val="001C3F08"/>
    <w:rsid w:val="001C492D"/>
    <w:rsid w:val="001C6364"/>
    <w:rsid w:val="001C681D"/>
    <w:rsid w:val="001D06B9"/>
    <w:rsid w:val="001D0979"/>
    <w:rsid w:val="001D0986"/>
    <w:rsid w:val="001D148C"/>
    <w:rsid w:val="001D1561"/>
    <w:rsid w:val="001D1B0D"/>
    <w:rsid w:val="001D2694"/>
    <w:rsid w:val="001D270C"/>
    <w:rsid w:val="001D341D"/>
    <w:rsid w:val="001D5E31"/>
    <w:rsid w:val="001D63D0"/>
    <w:rsid w:val="001D6A0A"/>
    <w:rsid w:val="001D6FE6"/>
    <w:rsid w:val="001E0442"/>
    <w:rsid w:val="001E2623"/>
    <w:rsid w:val="001E3640"/>
    <w:rsid w:val="001E4B01"/>
    <w:rsid w:val="001E4EA3"/>
    <w:rsid w:val="001E68D2"/>
    <w:rsid w:val="001E6ABC"/>
    <w:rsid w:val="001F00D7"/>
    <w:rsid w:val="001F04A8"/>
    <w:rsid w:val="001F04E1"/>
    <w:rsid w:val="001F1993"/>
    <w:rsid w:val="001F22EE"/>
    <w:rsid w:val="001F4873"/>
    <w:rsid w:val="001F49F6"/>
    <w:rsid w:val="001F53CD"/>
    <w:rsid w:val="001F5509"/>
    <w:rsid w:val="001F5B7A"/>
    <w:rsid w:val="001F6151"/>
    <w:rsid w:val="001F6588"/>
    <w:rsid w:val="001F67D8"/>
    <w:rsid w:val="001F6C08"/>
    <w:rsid w:val="001F6E99"/>
    <w:rsid w:val="001F7576"/>
    <w:rsid w:val="00200337"/>
    <w:rsid w:val="00200777"/>
    <w:rsid w:val="00200E7B"/>
    <w:rsid w:val="002016B0"/>
    <w:rsid w:val="0020176A"/>
    <w:rsid w:val="00202365"/>
    <w:rsid w:val="00204827"/>
    <w:rsid w:val="00204FE9"/>
    <w:rsid w:val="00206AE4"/>
    <w:rsid w:val="0020793C"/>
    <w:rsid w:val="00207E56"/>
    <w:rsid w:val="00207F7D"/>
    <w:rsid w:val="00210D48"/>
    <w:rsid w:val="0021114F"/>
    <w:rsid w:val="00211E6D"/>
    <w:rsid w:val="0021227B"/>
    <w:rsid w:val="00212B07"/>
    <w:rsid w:val="00213FAD"/>
    <w:rsid w:val="00214E48"/>
    <w:rsid w:val="00215D01"/>
    <w:rsid w:val="00216093"/>
    <w:rsid w:val="00216DA9"/>
    <w:rsid w:val="0021739D"/>
    <w:rsid w:val="00217CE0"/>
    <w:rsid w:val="00217D3B"/>
    <w:rsid w:val="0022127A"/>
    <w:rsid w:val="00221A68"/>
    <w:rsid w:val="00222D8F"/>
    <w:rsid w:val="00223B56"/>
    <w:rsid w:val="00224C70"/>
    <w:rsid w:val="0022576E"/>
    <w:rsid w:val="00226502"/>
    <w:rsid w:val="00226DCE"/>
    <w:rsid w:val="002310CC"/>
    <w:rsid w:val="002329D8"/>
    <w:rsid w:val="00232BAF"/>
    <w:rsid w:val="002336BD"/>
    <w:rsid w:val="002368EE"/>
    <w:rsid w:val="00237FE4"/>
    <w:rsid w:val="00242506"/>
    <w:rsid w:val="0024260D"/>
    <w:rsid w:val="00243704"/>
    <w:rsid w:val="00243DC9"/>
    <w:rsid w:val="00245B07"/>
    <w:rsid w:val="00245F77"/>
    <w:rsid w:val="00246A22"/>
    <w:rsid w:val="00250234"/>
    <w:rsid w:val="00250C64"/>
    <w:rsid w:val="002515E4"/>
    <w:rsid w:val="00251617"/>
    <w:rsid w:val="00251D7A"/>
    <w:rsid w:val="00251E64"/>
    <w:rsid w:val="00254703"/>
    <w:rsid w:val="00254A3D"/>
    <w:rsid w:val="002554EB"/>
    <w:rsid w:val="00255F4D"/>
    <w:rsid w:val="002561C6"/>
    <w:rsid w:val="00256CA1"/>
    <w:rsid w:val="00257315"/>
    <w:rsid w:val="00257A31"/>
    <w:rsid w:val="00261B69"/>
    <w:rsid w:val="00262D31"/>
    <w:rsid w:val="00264E01"/>
    <w:rsid w:val="00264E8C"/>
    <w:rsid w:val="00265462"/>
    <w:rsid w:val="0026599D"/>
    <w:rsid w:val="00265BF8"/>
    <w:rsid w:val="00265FB5"/>
    <w:rsid w:val="00265FD0"/>
    <w:rsid w:val="00265FD5"/>
    <w:rsid w:val="002669BA"/>
    <w:rsid w:val="00270880"/>
    <w:rsid w:val="00270DCB"/>
    <w:rsid w:val="002710C2"/>
    <w:rsid w:val="00273972"/>
    <w:rsid w:val="00273C11"/>
    <w:rsid w:val="002741DF"/>
    <w:rsid w:val="00274615"/>
    <w:rsid w:val="00274701"/>
    <w:rsid w:val="00274C4E"/>
    <w:rsid w:val="0027530E"/>
    <w:rsid w:val="002753BC"/>
    <w:rsid w:val="00275DFF"/>
    <w:rsid w:val="00276AF3"/>
    <w:rsid w:val="00276DDB"/>
    <w:rsid w:val="00277382"/>
    <w:rsid w:val="0028024A"/>
    <w:rsid w:val="00280870"/>
    <w:rsid w:val="0028124B"/>
    <w:rsid w:val="00282811"/>
    <w:rsid w:val="0028331C"/>
    <w:rsid w:val="00283B0A"/>
    <w:rsid w:val="002848D3"/>
    <w:rsid w:val="00285E85"/>
    <w:rsid w:val="00287867"/>
    <w:rsid w:val="002903A0"/>
    <w:rsid w:val="002908FF"/>
    <w:rsid w:val="00290906"/>
    <w:rsid w:val="00290CBE"/>
    <w:rsid w:val="002915DB"/>
    <w:rsid w:val="00293036"/>
    <w:rsid w:val="0029565C"/>
    <w:rsid w:val="002978C3"/>
    <w:rsid w:val="00297BBC"/>
    <w:rsid w:val="00297EA1"/>
    <w:rsid w:val="002A1595"/>
    <w:rsid w:val="002A1D0F"/>
    <w:rsid w:val="002A270D"/>
    <w:rsid w:val="002A2BB9"/>
    <w:rsid w:val="002A3839"/>
    <w:rsid w:val="002A3EC4"/>
    <w:rsid w:val="002A4703"/>
    <w:rsid w:val="002A5A27"/>
    <w:rsid w:val="002A5BBC"/>
    <w:rsid w:val="002A5D78"/>
    <w:rsid w:val="002A5F96"/>
    <w:rsid w:val="002A6DC1"/>
    <w:rsid w:val="002A74D9"/>
    <w:rsid w:val="002A7540"/>
    <w:rsid w:val="002B1761"/>
    <w:rsid w:val="002B1F8C"/>
    <w:rsid w:val="002B20AC"/>
    <w:rsid w:val="002B25BA"/>
    <w:rsid w:val="002B273B"/>
    <w:rsid w:val="002B2F2D"/>
    <w:rsid w:val="002B344D"/>
    <w:rsid w:val="002B3E05"/>
    <w:rsid w:val="002B58BD"/>
    <w:rsid w:val="002B5C46"/>
    <w:rsid w:val="002B6D7D"/>
    <w:rsid w:val="002C0403"/>
    <w:rsid w:val="002C1DEF"/>
    <w:rsid w:val="002C2C11"/>
    <w:rsid w:val="002C4139"/>
    <w:rsid w:val="002C4461"/>
    <w:rsid w:val="002C47C8"/>
    <w:rsid w:val="002C4C0B"/>
    <w:rsid w:val="002C6639"/>
    <w:rsid w:val="002C67CC"/>
    <w:rsid w:val="002C6C3A"/>
    <w:rsid w:val="002C7537"/>
    <w:rsid w:val="002D004A"/>
    <w:rsid w:val="002D0529"/>
    <w:rsid w:val="002D2899"/>
    <w:rsid w:val="002D30E5"/>
    <w:rsid w:val="002D33EC"/>
    <w:rsid w:val="002D50C9"/>
    <w:rsid w:val="002D52A2"/>
    <w:rsid w:val="002D56A9"/>
    <w:rsid w:val="002D5EE1"/>
    <w:rsid w:val="002D6098"/>
    <w:rsid w:val="002D746F"/>
    <w:rsid w:val="002D763F"/>
    <w:rsid w:val="002E07CE"/>
    <w:rsid w:val="002E20ED"/>
    <w:rsid w:val="002E2943"/>
    <w:rsid w:val="002E2AC8"/>
    <w:rsid w:val="002E46C8"/>
    <w:rsid w:val="002E56A8"/>
    <w:rsid w:val="002E5FC9"/>
    <w:rsid w:val="002E67EF"/>
    <w:rsid w:val="002E7D62"/>
    <w:rsid w:val="002F0E9D"/>
    <w:rsid w:val="002F1392"/>
    <w:rsid w:val="002F2322"/>
    <w:rsid w:val="002F340C"/>
    <w:rsid w:val="002F3961"/>
    <w:rsid w:val="002F54AF"/>
    <w:rsid w:val="002F5967"/>
    <w:rsid w:val="003010C6"/>
    <w:rsid w:val="00301259"/>
    <w:rsid w:val="00302A5E"/>
    <w:rsid w:val="0030578A"/>
    <w:rsid w:val="0030585E"/>
    <w:rsid w:val="00305F35"/>
    <w:rsid w:val="00306882"/>
    <w:rsid w:val="00311EEE"/>
    <w:rsid w:val="00312364"/>
    <w:rsid w:val="00312375"/>
    <w:rsid w:val="00313D8B"/>
    <w:rsid w:val="003141BE"/>
    <w:rsid w:val="003150F7"/>
    <w:rsid w:val="003156A3"/>
    <w:rsid w:val="00315C07"/>
    <w:rsid w:val="00315C50"/>
    <w:rsid w:val="003163E2"/>
    <w:rsid w:val="0031698A"/>
    <w:rsid w:val="00317EE9"/>
    <w:rsid w:val="00320365"/>
    <w:rsid w:val="00320ADE"/>
    <w:rsid w:val="00325BE0"/>
    <w:rsid w:val="00325F98"/>
    <w:rsid w:val="003261B5"/>
    <w:rsid w:val="00326425"/>
    <w:rsid w:val="003274CE"/>
    <w:rsid w:val="00332A97"/>
    <w:rsid w:val="00332ADD"/>
    <w:rsid w:val="00332F74"/>
    <w:rsid w:val="00333CCD"/>
    <w:rsid w:val="00333FD2"/>
    <w:rsid w:val="00334DFC"/>
    <w:rsid w:val="00335ACC"/>
    <w:rsid w:val="00335D60"/>
    <w:rsid w:val="00336775"/>
    <w:rsid w:val="0034021A"/>
    <w:rsid w:val="00340705"/>
    <w:rsid w:val="0034121E"/>
    <w:rsid w:val="00342086"/>
    <w:rsid w:val="00345989"/>
    <w:rsid w:val="00346E3E"/>
    <w:rsid w:val="003503F2"/>
    <w:rsid w:val="00353945"/>
    <w:rsid w:val="00353CDF"/>
    <w:rsid w:val="0035562A"/>
    <w:rsid w:val="00355EEF"/>
    <w:rsid w:val="00356365"/>
    <w:rsid w:val="0035799C"/>
    <w:rsid w:val="00357CB7"/>
    <w:rsid w:val="00361AA8"/>
    <w:rsid w:val="00362D37"/>
    <w:rsid w:val="0036400A"/>
    <w:rsid w:val="00364294"/>
    <w:rsid w:val="00364568"/>
    <w:rsid w:val="00364693"/>
    <w:rsid w:val="0036555C"/>
    <w:rsid w:val="00365E0B"/>
    <w:rsid w:val="00367014"/>
    <w:rsid w:val="0036777B"/>
    <w:rsid w:val="0037040A"/>
    <w:rsid w:val="00370655"/>
    <w:rsid w:val="003707AC"/>
    <w:rsid w:val="00370D07"/>
    <w:rsid w:val="00372085"/>
    <w:rsid w:val="003721E8"/>
    <w:rsid w:val="00372340"/>
    <w:rsid w:val="0037239A"/>
    <w:rsid w:val="00372BD7"/>
    <w:rsid w:val="003743FD"/>
    <w:rsid w:val="00374D73"/>
    <w:rsid w:val="00374E41"/>
    <w:rsid w:val="0037548E"/>
    <w:rsid w:val="003755D0"/>
    <w:rsid w:val="00376084"/>
    <w:rsid w:val="00376C5F"/>
    <w:rsid w:val="00377075"/>
    <w:rsid w:val="003808A7"/>
    <w:rsid w:val="00380A2D"/>
    <w:rsid w:val="00380C84"/>
    <w:rsid w:val="00381547"/>
    <w:rsid w:val="0038344F"/>
    <w:rsid w:val="00383C39"/>
    <w:rsid w:val="003846C3"/>
    <w:rsid w:val="00384C69"/>
    <w:rsid w:val="00384EF8"/>
    <w:rsid w:val="00386FB1"/>
    <w:rsid w:val="00387B21"/>
    <w:rsid w:val="00387F02"/>
    <w:rsid w:val="00390CC5"/>
    <w:rsid w:val="003911E7"/>
    <w:rsid w:val="00393F31"/>
    <w:rsid w:val="003943BB"/>
    <w:rsid w:val="003945B7"/>
    <w:rsid w:val="00395342"/>
    <w:rsid w:val="0039535F"/>
    <w:rsid w:val="00396E48"/>
    <w:rsid w:val="00396EA5"/>
    <w:rsid w:val="0039715F"/>
    <w:rsid w:val="003971ED"/>
    <w:rsid w:val="003A28A8"/>
    <w:rsid w:val="003A2B98"/>
    <w:rsid w:val="003A3968"/>
    <w:rsid w:val="003A45C0"/>
    <w:rsid w:val="003A5EAB"/>
    <w:rsid w:val="003A726D"/>
    <w:rsid w:val="003A744A"/>
    <w:rsid w:val="003B069D"/>
    <w:rsid w:val="003B0C42"/>
    <w:rsid w:val="003B187E"/>
    <w:rsid w:val="003B270C"/>
    <w:rsid w:val="003B3CBC"/>
    <w:rsid w:val="003B4CDA"/>
    <w:rsid w:val="003B59C8"/>
    <w:rsid w:val="003B6295"/>
    <w:rsid w:val="003C0325"/>
    <w:rsid w:val="003C08B0"/>
    <w:rsid w:val="003C08C1"/>
    <w:rsid w:val="003C1BE7"/>
    <w:rsid w:val="003C2270"/>
    <w:rsid w:val="003C2704"/>
    <w:rsid w:val="003C5BBA"/>
    <w:rsid w:val="003C6075"/>
    <w:rsid w:val="003C65FC"/>
    <w:rsid w:val="003C6D41"/>
    <w:rsid w:val="003C6FE9"/>
    <w:rsid w:val="003C7508"/>
    <w:rsid w:val="003C7815"/>
    <w:rsid w:val="003C79F9"/>
    <w:rsid w:val="003D0265"/>
    <w:rsid w:val="003D14C6"/>
    <w:rsid w:val="003D159D"/>
    <w:rsid w:val="003D1606"/>
    <w:rsid w:val="003D18B4"/>
    <w:rsid w:val="003D3A48"/>
    <w:rsid w:val="003D4E37"/>
    <w:rsid w:val="003D501F"/>
    <w:rsid w:val="003E0166"/>
    <w:rsid w:val="003E3678"/>
    <w:rsid w:val="003F3ABB"/>
    <w:rsid w:val="003F51A6"/>
    <w:rsid w:val="003F5BA0"/>
    <w:rsid w:val="003F7732"/>
    <w:rsid w:val="00400D58"/>
    <w:rsid w:val="00401A29"/>
    <w:rsid w:val="00401D2C"/>
    <w:rsid w:val="00402BA6"/>
    <w:rsid w:val="004039D9"/>
    <w:rsid w:val="00404D8D"/>
    <w:rsid w:val="00407732"/>
    <w:rsid w:val="00407F8D"/>
    <w:rsid w:val="00411164"/>
    <w:rsid w:val="004114C3"/>
    <w:rsid w:val="004115CF"/>
    <w:rsid w:val="0041165E"/>
    <w:rsid w:val="00411931"/>
    <w:rsid w:val="00412009"/>
    <w:rsid w:val="00412AE1"/>
    <w:rsid w:val="0041316C"/>
    <w:rsid w:val="0041409F"/>
    <w:rsid w:val="00415218"/>
    <w:rsid w:val="004158B7"/>
    <w:rsid w:val="004162B4"/>
    <w:rsid w:val="00416B1A"/>
    <w:rsid w:val="0042089F"/>
    <w:rsid w:val="00420CE0"/>
    <w:rsid w:val="00421405"/>
    <w:rsid w:val="00422806"/>
    <w:rsid w:val="00422A1B"/>
    <w:rsid w:val="004233FB"/>
    <w:rsid w:val="00423ADD"/>
    <w:rsid w:val="00423DF9"/>
    <w:rsid w:val="004274B7"/>
    <w:rsid w:val="004309B8"/>
    <w:rsid w:val="00430C99"/>
    <w:rsid w:val="0043119B"/>
    <w:rsid w:val="00431C72"/>
    <w:rsid w:val="00432C09"/>
    <w:rsid w:val="00433C31"/>
    <w:rsid w:val="00434A45"/>
    <w:rsid w:val="00434D07"/>
    <w:rsid w:val="00435B71"/>
    <w:rsid w:val="00435F43"/>
    <w:rsid w:val="00436FE2"/>
    <w:rsid w:val="00437390"/>
    <w:rsid w:val="00437466"/>
    <w:rsid w:val="004374E4"/>
    <w:rsid w:val="00440C4B"/>
    <w:rsid w:val="00440E64"/>
    <w:rsid w:val="0044145B"/>
    <w:rsid w:val="0044177C"/>
    <w:rsid w:val="00441B5E"/>
    <w:rsid w:val="00441D91"/>
    <w:rsid w:val="004424C2"/>
    <w:rsid w:val="00443E14"/>
    <w:rsid w:val="00443F45"/>
    <w:rsid w:val="00444C76"/>
    <w:rsid w:val="0044594F"/>
    <w:rsid w:val="00445C3E"/>
    <w:rsid w:val="004464E9"/>
    <w:rsid w:val="00446A73"/>
    <w:rsid w:val="00446DFA"/>
    <w:rsid w:val="00446E5A"/>
    <w:rsid w:val="00447341"/>
    <w:rsid w:val="0044750C"/>
    <w:rsid w:val="0045023E"/>
    <w:rsid w:val="004504A7"/>
    <w:rsid w:val="0045087B"/>
    <w:rsid w:val="0045153D"/>
    <w:rsid w:val="004517B2"/>
    <w:rsid w:val="00452150"/>
    <w:rsid w:val="0045307E"/>
    <w:rsid w:val="004542B7"/>
    <w:rsid w:val="00454962"/>
    <w:rsid w:val="00454FA1"/>
    <w:rsid w:val="004558E2"/>
    <w:rsid w:val="00455D5B"/>
    <w:rsid w:val="004561FE"/>
    <w:rsid w:val="00456DEE"/>
    <w:rsid w:val="00457676"/>
    <w:rsid w:val="00460C3A"/>
    <w:rsid w:val="00460D0C"/>
    <w:rsid w:val="00461808"/>
    <w:rsid w:val="00463E77"/>
    <w:rsid w:val="0046442C"/>
    <w:rsid w:val="004645A2"/>
    <w:rsid w:val="004668BD"/>
    <w:rsid w:val="00466D93"/>
    <w:rsid w:val="0047059E"/>
    <w:rsid w:val="00470B44"/>
    <w:rsid w:val="004711E6"/>
    <w:rsid w:val="00471928"/>
    <w:rsid w:val="00471CB3"/>
    <w:rsid w:val="004728DB"/>
    <w:rsid w:val="00473C21"/>
    <w:rsid w:val="004759B2"/>
    <w:rsid w:val="004766B1"/>
    <w:rsid w:val="00476974"/>
    <w:rsid w:val="00476CBE"/>
    <w:rsid w:val="00476D00"/>
    <w:rsid w:val="004777A8"/>
    <w:rsid w:val="00477820"/>
    <w:rsid w:val="0048070D"/>
    <w:rsid w:val="00480CBC"/>
    <w:rsid w:val="00481570"/>
    <w:rsid w:val="00481903"/>
    <w:rsid w:val="00481A1F"/>
    <w:rsid w:val="00482971"/>
    <w:rsid w:val="0048308D"/>
    <w:rsid w:val="004836EC"/>
    <w:rsid w:val="004854BD"/>
    <w:rsid w:val="00486A6C"/>
    <w:rsid w:val="004907A0"/>
    <w:rsid w:val="0049195A"/>
    <w:rsid w:val="004924D2"/>
    <w:rsid w:val="00492B7B"/>
    <w:rsid w:val="004933BE"/>
    <w:rsid w:val="00494919"/>
    <w:rsid w:val="00494FC8"/>
    <w:rsid w:val="00496D36"/>
    <w:rsid w:val="004A0182"/>
    <w:rsid w:val="004A0629"/>
    <w:rsid w:val="004A1689"/>
    <w:rsid w:val="004A1F9A"/>
    <w:rsid w:val="004A271E"/>
    <w:rsid w:val="004A2F20"/>
    <w:rsid w:val="004A302A"/>
    <w:rsid w:val="004A39CC"/>
    <w:rsid w:val="004A3DE8"/>
    <w:rsid w:val="004A411A"/>
    <w:rsid w:val="004B00F6"/>
    <w:rsid w:val="004B0812"/>
    <w:rsid w:val="004B0BF8"/>
    <w:rsid w:val="004B0C53"/>
    <w:rsid w:val="004B174A"/>
    <w:rsid w:val="004B21C0"/>
    <w:rsid w:val="004B25FD"/>
    <w:rsid w:val="004B2A70"/>
    <w:rsid w:val="004B2DAC"/>
    <w:rsid w:val="004B44F5"/>
    <w:rsid w:val="004B484C"/>
    <w:rsid w:val="004B4BCE"/>
    <w:rsid w:val="004B636C"/>
    <w:rsid w:val="004B6779"/>
    <w:rsid w:val="004B6F02"/>
    <w:rsid w:val="004B7FEF"/>
    <w:rsid w:val="004C0FD2"/>
    <w:rsid w:val="004C1AC3"/>
    <w:rsid w:val="004C26A1"/>
    <w:rsid w:val="004C2B31"/>
    <w:rsid w:val="004C509D"/>
    <w:rsid w:val="004C5E6D"/>
    <w:rsid w:val="004C6707"/>
    <w:rsid w:val="004C7DFA"/>
    <w:rsid w:val="004D20E9"/>
    <w:rsid w:val="004D3A2D"/>
    <w:rsid w:val="004D3A85"/>
    <w:rsid w:val="004D4926"/>
    <w:rsid w:val="004D5E6C"/>
    <w:rsid w:val="004D64A8"/>
    <w:rsid w:val="004D66A8"/>
    <w:rsid w:val="004D707B"/>
    <w:rsid w:val="004E001F"/>
    <w:rsid w:val="004E0C57"/>
    <w:rsid w:val="004E1274"/>
    <w:rsid w:val="004E295F"/>
    <w:rsid w:val="004E3002"/>
    <w:rsid w:val="004E3AAD"/>
    <w:rsid w:val="004E3AD4"/>
    <w:rsid w:val="004E4215"/>
    <w:rsid w:val="004E480F"/>
    <w:rsid w:val="004E598F"/>
    <w:rsid w:val="004E6449"/>
    <w:rsid w:val="004E66C7"/>
    <w:rsid w:val="004E7481"/>
    <w:rsid w:val="004E755D"/>
    <w:rsid w:val="004E7909"/>
    <w:rsid w:val="004F0D6A"/>
    <w:rsid w:val="004F0E92"/>
    <w:rsid w:val="004F1521"/>
    <w:rsid w:val="004F209E"/>
    <w:rsid w:val="004F2265"/>
    <w:rsid w:val="004F3394"/>
    <w:rsid w:val="004F3572"/>
    <w:rsid w:val="004F3B9B"/>
    <w:rsid w:val="004F7B9D"/>
    <w:rsid w:val="00500F7E"/>
    <w:rsid w:val="00501E2E"/>
    <w:rsid w:val="0050321B"/>
    <w:rsid w:val="00503FE2"/>
    <w:rsid w:val="00504F75"/>
    <w:rsid w:val="005053CE"/>
    <w:rsid w:val="00511427"/>
    <w:rsid w:val="00512189"/>
    <w:rsid w:val="00512575"/>
    <w:rsid w:val="005125A1"/>
    <w:rsid w:val="005125D1"/>
    <w:rsid w:val="00512FD8"/>
    <w:rsid w:val="005153C3"/>
    <w:rsid w:val="00516FAE"/>
    <w:rsid w:val="0051795E"/>
    <w:rsid w:val="00520027"/>
    <w:rsid w:val="005203B0"/>
    <w:rsid w:val="00520DA5"/>
    <w:rsid w:val="00521F02"/>
    <w:rsid w:val="005221F1"/>
    <w:rsid w:val="00522A24"/>
    <w:rsid w:val="0052364F"/>
    <w:rsid w:val="0052542D"/>
    <w:rsid w:val="00526D66"/>
    <w:rsid w:val="005274BB"/>
    <w:rsid w:val="00531EAE"/>
    <w:rsid w:val="005337A6"/>
    <w:rsid w:val="0053677E"/>
    <w:rsid w:val="00537207"/>
    <w:rsid w:val="0054009B"/>
    <w:rsid w:val="0054021A"/>
    <w:rsid w:val="005403BC"/>
    <w:rsid w:val="00540709"/>
    <w:rsid w:val="00540B75"/>
    <w:rsid w:val="00540C05"/>
    <w:rsid w:val="00541F30"/>
    <w:rsid w:val="00543385"/>
    <w:rsid w:val="005436CF"/>
    <w:rsid w:val="00544064"/>
    <w:rsid w:val="00544D34"/>
    <w:rsid w:val="005462D9"/>
    <w:rsid w:val="0054655C"/>
    <w:rsid w:val="00546848"/>
    <w:rsid w:val="005500CE"/>
    <w:rsid w:val="005505B8"/>
    <w:rsid w:val="005515B0"/>
    <w:rsid w:val="0055182C"/>
    <w:rsid w:val="00552613"/>
    <w:rsid w:val="005530A7"/>
    <w:rsid w:val="00553D47"/>
    <w:rsid w:val="00553EE4"/>
    <w:rsid w:val="00554E22"/>
    <w:rsid w:val="00554FA6"/>
    <w:rsid w:val="00555046"/>
    <w:rsid w:val="00556760"/>
    <w:rsid w:val="005568F1"/>
    <w:rsid w:val="00560477"/>
    <w:rsid w:val="00560775"/>
    <w:rsid w:val="005607BF"/>
    <w:rsid w:val="00561131"/>
    <w:rsid w:val="005612C6"/>
    <w:rsid w:val="005614AB"/>
    <w:rsid w:val="00562BBC"/>
    <w:rsid w:val="00563152"/>
    <w:rsid w:val="00564C3E"/>
    <w:rsid w:val="005668D1"/>
    <w:rsid w:val="005673EA"/>
    <w:rsid w:val="00571063"/>
    <w:rsid w:val="005718FF"/>
    <w:rsid w:val="005719EA"/>
    <w:rsid w:val="005724D0"/>
    <w:rsid w:val="005737D5"/>
    <w:rsid w:val="00573918"/>
    <w:rsid w:val="00574BF5"/>
    <w:rsid w:val="0057541D"/>
    <w:rsid w:val="00575C4A"/>
    <w:rsid w:val="00575F76"/>
    <w:rsid w:val="0057677A"/>
    <w:rsid w:val="0057792C"/>
    <w:rsid w:val="00577C58"/>
    <w:rsid w:val="00581236"/>
    <w:rsid w:val="00581760"/>
    <w:rsid w:val="00582139"/>
    <w:rsid w:val="005822EF"/>
    <w:rsid w:val="005839E4"/>
    <w:rsid w:val="005844E6"/>
    <w:rsid w:val="0058694D"/>
    <w:rsid w:val="005873A6"/>
    <w:rsid w:val="0058770C"/>
    <w:rsid w:val="00587BB5"/>
    <w:rsid w:val="005901B7"/>
    <w:rsid w:val="0059084F"/>
    <w:rsid w:val="00590BAB"/>
    <w:rsid w:val="00591830"/>
    <w:rsid w:val="005937CF"/>
    <w:rsid w:val="0059425A"/>
    <w:rsid w:val="005954D3"/>
    <w:rsid w:val="00595DC3"/>
    <w:rsid w:val="00596C32"/>
    <w:rsid w:val="005A0084"/>
    <w:rsid w:val="005A0425"/>
    <w:rsid w:val="005A07E7"/>
    <w:rsid w:val="005A13EF"/>
    <w:rsid w:val="005A49A7"/>
    <w:rsid w:val="005A4C91"/>
    <w:rsid w:val="005A553E"/>
    <w:rsid w:val="005A5BB3"/>
    <w:rsid w:val="005A5E88"/>
    <w:rsid w:val="005A5F69"/>
    <w:rsid w:val="005A6F68"/>
    <w:rsid w:val="005A76BA"/>
    <w:rsid w:val="005B15F3"/>
    <w:rsid w:val="005B377E"/>
    <w:rsid w:val="005B4C3F"/>
    <w:rsid w:val="005B5401"/>
    <w:rsid w:val="005B6846"/>
    <w:rsid w:val="005B6FBB"/>
    <w:rsid w:val="005B77DD"/>
    <w:rsid w:val="005B7CB3"/>
    <w:rsid w:val="005C011B"/>
    <w:rsid w:val="005C020C"/>
    <w:rsid w:val="005C12EC"/>
    <w:rsid w:val="005C1689"/>
    <w:rsid w:val="005C23AE"/>
    <w:rsid w:val="005C26F3"/>
    <w:rsid w:val="005C29F9"/>
    <w:rsid w:val="005C3927"/>
    <w:rsid w:val="005C44AD"/>
    <w:rsid w:val="005C4957"/>
    <w:rsid w:val="005C6BBB"/>
    <w:rsid w:val="005C7141"/>
    <w:rsid w:val="005D016C"/>
    <w:rsid w:val="005D1014"/>
    <w:rsid w:val="005D11D8"/>
    <w:rsid w:val="005D244C"/>
    <w:rsid w:val="005D38ED"/>
    <w:rsid w:val="005D394B"/>
    <w:rsid w:val="005D4F7D"/>
    <w:rsid w:val="005D4F81"/>
    <w:rsid w:val="005D56DE"/>
    <w:rsid w:val="005D5BCE"/>
    <w:rsid w:val="005D60C0"/>
    <w:rsid w:val="005D7015"/>
    <w:rsid w:val="005D7E4E"/>
    <w:rsid w:val="005E0284"/>
    <w:rsid w:val="005E1410"/>
    <w:rsid w:val="005E1BB5"/>
    <w:rsid w:val="005E22EE"/>
    <w:rsid w:val="005E30ED"/>
    <w:rsid w:val="005E3965"/>
    <w:rsid w:val="005E3D65"/>
    <w:rsid w:val="005E721D"/>
    <w:rsid w:val="005E750B"/>
    <w:rsid w:val="005E758C"/>
    <w:rsid w:val="005E773F"/>
    <w:rsid w:val="005F1A02"/>
    <w:rsid w:val="005F1B57"/>
    <w:rsid w:val="005F27C0"/>
    <w:rsid w:val="005F359E"/>
    <w:rsid w:val="005F3A39"/>
    <w:rsid w:val="005F3E2B"/>
    <w:rsid w:val="005F4598"/>
    <w:rsid w:val="005F4869"/>
    <w:rsid w:val="005F495B"/>
    <w:rsid w:val="005F4C6D"/>
    <w:rsid w:val="005F5784"/>
    <w:rsid w:val="005F7650"/>
    <w:rsid w:val="00601167"/>
    <w:rsid w:val="006023BB"/>
    <w:rsid w:val="006035C3"/>
    <w:rsid w:val="006037DB"/>
    <w:rsid w:val="00603D2D"/>
    <w:rsid w:val="006040DF"/>
    <w:rsid w:val="0060440A"/>
    <w:rsid w:val="00604915"/>
    <w:rsid w:val="00604B22"/>
    <w:rsid w:val="00605427"/>
    <w:rsid w:val="006055F9"/>
    <w:rsid w:val="00606FD2"/>
    <w:rsid w:val="00610AA7"/>
    <w:rsid w:val="00611F2A"/>
    <w:rsid w:val="0061514A"/>
    <w:rsid w:val="00615FB2"/>
    <w:rsid w:val="006165BD"/>
    <w:rsid w:val="006166DA"/>
    <w:rsid w:val="00616B1D"/>
    <w:rsid w:val="00616F21"/>
    <w:rsid w:val="006176B8"/>
    <w:rsid w:val="00617FFA"/>
    <w:rsid w:val="00620B52"/>
    <w:rsid w:val="00621C50"/>
    <w:rsid w:val="00621C63"/>
    <w:rsid w:val="00622FED"/>
    <w:rsid w:val="006238AD"/>
    <w:rsid w:val="00624AA0"/>
    <w:rsid w:val="00624EE5"/>
    <w:rsid w:val="00625C91"/>
    <w:rsid w:val="00627770"/>
    <w:rsid w:val="006312DF"/>
    <w:rsid w:val="00632BF0"/>
    <w:rsid w:val="006334B1"/>
    <w:rsid w:val="00633DE6"/>
    <w:rsid w:val="006341E7"/>
    <w:rsid w:val="006356CC"/>
    <w:rsid w:val="00635FBC"/>
    <w:rsid w:val="0063652F"/>
    <w:rsid w:val="006370E4"/>
    <w:rsid w:val="006373DE"/>
    <w:rsid w:val="00637E57"/>
    <w:rsid w:val="006409AF"/>
    <w:rsid w:val="006417B7"/>
    <w:rsid w:val="00641FB9"/>
    <w:rsid w:val="00643F6F"/>
    <w:rsid w:val="006441A8"/>
    <w:rsid w:val="006447E7"/>
    <w:rsid w:val="00645C53"/>
    <w:rsid w:val="00646AAD"/>
    <w:rsid w:val="006473DF"/>
    <w:rsid w:val="006500A8"/>
    <w:rsid w:val="00650BE4"/>
    <w:rsid w:val="00650EFA"/>
    <w:rsid w:val="00650F4F"/>
    <w:rsid w:val="006512F6"/>
    <w:rsid w:val="00652782"/>
    <w:rsid w:val="0065334D"/>
    <w:rsid w:val="00654185"/>
    <w:rsid w:val="00654599"/>
    <w:rsid w:val="006546A9"/>
    <w:rsid w:val="00654A03"/>
    <w:rsid w:val="0065528F"/>
    <w:rsid w:val="00656A25"/>
    <w:rsid w:val="00660D77"/>
    <w:rsid w:val="00661643"/>
    <w:rsid w:val="00661F6A"/>
    <w:rsid w:val="006622EF"/>
    <w:rsid w:val="00663674"/>
    <w:rsid w:val="006638C0"/>
    <w:rsid w:val="00663D20"/>
    <w:rsid w:val="00663D64"/>
    <w:rsid w:val="0066467C"/>
    <w:rsid w:val="00664B4C"/>
    <w:rsid w:val="006652CB"/>
    <w:rsid w:val="006655EA"/>
    <w:rsid w:val="00665BBA"/>
    <w:rsid w:val="00666FDB"/>
    <w:rsid w:val="00667407"/>
    <w:rsid w:val="0066744F"/>
    <w:rsid w:val="006674B1"/>
    <w:rsid w:val="006678A1"/>
    <w:rsid w:val="00670EA3"/>
    <w:rsid w:val="00671CFF"/>
    <w:rsid w:val="006721DE"/>
    <w:rsid w:val="00672713"/>
    <w:rsid w:val="00673354"/>
    <w:rsid w:val="0067352E"/>
    <w:rsid w:val="00674AB5"/>
    <w:rsid w:val="006750A5"/>
    <w:rsid w:val="006757B0"/>
    <w:rsid w:val="0067678F"/>
    <w:rsid w:val="00676C14"/>
    <w:rsid w:val="00676F99"/>
    <w:rsid w:val="0067704C"/>
    <w:rsid w:val="006778FA"/>
    <w:rsid w:val="00677B1C"/>
    <w:rsid w:val="006802FA"/>
    <w:rsid w:val="00680451"/>
    <w:rsid w:val="0068064D"/>
    <w:rsid w:val="006806C6"/>
    <w:rsid w:val="00681301"/>
    <w:rsid w:val="00681A34"/>
    <w:rsid w:val="006823B5"/>
    <w:rsid w:val="0068281C"/>
    <w:rsid w:val="00682F32"/>
    <w:rsid w:val="00683430"/>
    <w:rsid w:val="00685497"/>
    <w:rsid w:val="0068560C"/>
    <w:rsid w:val="006863C6"/>
    <w:rsid w:val="00687284"/>
    <w:rsid w:val="00690531"/>
    <w:rsid w:val="0069091E"/>
    <w:rsid w:val="006916EE"/>
    <w:rsid w:val="00691EE8"/>
    <w:rsid w:val="0069239B"/>
    <w:rsid w:val="00692495"/>
    <w:rsid w:val="006937AF"/>
    <w:rsid w:val="006937FD"/>
    <w:rsid w:val="00694C96"/>
    <w:rsid w:val="00694EF7"/>
    <w:rsid w:val="00695FEB"/>
    <w:rsid w:val="006960B3"/>
    <w:rsid w:val="00696340"/>
    <w:rsid w:val="006963E1"/>
    <w:rsid w:val="006966A1"/>
    <w:rsid w:val="00696C4E"/>
    <w:rsid w:val="0069752B"/>
    <w:rsid w:val="0069793D"/>
    <w:rsid w:val="006A0823"/>
    <w:rsid w:val="006A1531"/>
    <w:rsid w:val="006A1C3B"/>
    <w:rsid w:val="006A217C"/>
    <w:rsid w:val="006A2963"/>
    <w:rsid w:val="006A2ADE"/>
    <w:rsid w:val="006A2CAD"/>
    <w:rsid w:val="006A2D5B"/>
    <w:rsid w:val="006A2FA6"/>
    <w:rsid w:val="006A34C6"/>
    <w:rsid w:val="006A385D"/>
    <w:rsid w:val="006A4A8D"/>
    <w:rsid w:val="006A691E"/>
    <w:rsid w:val="006A6DC0"/>
    <w:rsid w:val="006A764B"/>
    <w:rsid w:val="006A7D55"/>
    <w:rsid w:val="006B1AC9"/>
    <w:rsid w:val="006B2556"/>
    <w:rsid w:val="006B2C9D"/>
    <w:rsid w:val="006C0A77"/>
    <w:rsid w:val="006C0D81"/>
    <w:rsid w:val="006C16AD"/>
    <w:rsid w:val="006C2317"/>
    <w:rsid w:val="006C27B3"/>
    <w:rsid w:val="006C29EB"/>
    <w:rsid w:val="006C37FA"/>
    <w:rsid w:val="006C404A"/>
    <w:rsid w:val="006C56DD"/>
    <w:rsid w:val="006C59B9"/>
    <w:rsid w:val="006C6453"/>
    <w:rsid w:val="006C6B4F"/>
    <w:rsid w:val="006C726E"/>
    <w:rsid w:val="006C7513"/>
    <w:rsid w:val="006C75D8"/>
    <w:rsid w:val="006C7614"/>
    <w:rsid w:val="006C761D"/>
    <w:rsid w:val="006C7C2F"/>
    <w:rsid w:val="006C7F03"/>
    <w:rsid w:val="006D0BEB"/>
    <w:rsid w:val="006D10BD"/>
    <w:rsid w:val="006D10D1"/>
    <w:rsid w:val="006D145D"/>
    <w:rsid w:val="006D1464"/>
    <w:rsid w:val="006D2EE5"/>
    <w:rsid w:val="006D428D"/>
    <w:rsid w:val="006D5B55"/>
    <w:rsid w:val="006D5C9F"/>
    <w:rsid w:val="006D6902"/>
    <w:rsid w:val="006D6BBC"/>
    <w:rsid w:val="006D72CB"/>
    <w:rsid w:val="006D72E8"/>
    <w:rsid w:val="006D7931"/>
    <w:rsid w:val="006E2869"/>
    <w:rsid w:val="006E2C4C"/>
    <w:rsid w:val="006E3692"/>
    <w:rsid w:val="006E43B3"/>
    <w:rsid w:val="006E4946"/>
    <w:rsid w:val="006E4D3F"/>
    <w:rsid w:val="006E4E2A"/>
    <w:rsid w:val="006E5D9E"/>
    <w:rsid w:val="006E6115"/>
    <w:rsid w:val="006E6D9E"/>
    <w:rsid w:val="006E6E50"/>
    <w:rsid w:val="006E747D"/>
    <w:rsid w:val="006E75E9"/>
    <w:rsid w:val="006F0890"/>
    <w:rsid w:val="006F0B6E"/>
    <w:rsid w:val="006F0FA2"/>
    <w:rsid w:val="006F147F"/>
    <w:rsid w:val="006F251A"/>
    <w:rsid w:val="006F2BF6"/>
    <w:rsid w:val="006F2CEC"/>
    <w:rsid w:val="006F3651"/>
    <w:rsid w:val="006F3CA4"/>
    <w:rsid w:val="006F4DDD"/>
    <w:rsid w:val="006F4E75"/>
    <w:rsid w:val="006F5D8D"/>
    <w:rsid w:val="006F640B"/>
    <w:rsid w:val="006F6515"/>
    <w:rsid w:val="006F681D"/>
    <w:rsid w:val="006F6E36"/>
    <w:rsid w:val="006F7F03"/>
    <w:rsid w:val="007009B7"/>
    <w:rsid w:val="00701D00"/>
    <w:rsid w:val="00703430"/>
    <w:rsid w:val="007039DD"/>
    <w:rsid w:val="00704382"/>
    <w:rsid w:val="00705452"/>
    <w:rsid w:val="00706D70"/>
    <w:rsid w:val="0071004E"/>
    <w:rsid w:val="0071090A"/>
    <w:rsid w:val="00710D9C"/>
    <w:rsid w:val="00711564"/>
    <w:rsid w:val="0071252A"/>
    <w:rsid w:val="00712AFA"/>
    <w:rsid w:val="00713BD1"/>
    <w:rsid w:val="00713E5A"/>
    <w:rsid w:val="00714E61"/>
    <w:rsid w:val="007154EB"/>
    <w:rsid w:val="00715662"/>
    <w:rsid w:val="0071577A"/>
    <w:rsid w:val="00715BB3"/>
    <w:rsid w:val="00716E0A"/>
    <w:rsid w:val="00717855"/>
    <w:rsid w:val="00720FAC"/>
    <w:rsid w:val="007210E8"/>
    <w:rsid w:val="00721C2C"/>
    <w:rsid w:val="00722BD2"/>
    <w:rsid w:val="00723A91"/>
    <w:rsid w:val="00724EAA"/>
    <w:rsid w:val="00726716"/>
    <w:rsid w:val="007276D2"/>
    <w:rsid w:val="00730ADE"/>
    <w:rsid w:val="00730B5D"/>
    <w:rsid w:val="00730DEB"/>
    <w:rsid w:val="00731156"/>
    <w:rsid w:val="00732CCF"/>
    <w:rsid w:val="00732F6E"/>
    <w:rsid w:val="00733224"/>
    <w:rsid w:val="00733D1E"/>
    <w:rsid w:val="00733D6B"/>
    <w:rsid w:val="007342DC"/>
    <w:rsid w:val="0073738B"/>
    <w:rsid w:val="007414FD"/>
    <w:rsid w:val="007419A7"/>
    <w:rsid w:val="00743EDD"/>
    <w:rsid w:val="00744035"/>
    <w:rsid w:val="0074413F"/>
    <w:rsid w:val="00744433"/>
    <w:rsid w:val="007447AD"/>
    <w:rsid w:val="007449CA"/>
    <w:rsid w:val="00744B63"/>
    <w:rsid w:val="00746FE8"/>
    <w:rsid w:val="007511D2"/>
    <w:rsid w:val="0075284A"/>
    <w:rsid w:val="00752AB2"/>
    <w:rsid w:val="00753A27"/>
    <w:rsid w:val="00754267"/>
    <w:rsid w:val="00755FD2"/>
    <w:rsid w:val="007563A3"/>
    <w:rsid w:val="007566BF"/>
    <w:rsid w:val="00756E5B"/>
    <w:rsid w:val="007570D2"/>
    <w:rsid w:val="00757277"/>
    <w:rsid w:val="00757740"/>
    <w:rsid w:val="00761CAA"/>
    <w:rsid w:val="00761FBE"/>
    <w:rsid w:val="00762E84"/>
    <w:rsid w:val="007635AF"/>
    <w:rsid w:val="007644D6"/>
    <w:rsid w:val="00764D66"/>
    <w:rsid w:val="00765AB2"/>
    <w:rsid w:val="00766134"/>
    <w:rsid w:val="007666E0"/>
    <w:rsid w:val="00766D8C"/>
    <w:rsid w:val="00767265"/>
    <w:rsid w:val="0076733A"/>
    <w:rsid w:val="007705D4"/>
    <w:rsid w:val="00772100"/>
    <w:rsid w:val="007721CB"/>
    <w:rsid w:val="007723D9"/>
    <w:rsid w:val="00772652"/>
    <w:rsid w:val="00772DE1"/>
    <w:rsid w:val="00774705"/>
    <w:rsid w:val="00775FC0"/>
    <w:rsid w:val="00776C24"/>
    <w:rsid w:val="0077715A"/>
    <w:rsid w:val="0077747C"/>
    <w:rsid w:val="007801F0"/>
    <w:rsid w:val="00780445"/>
    <w:rsid w:val="00781A04"/>
    <w:rsid w:val="00783692"/>
    <w:rsid w:val="00783CD1"/>
    <w:rsid w:val="00784D5D"/>
    <w:rsid w:val="00784F20"/>
    <w:rsid w:val="0078507E"/>
    <w:rsid w:val="007859AD"/>
    <w:rsid w:val="007865EF"/>
    <w:rsid w:val="00791628"/>
    <w:rsid w:val="007919DD"/>
    <w:rsid w:val="00793EA0"/>
    <w:rsid w:val="00795446"/>
    <w:rsid w:val="00795C9F"/>
    <w:rsid w:val="007A00EF"/>
    <w:rsid w:val="007A0378"/>
    <w:rsid w:val="007A0ADA"/>
    <w:rsid w:val="007A0DDC"/>
    <w:rsid w:val="007A0E2C"/>
    <w:rsid w:val="007A1C4C"/>
    <w:rsid w:val="007A21A6"/>
    <w:rsid w:val="007A26F3"/>
    <w:rsid w:val="007A3A76"/>
    <w:rsid w:val="007A46A2"/>
    <w:rsid w:val="007A47C5"/>
    <w:rsid w:val="007A6875"/>
    <w:rsid w:val="007A6F91"/>
    <w:rsid w:val="007A73D1"/>
    <w:rsid w:val="007A77FD"/>
    <w:rsid w:val="007B000E"/>
    <w:rsid w:val="007B1CBB"/>
    <w:rsid w:val="007B2067"/>
    <w:rsid w:val="007B293F"/>
    <w:rsid w:val="007B3BC7"/>
    <w:rsid w:val="007B4D10"/>
    <w:rsid w:val="007B6846"/>
    <w:rsid w:val="007B6A1D"/>
    <w:rsid w:val="007B70C2"/>
    <w:rsid w:val="007B7290"/>
    <w:rsid w:val="007B79F5"/>
    <w:rsid w:val="007C049A"/>
    <w:rsid w:val="007C06F9"/>
    <w:rsid w:val="007C23DD"/>
    <w:rsid w:val="007C257B"/>
    <w:rsid w:val="007C2A8C"/>
    <w:rsid w:val="007C2EED"/>
    <w:rsid w:val="007C3FEA"/>
    <w:rsid w:val="007C462F"/>
    <w:rsid w:val="007C51A1"/>
    <w:rsid w:val="007C5F97"/>
    <w:rsid w:val="007C7A84"/>
    <w:rsid w:val="007C7F2B"/>
    <w:rsid w:val="007D012C"/>
    <w:rsid w:val="007D1119"/>
    <w:rsid w:val="007D2A70"/>
    <w:rsid w:val="007D3070"/>
    <w:rsid w:val="007D3173"/>
    <w:rsid w:val="007D3EDE"/>
    <w:rsid w:val="007D510F"/>
    <w:rsid w:val="007D5EB5"/>
    <w:rsid w:val="007D62C2"/>
    <w:rsid w:val="007D6707"/>
    <w:rsid w:val="007D68CE"/>
    <w:rsid w:val="007D7446"/>
    <w:rsid w:val="007D75C7"/>
    <w:rsid w:val="007D7713"/>
    <w:rsid w:val="007E0A56"/>
    <w:rsid w:val="007E0FE7"/>
    <w:rsid w:val="007E220A"/>
    <w:rsid w:val="007E2B0E"/>
    <w:rsid w:val="007E31F4"/>
    <w:rsid w:val="007E3C44"/>
    <w:rsid w:val="007E3C7C"/>
    <w:rsid w:val="007E411B"/>
    <w:rsid w:val="007E5BC3"/>
    <w:rsid w:val="007E73E6"/>
    <w:rsid w:val="007E7C82"/>
    <w:rsid w:val="007E7D2B"/>
    <w:rsid w:val="007F01A1"/>
    <w:rsid w:val="007F055E"/>
    <w:rsid w:val="007F0A62"/>
    <w:rsid w:val="007F17EA"/>
    <w:rsid w:val="007F1EFD"/>
    <w:rsid w:val="007F1FA0"/>
    <w:rsid w:val="007F1FFF"/>
    <w:rsid w:val="007F22EB"/>
    <w:rsid w:val="007F24B0"/>
    <w:rsid w:val="007F2A00"/>
    <w:rsid w:val="007F2B5D"/>
    <w:rsid w:val="007F2E22"/>
    <w:rsid w:val="007F3731"/>
    <w:rsid w:val="007F4D32"/>
    <w:rsid w:val="007F5327"/>
    <w:rsid w:val="007F5F1E"/>
    <w:rsid w:val="008012CE"/>
    <w:rsid w:val="008015AC"/>
    <w:rsid w:val="00803219"/>
    <w:rsid w:val="00803B05"/>
    <w:rsid w:val="00805C7F"/>
    <w:rsid w:val="00806742"/>
    <w:rsid w:val="00806D57"/>
    <w:rsid w:val="00811219"/>
    <w:rsid w:val="0081178C"/>
    <w:rsid w:val="00811EB3"/>
    <w:rsid w:val="00812A57"/>
    <w:rsid w:val="00812E0E"/>
    <w:rsid w:val="008150BD"/>
    <w:rsid w:val="00815948"/>
    <w:rsid w:val="00816277"/>
    <w:rsid w:val="00816454"/>
    <w:rsid w:val="0082008B"/>
    <w:rsid w:val="0082039D"/>
    <w:rsid w:val="00820703"/>
    <w:rsid w:val="008212F1"/>
    <w:rsid w:val="0082455F"/>
    <w:rsid w:val="00825842"/>
    <w:rsid w:val="008258BF"/>
    <w:rsid w:val="0082647E"/>
    <w:rsid w:val="0083008A"/>
    <w:rsid w:val="0083074B"/>
    <w:rsid w:val="008309BF"/>
    <w:rsid w:val="008314F0"/>
    <w:rsid w:val="00832353"/>
    <w:rsid w:val="00832C86"/>
    <w:rsid w:val="0083343B"/>
    <w:rsid w:val="0083354B"/>
    <w:rsid w:val="00833C05"/>
    <w:rsid w:val="00833F09"/>
    <w:rsid w:val="00834B8F"/>
    <w:rsid w:val="00835B86"/>
    <w:rsid w:val="008363A6"/>
    <w:rsid w:val="00837ED5"/>
    <w:rsid w:val="00840124"/>
    <w:rsid w:val="00840A70"/>
    <w:rsid w:val="0084180D"/>
    <w:rsid w:val="00841E87"/>
    <w:rsid w:val="00842B3F"/>
    <w:rsid w:val="00843448"/>
    <w:rsid w:val="00843A61"/>
    <w:rsid w:val="00843D71"/>
    <w:rsid w:val="00844D5A"/>
    <w:rsid w:val="00846962"/>
    <w:rsid w:val="008478BB"/>
    <w:rsid w:val="008533DB"/>
    <w:rsid w:val="00854490"/>
    <w:rsid w:val="0085466B"/>
    <w:rsid w:val="00854889"/>
    <w:rsid w:val="008602C3"/>
    <w:rsid w:val="00860396"/>
    <w:rsid w:val="008607EF"/>
    <w:rsid w:val="00861076"/>
    <w:rsid w:val="00861E77"/>
    <w:rsid w:val="00862103"/>
    <w:rsid w:val="00862F3A"/>
    <w:rsid w:val="0086310C"/>
    <w:rsid w:val="0086324A"/>
    <w:rsid w:val="00863CA4"/>
    <w:rsid w:val="00865251"/>
    <w:rsid w:val="0086534D"/>
    <w:rsid w:val="0086542D"/>
    <w:rsid w:val="0086579B"/>
    <w:rsid w:val="008658DD"/>
    <w:rsid w:val="008668F0"/>
    <w:rsid w:val="00866AA1"/>
    <w:rsid w:val="00867677"/>
    <w:rsid w:val="008676C6"/>
    <w:rsid w:val="00867CB2"/>
    <w:rsid w:val="00870794"/>
    <w:rsid w:val="00870FFA"/>
    <w:rsid w:val="00871848"/>
    <w:rsid w:val="008719BF"/>
    <w:rsid w:val="0087264B"/>
    <w:rsid w:val="00872D9B"/>
    <w:rsid w:val="008733E7"/>
    <w:rsid w:val="00873750"/>
    <w:rsid w:val="00873EBA"/>
    <w:rsid w:val="00875AFB"/>
    <w:rsid w:val="00880BB6"/>
    <w:rsid w:val="008814C3"/>
    <w:rsid w:val="008815A7"/>
    <w:rsid w:val="00883224"/>
    <w:rsid w:val="00884E20"/>
    <w:rsid w:val="00886130"/>
    <w:rsid w:val="008862BA"/>
    <w:rsid w:val="008868B7"/>
    <w:rsid w:val="0089043B"/>
    <w:rsid w:val="00891746"/>
    <w:rsid w:val="008919F9"/>
    <w:rsid w:val="00891C94"/>
    <w:rsid w:val="008934BC"/>
    <w:rsid w:val="00893E31"/>
    <w:rsid w:val="00894C49"/>
    <w:rsid w:val="0089678A"/>
    <w:rsid w:val="00896FC6"/>
    <w:rsid w:val="00897261"/>
    <w:rsid w:val="0089767F"/>
    <w:rsid w:val="008978A2"/>
    <w:rsid w:val="008A12E3"/>
    <w:rsid w:val="008A2FA5"/>
    <w:rsid w:val="008A3226"/>
    <w:rsid w:val="008A33AB"/>
    <w:rsid w:val="008A3E7B"/>
    <w:rsid w:val="008A3F0E"/>
    <w:rsid w:val="008A726B"/>
    <w:rsid w:val="008A74B0"/>
    <w:rsid w:val="008B0E3F"/>
    <w:rsid w:val="008B16CB"/>
    <w:rsid w:val="008B17A3"/>
    <w:rsid w:val="008B1D75"/>
    <w:rsid w:val="008B2389"/>
    <w:rsid w:val="008B2B78"/>
    <w:rsid w:val="008B2D03"/>
    <w:rsid w:val="008B605C"/>
    <w:rsid w:val="008B7817"/>
    <w:rsid w:val="008B7DFC"/>
    <w:rsid w:val="008C05F8"/>
    <w:rsid w:val="008C09A7"/>
    <w:rsid w:val="008C0DCA"/>
    <w:rsid w:val="008C111F"/>
    <w:rsid w:val="008C1149"/>
    <w:rsid w:val="008C1222"/>
    <w:rsid w:val="008C1AB8"/>
    <w:rsid w:val="008C1C4E"/>
    <w:rsid w:val="008C2E28"/>
    <w:rsid w:val="008C42B6"/>
    <w:rsid w:val="008C43D4"/>
    <w:rsid w:val="008C54F5"/>
    <w:rsid w:val="008C6A3F"/>
    <w:rsid w:val="008C7000"/>
    <w:rsid w:val="008C7D98"/>
    <w:rsid w:val="008D196F"/>
    <w:rsid w:val="008D1A44"/>
    <w:rsid w:val="008D2786"/>
    <w:rsid w:val="008D2A0A"/>
    <w:rsid w:val="008D2DC4"/>
    <w:rsid w:val="008D35CA"/>
    <w:rsid w:val="008D430D"/>
    <w:rsid w:val="008D47C7"/>
    <w:rsid w:val="008D73A2"/>
    <w:rsid w:val="008D73EA"/>
    <w:rsid w:val="008E1713"/>
    <w:rsid w:val="008E2C67"/>
    <w:rsid w:val="008E3779"/>
    <w:rsid w:val="008E3970"/>
    <w:rsid w:val="008E3A10"/>
    <w:rsid w:val="008E3CEC"/>
    <w:rsid w:val="008E45AD"/>
    <w:rsid w:val="008E5600"/>
    <w:rsid w:val="008E78B3"/>
    <w:rsid w:val="008E7D17"/>
    <w:rsid w:val="008E7D3C"/>
    <w:rsid w:val="008F0421"/>
    <w:rsid w:val="008F0593"/>
    <w:rsid w:val="008F238A"/>
    <w:rsid w:val="008F2693"/>
    <w:rsid w:val="008F2C0F"/>
    <w:rsid w:val="008F3F80"/>
    <w:rsid w:val="008F49DA"/>
    <w:rsid w:val="008F4C3A"/>
    <w:rsid w:val="008F5868"/>
    <w:rsid w:val="008F5D63"/>
    <w:rsid w:val="008F75C1"/>
    <w:rsid w:val="00900593"/>
    <w:rsid w:val="009019B9"/>
    <w:rsid w:val="00902391"/>
    <w:rsid w:val="009026F7"/>
    <w:rsid w:val="00903091"/>
    <w:rsid w:val="009032A0"/>
    <w:rsid w:val="00903AAE"/>
    <w:rsid w:val="00904F58"/>
    <w:rsid w:val="0090588C"/>
    <w:rsid w:val="00905CEB"/>
    <w:rsid w:val="0090645E"/>
    <w:rsid w:val="009069B0"/>
    <w:rsid w:val="00907CF8"/>
    <w:rsid w:val="009108D0"/>
    <w:rsid w:val="00910ABE"/>
    <w:rsid w:val="00910AD1"/>
    <w:rsid w:val="00912B7C"/>
    <w:rsid w:val="00913CBC"/>
    <w:rsid w:val="00913F41"/>
    <w:rsid w:val="009144CE"/>
    <w:rsid w:val="009145F4"/>
    <w:rsid w:val="0091623A"/>
    <w:rsid w:val="0091719F"/>
    <w:rsid w:val="009200B7"/>
    <w:rsid w:val="00920DF7"/>
    <w:rsid w:val="0092139E"/>
    <w:rsid w:val="00921422"/>
    <w:rsid w:val="00921E2E"/>
    <w:rsid w:val="00922C2C"/>
    <w:rsid w:val="0092309C"/>
    <w:rsid w:val="0092318B"/>
    <w:rsid w:val="0092402C"/>
    <w:rsid w:val="00931C31"/>
    <w:rsid w:val="00934CD2"/>
    <w:rsid w:val="00935200"/>
    <w:rsid w:val="009357DA"/>
    <w:rsid w:val="00935B4D"/>
    <w:rsid w:val="009372AB"/>
    <w:rsid w:val="00937399"/>
    <w:rsid w:val="00937721"/>
    <w:rsid w:val="00937FF9"/>
    <w:rsid w:val="009401D7"/>
    <w:rsid w:val="009404E9"/>
    <w:rsid w:val="00941230"/>
    <w:rsid w:val="00941769"/>
    <w:rsid w:val="00942989"/>
    <w:rsid w:val="009432A5"/>
    <w:rsid w:val="0094341D"/>
    <w:rsid w:val="00943677"/>
    <w:rsid w:val="00943729"/>
    <w:rsid w:val="00944970"/>
    <w:rsid w:val="0094551A"/>
    <w:rsid w:val="009459EC"/>
    <w:rsid w:val="0094662D"/>
    <w:rsid w:val="00946A85"/>
    <w:rsid w:val="009478D2"/>
    <w:rsid w:val="009509E9"/>
    <w:rsid w:val="00951A0D"/>
    <w:rsid w:val="0095331F"/>
    <w:rsid w:val="00953457"/>
    <w:rsid w:val="00953D2D"/>
    <w:rsid w:val="0095418D"/>
    <w:rsid w:val="00954427"/>
    <w:rsid w:val="00954945"/>
    <w:rsid w:val="00954F8C"/>
    <w:rsid w:val="00955D3D"/>
    <w:rsid w:val="00956727"/>
    <w:rsid w:val="009578E2"/>
    <w:rsid w:val="00961D1E"/>
    <w:rsid w:val="00962C00"/>
    <w:rsid w:val="0096312E"/>
    <w:rsid w:val="00963732"/>
    <w:rsid w:val="009661CF"/>
    <w:rsid w:val="009663CB"/>
    <w:rsid w:val="00971043"/>
    <w:rsid w:val="009711E3"/>
    <w:rsid w:val="0097238C"/>
    <w:rsid w:val="0097252C"/>
    <w:rsid w:val="00972AAF"/>
    <w:rsid w:val="00974638"/>
    <w:rsid w:val="00974801"/>
    <w:rsid w:val="009771D9"/>
    <w:rsid w:val="009778FD"/>
    <w:rsid w:val="009823DC"/>
    <w:rsid w:val="00983094"/>
    <w:rsid w:val="00984D94"/>
    <w:rsid w:val="009854F5"/>
    <w:rsid w:val="00985F46"/>
    <w:rsid w:val="009860FC"/>
    <w:rsid w:val="00986DD0"/>
    <w:rsid w:val="00987877"/>
    <w:rsid w:val="00987C1A"/>
    <w:rsid w:val="00990AD8"/>
    <w:rsid w:val="009915D3"/>
    <w:rsid w:val="00991A14"/>
    <w:rsid w:val="00991D21"/>
    <w:rsid w:val="009922E0"/>
    <w:rsid w:val="00993032"/>
    <w:rsid w:val="0099327B"/>
    <w:rsid w:val="00993589"/>
    <w:rsid w:val="009936C1"/>
    <w:rsid w:val="00993974"/>
    <w:rsid w:val="00994AB1"/>
    <w:rsid w:val="00994D31"/>
    <w:rsid w:val="00994DEF"/>
    <w:rsid w:val="0099510E"/>
    <w:rsid w:val="00995C60"/>
    <w:rsid w:val="00995E8A"/>
    <w:rsid w:val="0099605C"/>
    <w:rsid w:val="00996734"/>
    <w:rsid w:val="00997D16"/>
    <w:rsid w:val="009A0622"/>
    <w:rsid w:val="009A085A"/>
    <w:rsid w:val="009A1F58"/>
    <w:rsid w:val="009A22ED"/>
    <w:rsid w:val="009A2A67"/>
    <w:rsid w:val="009A2EF7"/>
    <w:rsid w:val="009A317B"/>
    <w:rsid w:val="009A3D80"/>
    <w:rsid w:val="009A4F81"/>
    <w:rsid w:val="009A4FE3"/>
    <w:rsid w:val="009A5293"/>
    <w:rsid w:val="009A5668"/>
    <w:rsid w:val="009A56F4"/>
    <w:rsid w:val="009A6B3B"/>
    <w:rsid w:val="009A6BCF"/>
    <w:rsid w:val="009A6F86"/>
    <w:rsid w:val="009A73D6"/>
    <w:rsid w:val="009A749A"/>
    <w:rsid w:val="009A795B"/>
    <w:rsid w:val="009A7A98"/>
    <w:rsid w:val="009B067B"/>
    <w:rsid w:val="009B156D"/>
    <w:rsid w:val="009B18A3"/>
    <w:rsid w:val="009B1E78"/>
    <w:rsid w:val="009B2CB5"/>
    <w:rsid w:val="009B365E"/>
    <w:rsid w:val="009B3A38"/>
    <w:rsid w:val="009B3DEA"/>
    <w:rsid w:val="009B3E25"/>
    <w:rsid w:val="009B3ECF"/>
    <w:rsid w:val="009B48D1"/>
    <w:rsid w:val="009B4C51"/>
    <w:rsid w:val="009B4E31"/>
    <w:rsid w:val="009B59A4"/>
    <w:rsid w:val="009B64F9"/>
    <w:rsid w:val="009C0AA1"/>
    <w:rsid w:val="009C1FA1"/>
    <w:rsid w:val="009C39A7"/>
    <w:rsid w:val="009C493F"/>
    <w:rsid w:val="009D11A1"/>
    <w:rsid w:val="009D21BF"/>
    <w:rsid w:val="009D2978"/>
    <w:rsid w:val="009D59EA"/>
    <w:rsid w:val="009D5F8C"/>
    <w:rsid w:val="009D6D20"/>
    <w:rsid w:val="009D7A8D"/>
    <w:rsid w:val="009E000B"/>
    <w:rsid w:val="009E0644"/>
    <w:rsid w:val="009E0729"/>
    <w:rsid w:val="009E1915"/>
    <w:rsid w:val="009E245C"/>
    <w:rsid w:val="009E3F0E"/>
    <w:rsid w:val="009E593D"/>
    <w:rsid w:val="009E59B6"/>
    <w:rsid w:val="009E64C0"/>
    <w:rsid w:val="009E6509"/>
    <w:rsid w:val="009E6880"/>
    <w:rsid w:val="009E70AE"/>
    <w:rsid w:val="009E7114"/>
    <w:rsid w:val="009E7DBC"/>
    <w:rsid w:val="009F15A6"/>
    <w:rsid w:val="009F1E90"/>
    <w:rsid w:val="009F3066"/>
    <w:rsid w:val="009F3523"/>
    <w:rsid w:val="009F37C8"/>
    <w:rsid w:val="009F4450"/>
    <w:rsid w:val="009F4EC8"/>
    <w:rsid w:val="009F545C"/>
    <w:rsid w:val="009F57D4"/>
    <w:rsid w:val="009F6881"/>
    <w:rsid w:val="009F6958"/>
    <w:rsid w:val="009F7BA9"/>
    <w:rsid w:val="00A0006C"/>
    <w:rsid w:val="00A0053E"/>
    <w:rsid w:val="00A00F85"/>
    <w:rsid w:val="00A01584"/>
    <w:rsid w:val="00A016CD"/>
    <w:rsid w:val="00A026CE"/>
    <w:rsid w:val="00A03D4E"/>
    <w:rsid w:val="00A0434D"/>
    <w:rsid w:val="00A05419"/>
    <w:rsid w:val="00A05A61"/>
    <w:rsid w:val="00A06244"/>
    <w:rsid w:val="00A065F7"/>
    <w:rsid w:val="00A06F23"/>
    <w:rsid w:val="00A074BD"/>
    <w:rsid w:val="00A07FE1"/>
    <w:rsid w:val="00A1013E"/>
    <w:rsid w:val="00A111D0"/>
    <w:rsid w:val="00A11FEB"/>
    <w:rsid w:val="00A120B5"/>
    <w:rsid w:val="00A1348C"/>
    <w:rsid w:val="00A1356A"/>
    <w:rsid w:val="00A137E0"/>
    <w:rsid w:val="00A1605F"/>
    <w:rsid w:val="00A16782"/>
    <w:rsid w:val="00A17834"/>
    <w:rsid w:val="00A21360"/>
    <w:rsid w:val="00A22221"/>
    <w:rsid w:val="00A2294B"/>
    <w:rsid w:val="00A22EA8"/>
    <w:rsid w:val="00A23E1D"/>
    <w:rsid w:val="00A24B1B"/>
    <w:rsid w:val="00A27869"/>
    <w:rsid w:val="00A30AB2"/>
    <w:rsid w:val="00A31072"/>
    <w:rsid w:val="00A31374"/>
    <w:rsid w:val="00A3184A"/>
    <w:rsid w:val="00A31C4D"/>
    <w:rsid w:val="00A32246"/>
    <w:rsid w:val="00A32E81"/>
    <w:rsid w:val="00A33051"/>
    <w:rsid w:val="00A33C26"/>
    <w:rsid w:val="00A33C9A"/>
    <w:rsid w:val="00A34CEB"/>
    <w:rsid w:val="00A353D2"/>
    <w:rsid w:val="00A355FE"/>
    <w:rsid w:val="00A35B7C"/>
    <w:rsid w:val="00A36413"/>
    <w:rsid w:val="00A366C0"/>
    <w:rsid w:val="00A36D30"/>
    <w:rsid w:val="00A36D4C"/>
    <w:rsid w:val="00A37FE7"/>
    <w:rsid w:val="00A40C40"/>
    <w:rsid w:val="00A415EF"/>
    <w:rsid w:val="00A41A0B"/>
    <w:rsid w:val="00A42A09"/>
    <w:rsid w:val="00A437D1"/>
    <w:rsid w:val="00A43A62"/>
    <w:rsid w:val="00A43B61"/>
    <w:rsid w:val="00A4532E"/>
    <w:rsid w:val="00A45E0C"/>
    <w:rsid w:val="00A50979"/>
    <w:rsid w:val="00A50FF0"/>
    <w:rsid w:val="00A52417"/>
    <w:rsid w:val="00A52703"/>
    <w:rsid w:val="00A52E08"/>
    <w:rsid w:val="00A53059"/>
    <w:rsid w:val="00A532ED"/>
    <w:rsid w:val="00A53466"/>
    <w:rsid w:val="00A535DB"/>
    <w:rsid w:val="00A5377F"/>
    <w:rsid w:val="00A548B4"/>
    <w:rsid w:val="00A54C46"/>
    <w:rsid w:val="00A5588E"/>
    <w:rsid w:val="00A5676E"/>
    <w:rsid w:val="00A5680B"/>
    <w:rsid w:val="00A56DF5"/>
    <w:rsid w:val="00A57321"/>
    <w:rsid w:val="00A60F1A"/>
    <w:rsid w:val="00A6143E"/>
    <w:rsid w:val="00A61DAF"/>
    <w:rsid w:val="00A61DC5"/>
    <w:rsid w:val="00A629FF"/>
    <w:rsid w:val="00A635A2"/>
    <w:rsid w:val="00A64542"/>
    <w:rsid w:val="00A651E6"/>
    <w:rsid w:val="00A652C3"/>
    <w:rsid w:val="00A65DF7"/>
    <w:rsid w:val="00A66A90"/>
    <w:rsid w:val="00A678CD"/>
    <w:rsid w:val="00A679B1"/>
    <w:rsid w:val="00A67E89"/>
    <w:rsid w:val="00A67FC7"/>
    <w:rsid w:val="00A7026E"/>
    <w:rsid w:val="00A704C9"/>
    <w:rsid w:val="00A71098"/>
    <w:rsid w:val="00A719F3"/>
    <w:rsid w:val="00A72958"/>
    <w:rsid w:val="00A72C89"/>
    <w:rsid w:val="00A72D1A"/>
    <w:rsid w:val="00A72D32"/>
    <w:rsid w:val="00A74ED3"/>
    <w:rsid w:val="00A75AFF"/>
    <w:rsid w:val="00A76751"/>
    <w:rsid w:val="00A772DA"/>
    <w:rsid w:val="00A8057F"/>
    <w:rsid w:val="00A80AC9"/>
    <w:rsid w:val="00A81E82"/>
    <w:rsid w:val="00A81F23"/>
    <w:rsid w:val="00A82031"/>
    <w:rsid w:val="00A833B1"/>
    <w:rsid w:val="00A8679C"/>
    <w:rsid w:val="00A87630"/>
    <w:rsid w:val="00A907BE"/>
    <w:rsid w:val="00A91385"/>
    <w:rsid w:val="00A92241"/>
    <w:rsid w:val="00A92895"/>
    <w:rsid w:val="00A93648"/>
    <w:rsid w:val="00A93D40"/>
    <w:rsid w:val="00A93FCE"/>
    <w:rsid w:val="00A9470F"/>
    <w:rsid w:val="00A9584F"/>
    <w:rsid w:val="00A9731E"/>
    <w:rsid w:val="00A97CD3"/>
    <w:rsid w:val="00AA05E0"/>
    <w:rsid w:val="00AA14D9"/>
    <w:rsid w:val="00AA1886"/>
    <w:rsid w:val="00AA1DC7"/>
    <w:rsid w:val="00AA1F4A"/>
    <w:rsid w:val="00AA2A41"/>
    <w:rsid w:val="00AA45B2"/>
    <w:rsid w:val="00AA7DDB"/>
    <w:rsid w:val="00AB0359"/>
    <w:rsid w:val="00AB0C5F"/>
    <w:rsid w:val="00AB2CC0"/>
    <w:rsid w:val="00AB3FD4"/>
    <w:rsid w:val="00AB4A62"/>
    <w:rsid w:val="00AB53AF"/>
    <w:rsid w:val="00AB5529"/>
    <w:rsid w:val="00AB6828"/>
    <w:rsid w:val="00AC02E9"/>
    <w:rsid w:val="00AC063A"/>
    <w:rsid w:val="00AC0BCC"/>
    <w:rsid w:val="00AC0D7D"/>
    <w:rsid w:val="00AC0DE7"/>
    <w:rsid w:val="00AC180F"/>
    <w:rsid w:val="00AC2574"/>
    <w:rsid w:val="00AC44C1"/>
    <w:rsid w:val="00AC490F"/>
    <w:rsid w:val="00AC4D55"/>
    <w:rsid w:val="00AC4DC5"/>
    <w:rsid w:val="00AC5410"/>
    <w:rsid w:val="00AC5A10"/>
    <w:rsid w:val="00AC5F96"/>
    <w:rsid w:val="00AC73DB"/>
    <w:rsid w:val="00AC76A4"/>
    <w:rsid w:val="00AC7A86"/>
    <w:rsid w:val="00AD07AC"/>
    <w:rsid w:val="00AD0ADE"/>
    <w:rsid w:val="00AD11CB"/>
    <w:rsid w:val="00AD2E56"/>
    <w:rsid w:val="00AD33B3"/>
    <w:rsid w:val="00AD340B"/>
    <w:rsid w:val="00AD43B8"/>
    <w:rsid w:val="00AD46FD"/>
    <w:rsid w:val="00AD4B62"/>
    <w:rsid w:val="00AD5139"/>
    <w:rsid w:val="00AD6C2F"/>
    <w:rsid w:val="00AE0FC4"/>
    <w:rsid w:val="00AE17BC"/>
    <w:rsid w:val="00AE1DBE"/>
    <w:rsid w:val="00AE20D2"/>
    <w:rsid w:val="00AE2E38"/>
    <w:rsid w:val="00AE2E53"/>
    <w:rsid w:val="00AE3C89"/>
    <w:rsid w:val="00AE4043"/>
    <w:rsid w:val="00AE46CC"/>
    <w:rsid w:val="00AE5285"/>
    <w:rsid w:val="00AE5474"/>
    <w:rsid w:val="00AE6A27"/>
    <w:rsid w:val="00AE7B38"/>
    <w:rsid w:val="00AF10D1"/>
    <w:rsid w:val="00AF22A1"/>
    <w:rsid w:val="00AF3918"/>
    <w:rsid w:val="00AF3941"/>
    <w:rsid w:val="00AF4FBC"/>
    <w:rsid w:val="00AF5743"/>
    <w:rsid w:val="00AF5F2A"/>
    <w:rsid w:val="00AF6172"/>
    <w:rsid w:val="00AF6659"/>
    <w:rsid w:val="00AF6E01"/>
    <w:rsid w:val="00AF6FDE"/>
    <w:rsid w:val="00AF7A14"/>
    <w:rsid w:val="00AF7A24"/>
    <w:rsid w:val="00AF7CC1"/>
    <w:rsid w:val="00AF7D5B"/>
    <w:rsid w:val="00AF7EAB"/>
    <w:rsid w:val="00B01511"/>
    <w:rsid w:val="00B01E0E"/>
    <w:rsid w:val="00B02736"/>
    <w:rsid w:val="00B03BE2"/>
    <w:rsid w:val="00B05414"/>
    <w:rsid w:val="00B0547C"/>
    <w:rsid w:val="00B05881"/>
    <w:rsid w:val="00B05C1E"/>
    <w:rsid w:val="00B06215"/>
    <w:rsid w:val="00B06D73"/>
    <w:rsid w:val="00B07B4B"/>
    <w:rsid w:val="00B1050B"/>
    <w:rsid w:val="00B11DEC"/>
    <w:rsid w:val="00B122E1"/>
    <w:rsid w:val="00B14381"/>
    <w:rsid w:val="00B15873"/>
    <w:rsid w:val="00B166D2"/>
    <w:rsid w:val="00B16B47"/>
    <w:rsid w:val="00B16C11"/>
    <w:rsid w:val="00B170EF"/>
    <w:rsid w:val="00B200A4"/>
    <w:rsid w:val="00B22016"/>
    <w:rsid w:val="00B24CA5"/>
    <w:rsid w:val="00B2574D"/>
    <w:rsid w:val="00B25E06"/>
    <w:rsid w:val="00B2757F"/>
    <w:rsid w:val="00B2771A"/>
    <w:rsid w:val="00B3082D"/>
    <w:rsid w:val="00B321C1"/>
    <w:rsid w:val="00B3392E"/>
    <w:rsid w:val="00B35D58"/>
    <w:rsid w:val="00B41310"/>
    <w:rsid w:val="00B41A03"/>
    <w:rsid w:val="00B46361"/>
    <w:rsid w:val="00B46BC3"/>
    <w:rsid w:val="00B51770"/>
    <w:rsid w:val="00B52FE1"/>
    <w:rsid w:val="00B538EF"/>
    <w:rsid w:val="00B53AB4"/>
    <w:rsid w:val="00B53E26"/>
    <w:rsid w:val="00B54D1C"/>
    <w:rsid w:val="00B55AB5"/>
    <w:rsid w:val="00B55D10"/>
    <w:rsid w:val="00B55FC3"/>
    <w:rsid w:val="00B569A5"/>
    <w:rsid w:val="00B56B78"/>
    <w:rsid w:val="00B60941"/>
    <w:rsid w:val="00B60988"/>
    <w:rsid w:val="00B62249"/>
    <w:rsid w:val="00B62D53"/>
    <w:rsid w:val="00B63BBE"/>
    <w:rsid w:val="00B6401A"/>
    <w:rsid w:val="00B65141"/>
    <w:rsid w:val="00B65D08"/>
    <w:rsid w:val="00B65EAD"/>
    <w:rsid w:val="00B65FF5"/>
    <w:rsid w:val="00B669ED"/>
    <w:rsid w:val="00B66C7A"/>
    <w:rsid w:val="00B67375"/>
    <w:rsid w:val="00B67FB0"/>
    <w:rsid w:val="00B70A47"/>
    <w:rsid w:val="00B7160A"/>
    <w:rsid w:val="00B7170E"/>
    <w:rsid w:val="00B71C61"/>
    <w:rsid w:val="00B71DC5"/>
    <w:rsid w:val="00B72B85"/>
    <w:rsid w:val="00B73487"/>
    <w:rsid w:val="00B73925"/>
    <w:rsid w:val="00B743A7"/>
    <w:rsid w:val="00B7482F"/>
    <w:rsid w:val="00B74B3F"/>
    <w:rsid w:val="00B74D74"/>
    <w:rsid w:val="00B7566C"/>
    <w:rsid w:val="00B762A8"/>
    <w:rsid w:val="00B768FE"/>
    <w:rsid w:val="00B7717F"/>
    <w:rsid w:val="00B776A7"/>
    <w:rsid w:val="00B80681"/>
    <w:rsid w:val="00B82A53"/>
    <w:rsid w:val="00B8356E"/>
    <w:rsid w:val="00B838F0"/>
    <w:rsid w:val="00B83A2A"/>
    <w:rsid w:val="00B841E2"/>
    <w:rsid w:val="00B84A22"/>
    <w:rsid w:val="00B85632"/>
    <w:rsid w:val="00B86708"/>
    <w:rsid w:val="00B874E6"/>
    <w:rsid w:val="00B879D4"/>
    <w:rsid w:val="00B91816"/>
    <w:rsid w:val="00B9273B"/>
    <w:rsid w:val="00B92D12"/>
    <w:rsid w:val="00B937AE"/>
    <w:rsid w:val="00B944EC"/>
    <w:rsid w:val="00B948D1"/>
    <w:rsid w:val="00B94E1F"/>
    <w:rsid w:val="00B95ED5"/>
    <w:rsid w:val="00B95F63"/>
    <w:rsid w:val="00B967F9"/>
    <w:rsid w:val="00B96D8D"/>
    <w:rsid w:val="00B97F2F"/>
    <w:rsid w:val="00BA0F11"/>
    <w:rsid w:val="00BA1C2C"/>
    <w:rsid w:val="00BA545F"/>
    <w:rsid w:val="00BA62C4"/>
    <w:rsid w:val="00BA6B89"/>
    <w:rsid w:val="00BA7D5D"/>
    <w:rsid w:val="00BB0600"/>
    <w:rsid w:val="00BB06DE"/>
    <w:rsid w:val="00BB143C"/>
    <w:rsid w:val="00BB17D7"/>
    <w:rsid w:val="00BB2057"/>
    <w:rsid w:val="00BB44A6"/>
    <w:rsid w:val="00BB4D8D"/>
    <w:rsid w:val="00BB501C"/>
    <w:rsid w:val="00BB5D5A"/>
    <w:rsid w:val="00BB6E9D"/>
    <w:rsid w:val="00BB7DAD"/>
    <w:rsid w:val="00BC1D96"/>
    <w:rsid w:val="00BC3BBA"/>
    <w:rsid w:val="00BC4C6F"/>
    <w:rsid w:val="00BC50B4"/>
    <w:rsid w:val="00BC50C6"/>
    <w:rsid w:val="00BC5901"/>
    <w:rsid w:val="00BC60CE"/>
    <w:rsid w:val="00BC6768"/>
    <w:rsid w:val="00BC6A1E"/>
    <w:rsid w:val="00BC7811"/>
    <w:rsid w:val="00BC7B25"/>
    <w:rsid w:val="00BD03B8"/>
    <w:rsid w:val="00BD22B8"/>
    <w:rsid w:val="00BD29A0"/>
    <w:rsid w:val="00BD2BA6"/>
    <w:rsid w:val="00BD37BE"/>
    <w:rsid w:val="00BD38FC"/>
    <w:rsid w:val="00BD3B74"/>
    <w:rsid w:val="00BD4238"/>
    <w:rsid w:val="00BD5B06"/>
    <w:rsid w:val="00BD5D6E"/>
    <w:rsid w:val="00BD68DE"/>
    <w:rsid w:val="00BE0BCC"/>
    <w:rsid w:val="00BE0D09"/>
    <w:rsid w:val="00BE136F"/>
    <w:rsid w:val="00BE1B46"/>
    <w:rsid w:val="00BE1BC7"/>
    <w:rsid w:val="00BE31C1"/>
    <w:rsid w:val="00BE3209"/>
    <w:rsid w:val="00BE3AD6"/>
    <w:rsid w:val="00BE568A"/>
    <w:rsid w:val="00BE681E"/>
    <w:rsid w:val="00BE6877"/>
    <w:rsid w:val="00BE6F9A"/>
    <w:rsid w:val="00BE6FD5"/>
    <w:rsid w:val="00BE72AA"/>
    <w:rsid w:val="00BE7ABF"/>
    <w:rsid w:val="00BE7AFC"/>
    <w:rsid w:val="00BE7B3D"/>
    <w:rsid w:val="00BE7DC3"/>
    <w:rsid w:val="00BF3283"/>
    <w:rsid w:val="00BF3342"/>
    <w:rsid w:val="00BF41AF"/>
    <w:rsid w:val="00BF51B1"/>
    <w:rsid w:val="00BF5551"/>
    <w:rsid w:val="00BF5F42"/>
    <w:rsid w:val="00BF6973"/>
    <w:rsid w:val="00BF7594"/>
    <w:rsid w:val="00C000BB"/>
    <w:rsid w:val="00C00688"/>
    <w:rsid w:val="00C00800"/>
    <w:rsid w:val="00C00D2F"/>
    <w:rsid w:val="00C00E7E"/>
    <w:rsid w:val="00C0226B"/>
    <w:rsid w:val="00C025B3"/>
    <w:rsid w:val="00C025F8"/>
    <w:rsid w:val="00C038C8"/>
    <w:rsid w:val="00C040BD"/>
    <w:rsid w:val="00C0499E"/>
    <w:rsid w:val="00C051F4"/>
    <w:rsid w:val="00C05568"/>
    <w:rsid w:val="00C06283"/>
    <w:rsid w:val="00C07FDE"/>
    <w:rsid w:val="00C116CC"/>
    <w:rsid w:val="00C11E42"/>
    <w:rsid w:val="00C120DD"/>
    <w:rsid w:val="00C12317"/>
    <w:rsid w:val="00C125FE"/>
    <w:rsid w:val="00C12718"/>
    <w:rsid w:val="00C1271E"/>
    <w:rsid w:val="00C139C6"/>
    <w:rsid w:val="00C14963"/>
    <w:rsid w:val="00C16316"/>
    <w:rsid w:val="00C168BC"/>
    <w:rsid w:val="00C169FF"/>
    <w:rsid w:val="00C170A9"/>
    <w:rsid w:val="00C175E3"/>
    <w:rsid w:val="00C20054"/>
    <w:rsid w:val="00C20064"/>
    <w:rsid w:val="00C2081D"/>
    <w:rsid w:val="00C2157C"/>
    <w:rsid w:val="00C2189C"/>
    <w:rsid w:val="00C21916"/>
    <w:rsid w:val="00C219AD"/>
    <w:rsid w:val="00C21C6B"/>
    <w:rsid w:val="00C21E9C"/>
    <w:rsid w:val="00C22806"/>
    <w:rsid w:val="00C22B22"/>
    <w:rsid w:val="00C233F7"/>
    <w:rsid w:val="00C25A78"/>
    <w:rsid w:val="00C25F81"/>
    <w:rsid w:val="00C26497"/>
    <w:rsid w:val="00C31654"/>
    <w:rsid w:val="00C32DFF"/>
    <w:rsid w:val="00C33300"/>
    <w:rsid w:val="00C33FEE"/>
    <w:rsid w:val="00C3418A"/>
    <w:rsid w:val="00C350D3"/>
    <w:rsid w:val="00C35937"/>
    <w:rsid w:val="00C35C9B"/>
    <w:rsid w:val="00C36DF8"/>
    <w:rsid w:val="00C37556"/>
    <w:rsid w:val="00C37C6F"/>
    <w:rsid w:val="00C4089B"/>
    <w:rsid w:val="00C4251F"/>
    <w:rsid w:val="00C43DA2"/>
    <w:rsid w:val="00C45BE6"/>
    <w:rsid w:val="00C46EED"/>
    <w:rsid w:val="00C50074"/>
    <w:rsid w:val="00C51ABE"/>
    <w:rsid w:val="00C5220A"/>
    <w:rsid w:val="00C524BB"/>
    <w:rsid w:val="00C54FA3"/>
    <w:rsid w:val="00C55078"/>
    <w:rsid w:val="00C55186"/>
    <w:rsid w:val="00C554A3"/>
    <w:rsid w:val="00C566F9"/>
    <w:rsid w:val="00C6101E"/>
    <w:rsid w:val="00C611D1"/>
    <w:rsid w:val="00C61F87"/>
    <w:rsid w:val="00C622B9"/>
    <w:rsid w:val="00C628B5"/>
    <w:rsid w:val="00C633CE"/>
    <w:rsid w:val="00C63972"/>
    <w:rsid w:val="00C63D31"/>
    <w:rsid w:val="00C64290"/>
    <w:rsid w:val="00C652FA"/>
    <w:rsid w:val="00C6545D"/>
    <w:rsid w:val="00C660E3"/>
    <w:rsid w:val="00C6675A"/>
    <w:rsid w:val="00C66C6A"/>
    <w:rsid w:val="00C66F46"/>
    <w:rsid w:val="00C70BDE"/>
    <w:rsid w:val="00C7146B"/>
    <w:rsid w:val="00C71646"/>
    <w:rsid w:val="00C72864"/>
    <w:rsid w:val="00C7367C"/>
    <w:rsid w:val="00C73D86"/>
    <w:rsid w:val="00C73EED"/>
    <w:rsid w:val="00C743DF"/>
    <w:rsid w:val="00C76087"/>
    <w:rsid w:val="00C760E1"/>
    <w:rsid w:val="00C762CC"/>
    <w:rsid w:val="00C76F3B"/>
    <w:rsid w:val="00C8007F"/>
    <w:rsid w:val="00C826EF"/>
    <w:rsid w:val="00C828DE"/>
    <w:rsid w:val="00C82D9B"/>
    <w:rsid w:val="00C83405"/>
    <w:rsid w:val="00C839CF"/>
    <w:rsid w:val="00C84AE5"/>
    <w:rsid w:val="00C8532C"/>
    <w:rsid w:val="00C85465"/>
    <w:rsid w:val="00C862D6"/>
    <w:rsid w:val="00C86F43"/>
    <w:rsid w:val="00C90907"/>
    <w:rsid w:val="00C91818"/>
    <w:rsid w:val="00C929C3"/>
    <w:rsid w:val="00C94184"/>
    <w:rsid w:val="00C945A1"/>
    <w:rsid w:val="00C96357"/>
    <w:rsid w:val="00C97133"/>
    <w:rsid w:val="00C97D05"/>
    <w:rsid w:val="00CA08BC"/>
    <w:rsid w:val="00CA2114"/>
    <w:rsid w:val="00CA34BA"/>
    <w:rsid w:val="00CA549A"/>
    <w:rsid w:val="00CA70F5"/>
    <w:rsid w:val="00CA7DB4"/>
    <w:rsid w:val="00CB0871"/>
    <w:rsid w:val="00CB2120"/>
    <w:rsid w:val="00CB2294"/>
    <w:rsid w:val="00CB22E4"/>
    <w:rsid w:val="00CB2E49"/>
    <w:rsid w:val="00CB3F28"/>
    <w:rsid w:val="00CB45A4"/>
    <w:rsid w:val="00CB5CB3"/>
    <w:rsid w:val="00CB6388"/>
    <w:rsid w:val="00CB6414"/>
    <w:rsid w:val="00CB6A0C"/>
    <w:rsid w:val="00CB6CBE"/>
    <w:rsid w:val="00CB7AC0"/>
    <w:rsid w:val="00CB7B50"/>
    <w:rsid w:val="00CB7DBC"/>
    <w:rsid w:val="00CB7E24"/>
    <w:rsid w:val="00CC0355"/>
    <w:rsid w:val="00CC07AB"/>
    <w:rsid w:val="00CC168F"/>
    <w:rsid w:val="00CC3007"/>
    <w:rsid w:val="00CC3399"/>
    <w:rsid w:val="00CC3B69"/>
    <w:rsid w:val="00CC45B0"/>
    <w:rsid w:val="00CC4E54"/>
    <w:rsid w:val="00CC5B0D"/>
    <w:rsid w:val="00CC5F7C"/>
    <w:rsid w:val="00CC5FD3"/>
    <w:rsid w:val="00CC623E"/>
    <w:rsid w:val="00CC6557"/>
    <w:rsid w:val="00CC67DF"/>
    <w:rsid w:val="00CC724F"/>
    <w:rsid w:val="00CC7E8C"/>
    <w:rsid w:val="00CD03BA"/>
    <w:rsid w:val="00CD17CB"/>
    <w:rsid w:val="00CD4E10"/>
    <w:rsid w:val="00CD6284"/>
    <w:rsid w:val="00CD6D1E"/>
    <w:rsid w:val="00CD7094"/>
    <w:rsid w:val="00CD7D3E"/>
    <w:rsid w:val="00CE0ECD"/>
    <w:rsid w:val="00CE15BC"/>
    <w:rsid w:val="00CE1E23"/>
    <w:rsid w:val="00CE2C23"/>
    <w:rsid w:val="00CE33D0"/>
    <w:rsid w:val="00CE3499"/>
    <w:rsid w:val="00CE5BD8"/>
    <w:rsid w:val="00CE7DBF"/>
    <w:rsid w:val="00CF096F"/>
    <w:rsid w:val="00CF1E53"/>
    <w:rsid w:val="00CF2A00"/>
    <w:rsid w:val="00CF42E8"/>
    <w:rsid w:val="00CF661A"/>
    <w:rsid w:val="00CF7C0D"/>
    <w:rsid w:val="00CF7F44"/>
    <w:rsid w:val="00D00150"/>
    <w:rsid w:val="00D00741"/>
    <w:rsid w:val="00D019C2"/>
    <w:rsid w:val="00D01A30"/>
    <w:rsid w:val="00D02146"/>
    <w:rsid w:val="00D03078"/>
    <w:rsid w:val="00D0396D"/>
    <w:rsid w:val="00D04A5C"/>
    <w:rsid w:val="00D05B5C"/>
    <w:rsid w:val="00D070F4"/>
    <w:rsid w:val="00D07B01"/>
    <w:rsid w:val="00D07BBD"/>
    <w:rsid w:val="00D07F08"/>
    <w:rsid w:val="00D105C1"/>
    <w:rsid w:val="00D10AEC"/>
    <w:rsid w:val="00D11A51"/>
    <w:rsid w:val="00D11C44"/>
    <w:rsid w:val="00D129CA"/>
    <w:rsid w:val="00D12B36"/>
    <w:rsid w:val="00D15774"/>
    <w:rsid w:val="00D17577"/>
    <w:rsid w:val="00D175FB"/>
    <w:rsid w:val="00D178EB"/>
    <w:rsid w:val="00D2142A"/>
    <w:rsid w:val="00D21E2C"/>
    <w:rsid w:val="00D229A9"/>
    <w:rsid w:val="00D236F7"/>
    <w:rsid w:val="00D23D0F"/>
    <w:rsid w:val="00D240E3"/>
    <w:rsid w:val="00D2421F"/>
    <w:rsid w:val="00D243EC"/>
    <w:rsid w:val="00D246BA"/>
    <w:rsid w:val="00D2546C"/>
    <w:rsid w:val="00D261DC"/>
    <w:rsid w:val="00D26AD5"/>
    <w:rsid w:val="00D271B3"/>
    <w:rsid w:val="00D27E3F"/>
    <w:rsid w:val="00D303E9"/>
    <w:rsid w:val="00D31002"/>
    <w:rsid w:val="00D31C4A"/>
    <w:rsid w:val="00D3209F"/>
    <w:rsid w:val="00D323EE"/>
    <w:rsid w:val="00D333BA"/>
    <w:rsid w:val="00D336EE"/>
    <w:rsid w:val="00D3456B"/>
    <w:rsid w:val="00D35423"/>
    <w:rsid w:val="00D37AA8"/>
    <w:rsid w:val="00D40C9E"/>
    <w:rsid w:val="00D40F66"/>
    <w:rsid w:val="00D43AFA"/>
    <w:rsid w:val="00D443AC"/>
    <w:rsid w:val="00D45140"/>
    <w:rsid w:val="00D46422"/>
    <w:rsid w:val="00D50A6A"/>
    <w:rsid w:val="00D50B72"/>
    <w:rsid w:val="00D5151C"/>
    <w:rsid w:val="00D51571"/>
    <w:rsid w:val="00D51E46"/>
    <w:rsid w:val="00D52E25"/>
    <w:rsid w:val="00D55795"/>
    <w:rsid w:val="00D557D6"/>
    <w:rsid w:val="00D55C69"/>
    <w:rsid w:val="00D560B1"/>
    <w:rsid w:val="00D56A0A"/>
    <w:rsid w:val="00D56C87"/>
    <w:rsid w:val="00D57D3F"/>
    <w:rsid w:val="00D60B86"/>
    <w:rsid w:val="00D62DCF"/>
    <w:rsid w:val="00D62EAD"/>
    <w:rsid w:val="00D63759"/>
    <w:rsid w:val="00D63AD5"/>
    <w:rsid w:val="00D65B64"/>
    <w:rsid w:val="00D65B9C"/>
    <w:rsid w:val="00D65DC3"/>
    <w:rsid w:val="00D673AD"/>
    <w:rsid w:val="00D70297"/>
    <w:rsid w:val="00D70299"/>
    <w:rsid w:val="00D70870"/>
    <w:rsid w:val="00D7140A"/>
    <w:rsid w:val="00D73557"/>
    <w:rsid w:val="00D73897"/>
    <w:rsid w:val="00D738AB"/>
    <w:rsid w:val="00D74309"/>
    <w:rsid w:val="00D76B45"/>
    <w:rsid w:val="00D77734"/>
    <w:rsid w:val="00D804FA"/>
    <w:rsid w:val="00D80E33"/>
    <w:rsid w:val="00D80EBA"/>
    <w:rsid w:val="00D81FAC"/>
    <w:rsid w:val="00D8226D"/>
    <w:rsid w:val="00D83BB7"/>
    <w:rsid w:val="00D83DDB"/>
    <w:rsid w:val="00D84033"/>
    <w:rsid w:val="00D84092"/>
    <w:rsid w:val="00D844B6"/>
    <w:rsid w:val="00D85300"/>
    <w:rsid w:val="00D855A6"/>
    <w:rsid w:val="00D857B5"/>
    <w:rsid w:val="00D86077"/>
    <w:rsid w:val="00D868B5"/>
    <w:rsid w:val="00D86E78"/>
    <w:rsid w:val="00D878EF"/>
    <w:rsid w:val="00D91980"/>
    <w:rsid w:val="00D92A39"/>
    <w:rsid w:val="00D93083"/>
    <w:rsid w:val="00D933EE"/>
    <w:rsid w:val="00D93526"/>
    <w:rsid w:val="00D9494A"/>
    <w:rsid w:val="00D94B99"/>
    <w:rsid w:val="00D94DF0"/>
    <w:rsid w:val="00D95805"/>
    <w:rsid w:val="00D972CA"/>
    <w:rsid w:val="00DA160C"/>
    <w:rsid w:val="00DA1A7A"/>
    <w:rsid w:val="00DA1BE6"/>
    <w:rsid w:val="00DA3D25"/>
    <w:rsid w:val="00DA484B"/>
    <w:rsid w:val="00DA53C7"/>
    <w:rsid w:val="00DA5826"/>
    <w:rsid w:val="00DA716D"/>
    <w:rsid w:val="00DA7CB4"/>
    <w:rsid w:val="00DA7FDB"/>
    <w:rsid w:val="00DB1226"/>
    <w:rsid w:val="00DB203F"/>
    <w:rsid w:val="00DB230F"/>
    <w:rsid w:val="00DB2A49"/>
    <w:rsid w:val="00DB333D"/>
    <w:rsid w:val="00DB3D40"/>
    <w:rsid w:val="00DB52E0"/>
    <w:rsid w:val="00DB674B"/>
    <w:rsid w:val="00DB7088"/>
    <w:rsid w:val="00DC02EB"/>
    <w:rsid w:val="00DC1366"/>
    <w:rsid w:val="00DC1F4B"/>
    <w:rsid w:val="00DC38A0"/>
    <w:rsid w:val="00DC6231"/>
    <w:rsid w:val="00DC6EB2"/>
    <w:rsid w:val="00DD149F"/>
    <w:rsid w:val="00DD1636"/>
    <w:rsid w:val="00DD1AD3"/>
    <w:rsid w:val="00DD274C"/>
    <w:rsid w:val="00DD34C1"/>
    <w:rsid w:val="00DD3BFB"/>
    <w:rsid w:val="00DD41B8"/>
    <w:rsid w:val="00DD441C"/>
    <w:rsid w:val="00DD4B14"/>
    <w:rsid w:val="00DD5EF4"/>
    <w:rsid w:val="00DD6AD0"/>
    <w:rsid w:val="00DD6D0B"/>
    <w:rsid w:val="00DD7D58"/>
    <w:rsid w:val="00DE007E"/>
    <w:rsid w:val="00DE0A86"/>
    <w:rsid w:val="00DE1476"/>
    <w:rsid w:val="00DE33B1"/>
    <w:rsid w:val="00DE3451"/>
    <w:rsid w:val="00DE36A6"/>
    <w:rsid w:val="00DE42B8"/>
    <w:rsid w:val="00DE4D24"/>
    <w:rsid w:val="00DE4E4C"/>
    <w:rsid w:val="00DE5ED2"/>
    <w:rsid w:val="00DE6754"/>
    <w:rsid w:val="00DE7286"/>
    <w:rsid w:val="00DE7DC3"/>
    <w:rsid w:val="00DF0337"/>
    <w:rsid w:val="00DF3130"/>
    <w:rsid w:val="00DF3C97"/>
    <w:rsid w:val="00DF4822"/>
    <w:rsid w:val="00DF57CC"/>
    <w:rsid w:val="00DF6655"/>
    <w:rsid w:val="00DF6EF3"/>
    <w:rsid w:val="00DF7F28"/>
    <w:rsid w:val="00E00013"/>
    <w:rsid w:val="00E008EE"/>
    <w:rsid w:val="00E01267"/>
    <w:rsid w:val="00E014F8"/>
    <w:rsid w:val="00E02C5D"/>
    <w:rsid w:val="00E0329B"/>
    <w:rsid w:val="00E0520E"/>
    <w:rsid w:val="00E05BEA"/>
    <w:rsid w:val="00E06191"/>
    <w:rsid w:val="00E068A9"/>
    <w:rsid w:val="00E06D7C"/>
    <w:rsid w:val="00E073FA"/>
    <w:rsid w:val="00E07536"/>
    <w:rsid w:val="00E07AAA"/>
    <w:rsid w:val="00E07AAD"/>
    <w:rsid w:val="00E07D6D"/>
    <w:rsid w:val="00E10701"/>
    <w:rsid w:val="00E11516"/>
    <w:rsid w:val="00E123BC"/>
    <w:rsid w:val="00E12AAE"/>
    <w:rsid w:val="00E12FCF"/>
    <w:rsid w:val="00E13807"/>
    <w:rsid w:val="00E13F02"/>
    <w:rsid w:val="00E1510F"/>
    <w:rsid w:val="00E151C2"/>
    <w:rsid w:val="00E157D0"/>
    <w:rsid w:val="00E1623F"/>
    <w:rsid w:val="00E16444"/>
    <w:rsid w:val="00E1773B"/>
    <w:rsid w:val="00E17B0F"/>
    <w:rsid w:val="00E20A39"/>
    <w:rsid w:val="00E210BC"/>
    <w:rsid w:val="00E21B57"/>
    <w:rsid w:val="00E229DF"/>
    <w:rsid w:val="00E24AEC"/>
    <w:rsid w:val="00E26008"/>
    <w:rsid w:val="00E271C0"/>
    <w:rsid w:val="00E27571"/>
    <w:rsid w:val="00E301A7"/>
    <w:rsid w:val="00E314A8"/>
    <w:rsid w:val="00E317B9"/>
    <w:rsid w:val="00E318AD"/>
    <w:rsid w:val="00E31E84"/>
    <w:rsid w:val="00E323FC"/>
    <w:rsid w:val="00E32993"/>
    <w:rsid w:val="00E32D77"/>
    <w:rsid w:val="00E34304"/>
    <w:rsid w:val="00E35EFC"/>
    <w:rsid w:val="00E36071"/>
    <w:rsid w:val="00E37B47"/>
    <w:rsid w:val="00E402C5"/>
    <w:rsid w:val="00E405B4"/>
    <w:rsid w:val="00E41967"/>
    <w:rsid w:val="00E42025"/>
    <w:rsid w:val="00E42EC5"/>
    <w:rsid w:val="00E43C00"/>
    <w:rsid w:val="00E43D98"/>
    <w:rsid w:val="00E451CC"/>
    <w:rsid w:val="00E454C3"/>
    <w:rsid w:val="00E45C82"/>
    <w:rsid w:val="00E461B3"/>
    <w:rsid w:val="00E50994"/>
    <w:rsid w:val="00E51178"/>
    <w:rsid w:val="00E51396"/>
    <w:rsid w:val="00E5221B"/>
    <w:rsid w:val="00E52D37"/>
    <w:rsid w:val="00E52DCD"/>
    <w:rsid w:val="00E53F01"/>
    <w:rsid w:val="00E54EE0"/>
    <w:rsid w:val="00E55A39"/>
    <w:rsid w:val="00E567C4"/>
    <w:rsid w:val="00E56CD7"/>
    <w:rsid w:val="00E6075C"/>
    <w:rsid w:val="00E60BE6"/>
    <w:rsid w:val="00E6128A"/>
    <w:rsid w:val="00E6143D"/>
    <w:rsid w:val="00E62238"/>
    <w:rsid w:val="00E62DC2"/>
    <w:rsid w:val="00E630B5"/>
    <w:rsid w:val="00E63EA4"/>
    <w:rsid w:val="00E6557E"/>
    <w:rsid w:val="00E661CA"/>
    <w:rsid w:val="00E6638E"/>
    <w:rsid w:val="00E66FD8"/>
    <w:rsid w:val="00E67F50"/>
    <w:rsid w:val="00E70197"/>
    <w:rsid w:val="00E70BC1"/>
    <w:rsid w:val="00E74F4F"/>
    <w:rsid w:val="00E756CC"/>
    <w:rsid w:val="00E758E6"/>
    <w:rsid w:val="00E76FD3"/>
    <w:rsid w:val="00E77613"/>
    <w:rsid w:val="00E779D1"/>
    <w:rsid w:val="00E80241"/>
    <w:rsid w:val="00E806D4"/>
    <w:rsid w:val="00E82EF0"/>
    <w:rsid w:val="00E8385F"/>
    <w:rsid w:val="00E83F10"/>
    <w:rsid w:val="00E84E8E"/>
    <w:rsid w:val="00E84F28"/>
    <w:rsid w:val="00E8788A"/>
    <w:rsid w:val="00E91668"/>
    <w:rsid w:val="00E91B46"/>
    <w:rsid w:val="00E93D1B"/>
    <w:rsid w:val="00E93F8C"/>
    <w:rsid w:val="00E9446D"/>
    <w:rsid w:val="00E94FE9"/>
    <w:rsid w:val="00E964D7"/>
    <w:rsid w:val="00E977A9"/>
    <w:rsid w:val="00EA1DD0"/>
    <w:rsid w:val="00EA21DB"/>
    <w:rsid w:val="00EA2EF4"/>
    <w:rsid w:val="00EA3C06"/>
    <w:rsid w:val="00EA4C78"/>
    <w:rsid w:val="00EA4FE1"/>
    <w:rsid w:val="00EA536E"/>
    <w:rsid w:val="00EA56EB"/>
    <w:rsid w:val="00EA5BE7"/>
    <w:rsid w:val="00EA6611"/>
    <w:rsid w:val="00EA661E"/>
    <w:rsid w:val="00EA6671"/>
    <w:rsid w:val="00EA7BFD"/>
    <w:rsid w:val="00EB2B9A"/>
    <w:rsid w:val="00EB2DE3"/>
    <w:rsid w:val="00EB2FB0"/>
    <w:rsid w:val="00EB39C7"/>
    <w:rsid w:val="00EB435C"/>
    <w:rsid w:val="00EB4835"/>
    <w:rsid w:val="00EB5136"/>
    <w:rsid w:val="00EB6B35"/>
    <w:rsid w:val="00EB7205"/>
    <w:rsid w:val="00EC0DB0"/>
    <w:rsid w:val="00EC0DDD"/>
    <w:rsid w:val="00EC2191"/>
    <w:rsid w:val="00EC24CB"/>
    <w:rsid w:val="00EC4C3D"/>
    <w:rsid w:val="00EC4D8E"/>
    <w:rsid w:val="00EC5267"/>
    <w:rsid w:val="00EC542F"/>
    <w:rsid w:val="00EC5874"/>
    <w:rsid w:val="00EC5E16"/>
    <w:rsid w:val="00EC67B3"/>
    <w:rsid w:val="00ED03AF"/>
    <w:rsid w:val="00ED178A"/>
    <w:rsid w:val="00ED197F"/>
    <w:rsid w:val="00ED3968"/>
    <w:rsid w:val="00ED51A4"/>
    <w:rsid w:val="00ED5FB7"/>
    <w:rsid w:val="00ED67F5"/>
    <w:rsid w:val="00ED739D"/>
    <w:rsid w:val="00ED7979"/>
    <w:rsid w:val="00EE0670"/>
    <w:rsid w:val="00EE077A"/>
    <w:rsid w:val="00EE2112"/>
    <w:rsid w:val="00EE3453"/>
    <w:rsid w:val="00EE3DA7"/>
    <w:rsid w:val="00EE45B3"/>
    <w:rsid w:val="00EE4CEC"/>
    <w:rsid w:val="00EE5293"/>
    <w:rsid w:val="00EE5981"/>
    <w:rsid w:val="00EE5A9B"/>
    <w:rsid w:val="00EE5BD6"/>
    <w:rsid w:val="00EE7372"/>
    <w:rsid w:val="00EE7388"/>
    <w:rsid w:val="00EE7916"/>
    <w:rsid w:val="00EF0013"/>
    <w:rsid w:val="00EF0FFF"/>
    <w:rsid w:val="00EF256B"/>
    <w:rsid w:val="00EF319C"/>
    <w:rsid w:val="00EF33DF"/>
    <w:rsid w:val="00EF3517"/>
    <w:rsid w:val="00EF4A43"/>
    <w:rsid w:val="00EF4D0E"/>
    <w:rsid w:val="00EF5808"/>
    <w:rsid w:val="00EF60D3"/>
    <w:rsid w:val="00EF649E"/>
    <w:rsid w:val="00EF6AC2"/>
    <w:rsid w:val="00F00366"/>
    <w:rsid w:val="00F00840"/>
    <w:rsid w:val="00F01838"/>
    <w:rsid w:val="00F01892"/>
    <w:rsid w:val="00F032A4"/>
    <w:rsid w:val="00F0474F"/>
    <w:rsid w:val="00F05EDD"/>
    <w:rsid w:val="00F06F60"/>
    <w:rsid w:val="00F07B76"/>
    <w:rsid w:val="00F07BC0"/>
    <w:rsid w:val="00F101C5"/>
    <w:rsid w:val="00F107DF"/>
    <w:rsid w:val="00F1097C"/>
    <w:rsid w:val="00F12356"/>
    <w:rsid w:val="00F12D9D"/>
    <w:rsid w:val="00F139E5"/>
    <w:rsid w:val="00F1422E"/>
    <w:rsid w:val="00F16280"/>
    <w:rsid w:val="00F16F68"/>
    <w:rsid w:val="00F17C40"/>
    <w:rsid w:val="00F21494"/>
    <w:rsid w:val="00F214A0"/>
    <w:rsid w:val="00F21735"/>
    <w:rsid w:val="00F218B8"/>
    <w:rsid w:val="00F22ADB"/>
    <w:rsid w:val="00F249BB"/>
    <w:rsid w:val="00F262BD"/>
    <w:rsid w:val="00F26CCF"/>
    <w:rsid w:val="00F27DE5"/>
    <w:rsid w:val="00F27EBF"/>
    <w:rsid w:val="00F30087"/>
    <w:rsid w:val="00F30739"/>
    <w:rsid w:val="00F30822"/>
    <w:rsid w:val="00F3160D"/>
    <w:rsid w:val="00F31824"/>
    <w:rsid w:val="00F31879"/>
    <w:rsid w:val="00F318B6"/>
    <w:rsid w:val="00F319A0"/>
    <w:rsid w:val="00F31F94"/>
    <w:rsid w:val="00F32EF4"/>
    <w:rsid w:val="00F331A5"/>
    <w:rsid w:val="00F332F6"/>
    <w:rsid w:val="00F347D3"/>
    <w:rsid w:val="00F35D0F"/>
    <w:rsid w:val="00F360CC"/>
    <w:rsid w:val="00F36DA6"/>
    <w:rsid w:val="00F378F5"/>
    <w:rsid w:val="00F41216"/>
    <w:rsid w:val="00F42448"/>
    <w:rsid w:val="00F434A3"/>
    <w:rsid w:val="00F436A3"/>
    <w:rsid w:val="00F43732"/>
    <w:rsid w:val="00F44218"/>
    <w:rsid w:val="00F445AF"/>
    <w:rsid w:val="00F44806"/>
    <w:rsid w:val="00F500C8"/>
    <w:rsid w:val="00F506DC"/>
    <w:rsid w:val="00F5071C"/>
    <w:rsid w:val="00F50FCC"/>
    <w:rsid w:val="00F53AB6"/>
    <w:rsid w:val="00F541B1"/>
    <w:rsid w:val="00F54A3C"/>
    <w:rsid w:val="00F55576"/>
    <w:rsid w:val="00F558D3"/>
    <w:rsid w:val="00F57307"/>
    <w:rsid w:val="00F5731B"/>
    <w:rsid w:val="00F6035D"/>
    <w:rsid w:val="00F60607"/>
    <w:rsid w:val="00F60F15"/>
    <w:rsid w:val="00F61BAB"/>
    <w:rsid w:val="00F62EBA"/>
    <w:rsid w:val="00F641F2"/>
    <w:rsid w:val="00F666BA"/>
    <w:rsid w:val="00F6797B"/>
    <w:rsid w:val="00F70592"/>
    <w:rsid w:val="00F70E79"/>
    <w:rsid w:val="00F70E7E"/>
    <w:rsid w:val="00F71705"/>
    <w:rsid w:val="00F71D97"/>
    <w:rsid w:val="00F74F35"/>
    <w:rsid w:val="00F7594C"/>
    <w:rsid w:val="00F7619B"/>
    <w:rsid w:val="00F76EAF"/>
    <w:rsid w:val="00F77B67"/>
    <w:rsid w:val="00F80DE8"/>
    <w:rsid w:val="00F813E4"/>
    <w:rsid w:val="00F82664"/>
    <w:rsid w:val="00F830B4"/>
    <w:rsid w:val="00F83165"/>
    <w:rsid w:val="00F836D5"/>
    <w:rsid w:val="00F83F29"/>
    <w:rsid w:val="00F84708"/>
    <w:rsid w:val="00F84C59"/>
    <w:rsid w:val="00F851AD"/>
    <w:rsid w:val="00F857D1"/>
    <w:rsid w:val="00F85D6D"/>
    <w:rsid w:val="00F85DC0"/>
    <w:rsid w:val="00F8716D"/>
    <w:rsid w:val="00F907FD"/>
    <w:rsid w:val="00F91A43"/>
    <w:rsid w:val="00F91CAC"/>
    <w:rsid w:val="00F925E2"/>
    <w:rsid w:val="00F92650"/>
    <w:rsid w:val="00F93406"/>
    <w:rsid w:val="00F937E2"/>
    <w:rsid w:val="00F94581"/>
    <w:rsid w:val="00F949B3"/>
    <w:rsid w:val="00F94BD0"/>
    <w:rsid w:val="00F952D9"/>
    <w:rsid w:val="00F95EFF"/>
    <w:rsid w:val="00F96853"/>
    <w:rsid w:val="00F9691B"/>
    <w:rsid w:val="00FA02DA"/>
    <w:rsid w:val="00FA051C"/>
    <w:rsid w:val="00FA135E"/>
    <w:rsid w:val="00FA143E"/>
    <w:rsid w:val="00FA2726"/>
    <w:rsid w:val="00FA2DFE"/>
    <w:rsid w:val="00FA5489"/>
    <w:rsid w:val="00FA591E"/>
    <w:rsid w:val="00FA59DE"/>
    <w:rsid w:val="00FA5E32"/>
    <w:rsid w:val="00FA6828"/>
    <w:rsid w:val="00FA6859"/>
    <w:rsid w:val="00FA689A"/>
    <w:rsid w:val="00FB08FB"/>
    <w:rsid w:val="00FB0DBD"/>
    <w:rsid w:val="00FB0F4F"/>
    <w:rsid w:val="00FB1103"/>
    <w:rsid w:val="00FB2919"/>
    <w:rsid w:val="00FB3A2C"/>
    <w:rsid w:val="00FB3C17"/>
    <w:rsid w:val="00FB5250"/>
    <w:rsid w:val="00FB668E"/>
    <w:rsid w:val="00FB67C7"/>
    <w:rsid w:val="00FB69C7"/>
    <w:rsid w:val="00FB73A0"/>
    <w:rsid w:val="00FC13B2"/>
    <w:rsid w:val="00FC3252"/>
    <w:rsid w:val="00FC34E4"/>
    <w:rsid w:val="00FC5A0D"/>
    <w:rsid w:val="00FC6AF0"/>
    <w:rsid w:val="00FC6C69"/>
    <w:rsid w:val="00FD1499"/>
    <w:rsid w:val="00FD1A09"/>
    <w:rsid w:val="00FD2817"/>
    <w:rsid w:val="00FD2B47"/>
    <w:rsid w:val="00FD2CDB"/>
    <w:rsid w:val="00FD3475"/>
    <w:rsid w:val="00FD3734"/>
    <w:rsid w:val="00FD5413"/>
    <w:rsid w:val="00FD5B36"/>
    <w:rsid w:val="00FD6F0C"/>
    <w:rsid w:val="00FD7806"/>
    <w:rsid w:val="00FE1DD1"/>
    <w:rsid w:val="00FE2080"/>
    <w:rsid w:val="00FE2DA1"/>
    <w:rsid w:val="00FE3190"/>
    <w:rsid w:val="00FE3651"/>
    <w:rsid w:val="00FE52C7"/>
    <w:rsid w:val="00FE6083"/>
    <w:rsid w:val="00FE6967"/>
    <w:rsid w:val="00FE6CC3"/>
    <w:rsid w:val="00FE7627"/>
    <w:rsid w:val="00FE7D7F"/>
    <w:rsid w:val="00FF08F5"/>
    <w:rsid w:val="00FF102B"/>
    <w:rsid w:val="00FF12C2"/>
    <w:rsid w:val="00FF457F"/>
    <w:rsid w:val="00FF51B6"/>
    <w:rsid w:val="00FF59A7"/>
    <w:rsid w:val="00FF6B5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7F799B"/>
  <w15:docId w15:val="{5D604FF3-3572-42D5-BD0C-DEACAD47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1464"/>
    <w:rPr>
      <w:rFonts w:ascii="Arial" w:hAnsi="Arial"/>
      <w:sz w:val="22"/>
      <w:szCs w:val="24"/>
      <w:lang w:eastAsia="fr-FR"/>
    </w:rPr>
  </w:style>
  <w:style w:type="paragraph" w:styleId="Titre1">
    <w:name w:val="heading 1"/>
    <w:basedOn w:val="Normal"/>
    <w:next w:val="TxtJustifi"/>
    <w:qFormat/>
    <w:rsid w:val="002B20AC"/>
    <w:pPr>
      <w:keepNext/>
      <w:numPr>
        <w:numId w:val="2"/>
      </w:numPr>
      <w:spacing w:before="100" w:beforeAutospacing="1" w:after="120"/>
      <w:ind w:left="454" w:hanging="454"/>
      <w:outlineLvl w:val="0"/>
    </w:pPr>
    <w:rPr>
      <w:b/>
      <w:sz w:val="32"/>
      <w:szCs w:val="32"/>
    </w:rPr>
  </w:style>
  <w:style w:type="paragraph" w:styleId="Titre2">
    <w:name w:val="heading 2"/>
    <w:basedOn w:val="Normal"/>
    <w:next w:val="TxtJustifi"/>
    <w:qFormat/>
    <w:rsid w:val="002B20AC"/>
    <w:pPr>
      <w:numPr>
        <w:ilvl w:val="1"/>
        <w:numId w:val="2"/>
      </w:numPr>
      <w:spacing w:before="100" w:beforeAutospacing="1" w:after="120"/>
      <w:ind w:left="578" w:hanging="578"/>
      <w:outlineLvl w:val="1"/>
    </w:pPr>
    <w:rPr>
      <w:b/>
      <w:sz w:val="28"/>
      <w:szCs w:val="28"/>
    </w:rPr>
  </w:style>
  <w:style w:type="paragraph" w:styleId="Titre3">
    <w:name w:val="heading 3"/>
    <w:basedOn w:val="Normal"/>
    <w:next w:val="TxtJustifi"/>
    <w:link w:val="Titre3Car"/>
    <w:qFormat/>
    <w:rsid w:val="002B20AC"/>
    <w:pPr>
      <w:numPr>
        <w:ilvl w:val="2"/>
        <w:numId w:val="2"/>
      </w:numPr>
      <w:spacing w:before="100" w:beforeAutospacing="1" w:after="120"/>
      <w:outlineLvl w:val="2"/>
    </w:pPr>
    <w:rPr>
      <w:b/>
    </w:rPr>
  </w:style>
  <w:style w:type="paragraph" w:styleId="Titre4">
    <w:name w:val="heading 4"/>
    <w:basedOn w:val="Titre3"/>
    <w:next w:val="TxtJustifi"/>
    <w:link w:val="Titre4Car"/>
    <w:rsid w:val="002B20AC"/>
    <w:pPr>
      <w:numPr>
        <w:ilvl w:val="0"/>
        <w:numId w:val="30"/>
      </w:numPr>
      <w:tabs>
        <w:tab w:val="num" w:pos="426"/>
      </w:tabs>
      <w:outlineLvl w:val="3"/>
    </w:pPr>
    <w:rPr>
      <w:szCs w:val="22"/>
    </w:rPr>
  </w:style>
  <w:style w:type="paragraph" w:styleId="Titre5">
    <w:name w:val="heading 5"/>
    <w:basedOn w:val="Titre4"/>
    <w:next w:val="Normal"/>
    <w:semiHidden/>
    <w:unhideWhenUsed/>
    <w:qFormat/>
    <w:rsid w:val="00FA689A"/>
    <w:pPr>
      <w:numPr>
        <w:numId w:val="29"/>
      </w:numPr>
      <w:spacing w:before="5120" w:after="60"/>
      <w:outlineLvl w:val="4"/>
    </w:pPr>
    <w:rPr>
      <w:sz w:val="20"/>
    </w:rPr>
  </w:style>
  <w:style w:type="paragraph" w:styleId="Titre6">
    <w:name w:val="heading 6"/>
    <w:basedOn w:val="Normal"/>
    <w:next w:val="Normal"/>
    <w:semiHidden/>
    <w:unhideWhenUsed/>
    <w:qFormat/>
    <w:rsid w:val="00E6075C"/>
    <w:pPr>
      <w:keepNext/>
      <w:spacing w:before="5160"/>
      <w:jc w:val="center"/>
      <w:outlineLvl w:val="5"/>
    </w:pPr>
    <w:rPr>
      <w:sz w:val="72"/>
      <w:szCs w:val="72"/>
    </w:rPr>
  </w:style>
  <w:style w:type="paragraph" w:styleId="Titre7">
    <w:name w:val="heading 7"/>
    <w:basedOn w:val="Normal"/>
    <w:next w:val="Normal"/>
    <w:semiHidden/>
    <w:unhideWhenUsed/>
    <w:qFormat/>
    <w:rsid w:val="00052D80"/>
    <w:pPr>
      <w:keepNext/>
      <w:jc w:val="right"/>
      <w:outlineLvl w:val="6"/>
    </w:pPr>
    <w:rPr>
      <w:rFonts w:cs="Arial"/>
      <w:b/>
      <w:i/>
      <w:sz w:val="32"/>
    </w:rPr>
  </w:style>
  <w:style w:type="paragraph" w:styleId="Titre8">
    <w:name w:val="heading 8"/>
    <w:basedOn w:val="Normal"/>
    <w:next w:val="Normal"/>
    <w:semiHidden/>
    <w:unhideWhenUsed/>
    <w:qFormat/>
    <w:rsid w:val="000F1038"/>
    <w:pPr>
      <w:keepNext/>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semiHidden/>
    <w:unhideWhenUsed/>
    <w:qFormat/>
    <w:rsid w:val="000F1038"/>
    <w:p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AF4FBC"/>
    <w:pPr>
      <w:spacing w:after="120"/>
      <w:jc w:val="both"/>
    </w:pPr>
  </w:style>
  <w:style w:type="paragraph" w:styleId="En-tte">
    <w:name w:val="header"/>
    <w:basedOn w:val="Normal"/>
    <w:semiHidden/>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semiHidden/>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tabs>
        <w:tab w:val="left" w:pos="426"/>
        <w:tab w:val="right" w:leader="dot" w:pos="9344"/>
      </w:tabs>
      <w:spacing w:before="120"/>
    </w:pPr>
    <w:rPr>
      <w:b/>
    </w:rPr>
  </w:style>
  <w:style w:type="paragraph" w:styleId="TM2">
    <w:name w:val="toc 2"/>
    <w:basedOn w:val="Normal"/>
    <w:next w:val="Normal"/>
    <w:autoRedefine/>
    <w:uiPriority w:val="39"/>
    <w:rsid w:val="00E52DCD"/>
    <w:pPr>
      <w:tabs>
        <w:tab w:val="left" w:pos="994"/>
        <w:tab w:val="right" w:leader="dot" w:pos="9344"/>
      </w:tabs>
      <w:spacing w:before="120"/>
      <w:ind w:left="426"/>
    </w:pPr>
    <w:rPr>
      <w:b/>
    </w:rPr>
  </w:style>
  <w:style w:type="paragraph" w:styleId="TM3">
    <w:name w:val="toc 3"/>
    <w:basedOn w:val="Normal"/>
    <w:next w:val="Normal"/>
    <w:autoRedefine/>
    <w:uiPriority w:val="39"/>
    <w:rsid w:val="00E52DCD"/>
    <w:pPr>
      <w:tabs>
        <w:tab w:val="left" w:pos="1704"/>
        <w:tab w:val="right" w:leader="dot" w:pos="9344"/>
      </w:tabs>
      <w:ind w:left="994"/>
    </w:pPr>
  </w:style>
  <w:style w:type="paragraph" w:styleId="TM4">
    <w:name w:val="toc 4"/>
    <w:basedOn w:val="Normal"/>
    <w:next w:val="Normal"/>
    <w:autoRedefine/>
    <w:uiPriority w:val="39"/>
    <w:rsid w:val="00E52DCD"/>
    <w:pPr>
      <w:tabs>
        <w:tab w:val="left" w:pos="1988"/>
        <w:tab w:val="right" w:leader="dot" w:pos="9344"/>
      </w:tabs>
      <w:ind w:left="1704"/>
    </w:pPr>
  </w:style>
  <w:style w:type="paragraph" w:styleId="TM5">
    <w:name w:val="toc 5"/>
    <w:basedOn w:val="Normal"/>
    <w:next w:val="Normal"/>
    <w:autoRedefine/>
    <w:uiPriority w:val="39"/>
    <w:semiHidden/>
    <w:rsid w:val="000F1038"/>
    <w:pPr>
      <w:ind w:left="800"/>
    </w:pPr>
  </w:style>
  <w:style w:type="paragraph" w:styleId="TM6">
    <w:name w:val="toc 6"/>
    <w:basedOn w:val="Normal"/>
    <w:next w:val="Normal"/>
    <w:autoRedefine/>
    <w:uiPriority w:val="39"/>
    <w:semiHidden/>
    <w:rsid w:val="000F1038"/>
    <w:pPr>
      <w:ind w:left="1000"/>
    </w:pPr>
  </w:style>
  <w:style w:type="paragraph" w:styleId="TM7">
    <w:name w:val="toc 7"/>
    <w:basedOn w:val="Normal"/>
    <w:next w:val="Normal"/>
    <w:autoRedefine/>
    <w:uiPriority w:val="39"/>
    <w:semiHidden/>
    <w:rsid w:val="000F1038"/>
    <w:pPr>
      <w:ind w:left="1200"/>
    </w:pPr>
  </w:style>
  <w:style w:type="paragraph" w:styleId="TM8">
    <w:name w:val="toc 8"/>
    <w:basedOn w:val="Normal"/>
    <w:next w:val="Normal"/>
    <w:autoRedefine/>
    <w:uiPriority w:val="39"/>
    <w:semiHidden/>
    <w:rsid w:val="000F1038"/>
    <w:pPr>
      <w:ind w:left="1400"/>
    </w:pPr>
  </w:style>
  <w:style w:type="paragraph" w:styleId="TM9">
    <w:name w:val="toc 9"/>
    <w:basedOn w:val="Normal"/>
    <w:next w:val="Normal"/>
    <w:autoRedefine/>
    <w:uiPriority w:val="39"/>
    <w:semiHidden/>
    <w:rsid w:val="000F1038"/>
    <w:pPr>
      <w:ind w:left="1600"/>
    </w:p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8E45AD"/>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8E45AD"/>
    <w:pPr>
      <w:numPr>
        <w:numId w:val="3"/>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Gauche">
    <w:name w:val="Txt_Gauche"/>
    <w:basedOn w:val="TxtJustifi"/>
    <w:rsid w:val="00E37B47"/>
    <w:pPr>
      <w:jc w:val="left"/>
    </w:p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4"/>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8E45AD"/>
    <w:pPr>
      <w:numPr>
        <w:ilvl w:val="1"/>
      </w:numPr>
      <w:tabs>
        <w:tab w:val="left" w:pos="709"/>
      </w:tabs>
      <w:spacing w:after="120"/>
      <w:ind w:left="709" w:hanging="284"/>
    </w:pPr>
  </w:style>
  <w:style w:type="character" w:customStyle="1" w:styleId="Titre4Car">
    <w:name w:val="Titre 4 Car"/>
    <w:basedOn w:val="Policepardfaut"/>
    <w:link w:val="Titre4"/>
    <w:rsid w:val="002B20AC"/>
    <w:rPr>
      <w:rFonts w:ascii="Arial" w:hAnsi="Arial"/>
      <w:b/>
      <w:sz w:val="22"/>
      <w:szCs w:val="22"/>
      <w:lang w:eastAsia="fr-FR"/>
    </w:rPr>
  </w:style>
  <w:style w:type="paragraph" w:customStyle="1" w:styleId="TxtDroite">
    <w:name w:val="Txt_Droite"/>
    <w:basedOn w:val="TxtJustifi"/>
    <w:qFormat/>
    <w:rsid w:val="00E37B47"/>
    <w:pPr>
      <w:jc w:val="right"/>
    </w:pPr>
  </w:style>
  <w:style w:type="paragraph" w:styleId="Lgende">
    <w:name w:val="caption"/>
    <w:basedOn w:val="Normal"/>
    <w:next w:val="Normal"/>
    <w:unhideWhenUsed/>
    <w:qFormat/>
    <w:rsid w:val="006D1464"/>
    <w:pPr>
      <w:spacing w:after="200"/>
      <w:jc w:val="center"/>
    </w:pPr>
    <w:rPr>
      <w:i/>
      <w:iCs/>
      <w:color w:val="1F497D" w:themeColor="text2"/>
      <w:sz w:val="18"/>
      <w:szCs w:val="18"/>
    </w:rPr>
  </w:style>
  <w:style w:type="character" w:styleId="Lienhypertexte">
    <w:name w:val="Hyperlink"/>
    <w:basedOn w:val="Policepardfaut"/>
    <w:uiPriority w:val="99"/>
    <w:unhideWhenUsed/>
    <w:rsid w:val="003C08C1"/>
    <w:rPr>
      <w:color w:val="0000FF" w:themeColor="hyperlink"/>
      <w:u w:val="single"/>
    </w:rPr>
  </w:style>
  <w:style w:type="character" w:styleId="Mentionnonrsolue">
    <w:name w:val="Unresolved Mention"/>
    <w:basedOn w:val="Policepardfaut"/>
    <w:uiPriority w:val="99"/>
    <w:semiHidden/>
    <w:unhideWhenUsed/>
    <w:rsid w:val="00581236"/>
    <w:rPr>
      <w:color w:val="605E5C"/>
      <w:shd w:val="clear" w:color="auto" w:fill="E1DFDD"/>
    </w:rPr>
  </w:style>
  <w:style w:type="character" w:customStyle="1" w:styleId="Titre3Car">
    <w:name w:val="Titre 3 Car"/>
    <w:basedOn w:val="Policepardfaut"/>
    <w:link w:val="Titre3"/>
    <w:rsid w:val="004B44F5"/>
    <w:rPr>
      <w:rFonts w:ascii="Arial" w:hAnsi="Arial"/>
      <w:b/>
      <w:sz w:val="22"/>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490289344">
      <w:bodyDiv w:val="1"/>
      <w:marLeft w:val="0"/>
      <w:marRight w:val="0"/>
      <w:marTop w:val="0"/>
      <w:marBottom w:val="0"/>
      <w:divBdr>
        <w:top w:val="none" w:sz="0" w:space="0" w:color="auto"/>
        <w:left w:val="none" w:sz="0" w:space="0" w:color="auto"/>
        <w:bottom w:val="none" w:sz="0" w:space="0" w:color="auto"/>
        <w:right w:val="none" w:sz="0" w:space="0" w:color="auto"/>
      </w:divBdr>
      <w:divsChild>
        <w:div w:id="159346847">
          <w:marLeft w:val="0"/>
          <w:marRight w:val="0"/>
          <w:marTop w:val="0"/>
          <w:marBottom w:val="0"/>
          <w:divBdr>
            <w:top w:val="none" w:sz="0" w:space="0" w:color="auto"/>
            <w:left w:val="none" w:sz="0" w:space="0" w:color="auto"/>
            <w:bottom w:val="none" w:sz="0" w:space="0" w:color="auto"/>
            <w:right w:val="none" w:sz="0" w:space="0" w:color="auto"/>
          </w:divBdr>
          <w:divsChild>
            <w:div w:id="596524879">
              <w:marLeft w:val="0"/>
              <w:marRight w:val="0"/>
              <w:marTop w:val="0"/>
              <w:marBottom w:val="0"/>
              <w:divBdr>
                <w:top w:val="none" w:sz="0" w:space="0" w:color="auto"/>
                <w:left w:val="none" w:sz="0" w:space="0" w:color="auto"/>
                <w:bottom w:val="none" w:sz="0" w:space="0" w:color="auto"/>
                <w:right w:val="none" w:sz="0" w:space="0" w:color="auto"/>
              </w:divBdr>
            </w:div>
            <w:div w:id="16827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301571094">
      <w:bodyDiv w:val="1"/>
      <w:marLeft w:val="0"/>
      <w:marRight w:val="0"/>
      <w:marTop w:val="0"/>
      <w:marBottom w:val="0"/>
      <w:divBdr>
        <w:top w:val="none" w:sz="0" w:space="0" w:color="auto"/>
        <w:left w:val="none" w:sz="0" w:space="0" w:color="auto"/>
        <w:bottom w:val="none" w:sz="0" w:space="0" w:color="auto"/>
        <w:right w:val="none" w:sz="0" w:space="0" w:color="auto"/>
      </w:divBdr>
      <w:divsChild>
        <w:div w:id="795563676">
          <w:marLeft w:val="0"/>
          <w:marRight w:val="0"/>
          <w:marTop w:val="0"/>
          <w:marBottom w:val="0"/>
          <w:divBdr>
            <w:top w:val="none" w:sz="0" w:space="0" w:color="auto"/>
            <w:left w:val="none" w:sz="0" w:space="0" w:color="auto"/>
            <w:bottom w:val="none" w:sz="0" w:space="0" w:color="auto"/>
            <w:right w:val="none" w:sz="0" w:space="0" w:color="auto"/>
          </w:divBdr>
          <w:divsChild>
            <w:div w:id="7934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9.png"/><Relationship Id="rId39" Type="http://schemas.openxmlformats.org/officeDocument/2006/relationships/hyperlink" Target="https://www.freetogame.com/api/game?id=452"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2.png"/><Relationship Id="rId47" Type="http://schemas.openxmlformats.org/officeDocument/2006/relationships/header" Target="header5.xml"/><Relationship Id="rId50" Type="http://schemas.openxmlformats.org/officeDocument/2006/relationships/footer" Target="foot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2.png"/><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image" Target="media/image15.jpeg"/><Relationship Id="rId37" Type="http://schemas.openxmlformats.org/officeDocument/2006/relationships/hyperlink" Target="https://www.freetogame.com/api/games?category=shooter" TargetMode="External"/><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freetogame.com/api-doc" TargetMode="External"/><Relationship Id="rId49"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19.png"/><Relationship Id="rId46" Type="http://schemas.openxmlformats.org/officeDocument/2006/relationships/header" Target="header4.xml"/><Relationship Id="rId20" Type="http://schemas.openxmlformats.org/officeDocument/2006/relationships/image" Target="media/image3.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ashiE02\OneDrive%20-%20EDUETATFR\EMF\Rp\EMF%20-%20Informatique-%20Model%20RP-MUH.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2803C0F57ACC844AA75AA1089210ED9" ma:contentTypeVersion="14" ma:contentTypeDescription="Create a new document." ma:contentTypeScope="" ma:versionID="4c6591f2c2745e255d30da14ea1533e8">
  <xsd:schema xmlns:xsd="http://www.w3.org/2001/XMLSchema" xmlns:xs="http://www.w3.org/2001/XMLSchema" xmlns:p="http://schemas.microsoft.com/office/2006/metadata/properties" xmlns:ns3="38f9f5ad-f37f-420b-ba41-a204cbe2f50d" xmlns:ns4="d4cb54ec-8fe7-4276-8f5c-0082340ec5fc" targetNamespace="http://schemas.microsoft.com/office/2006/metadata/properties" ma:root="true" ma:fieldsID="70b4eec5a8fd1698c6225e4b8a812a23" ns3:_="" ns4:_="">
    <xsd:import namespace="38f9f5ad-f37f-420b-ba41-a204cbe2f50d"/>
    <xsd:import namespace="d4cb54ec-8fe7-4276-8f5c-0082340ec5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9f5ad-f37f-420b-ba41-a204cbe2f5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cb54ec-8fe7-4276-8f5c-0082340ec5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8f9f5ad-f37f-420b-ba41-a204cbe2f50d" xsi:nil="true"/>
  </documentManagement>
</p:properties>
</file>

<file path=customXml/itemProps1.xml><?xml version="1.0" encoding="utf-8"?>
<ds:datastoreItem xmlns:ds="http://schemas.openxmlformats.org/officeDocument/2006/customXml" ds:itemID="{3E3F3A2D-8FA6-4C5D-9BAE-6D3434DB1FC7}">
  <ds:schemaRefs>
    <ds:schemaRef ds:uri="http://schemas.openxmlformats.org/officeDocument/2006/bibliography"/>
  </ds:schemaRefs>
</ds:datastoreItem>
</file>

<file path=customXml/itemProps2.xml><?xml version="1.0" encoding="utf-8"?>
<ds:datastoreItem xmlns:ds="http://schemas.openxmlformats.org/officeDocument/2006/customXml" ds:itemID="{EFAAB381-7574-49E8-A164-B98FEE809E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9f5ad-f37f-420b-ba41-a204cbe2f50d"/>
    <ds:schemaRef ds:uri="d4cb54ec-8fe7-4276-8f5c-0082340ec5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4CDA35-0E7E-44AD-8C4E-E51B95C3AE94}">
  <ds:schemaRefs>
    <ds:schemaRef ds:uri="http://schemas.microsoft.com/sharepoint/v3/contenttype/forms"/>
  </ds:schemaRefs>
</ds:datastoreItem>
</file>

<file path=customXml/itemProps4.xml><?xml version="1.0" encoding="utf-8"?>
<ds:datastoreItem xmlns:ds="http://schemas.openxmlformats.org/officeDocument/2006/customXml" ds:itemID="{D5DB355D-D3FC-4255-A70F-E44763B646FE}">
  <ds:schemaRefs>
    <ds:schemaRef ds:uri="http://schemas.microsoft.com/office/2006/metadata/properties"/>
    <ds:schemaRef ds:uri="http://schemas.microsoft.com/office/infopath/2007/PartnerControls"/>
    <ds:schemaRef ds:uri="38f9f5ad-f37f-420b-ba41-a204cbe2f50d"/>
  </ds:schemaRefs>
</ds:datastoreItem>
</file>

<file path=docProps/app.xml><?xml version="1.0" encoding="utf-8"?>
<Properties xmlns="http://schemas.openxmlformats.org/officeDocument/2006/extended-properties" xmlns:vt="http://schemas.openxmlformats.org/officeDocument/2006/docPropsVTypes">
  <Template>EMF - Informatique- Model RP-MUH.dotx</Template>
  <TotalTime>0</TotalTime>
  <Pages>43</Pages>
  <Words>7663</Words>
  <Characters>42149</Characters>
  <Application>Microsoft Office Word</Application>
  <DocSecurity>0</DocSecurity>
  <Lines>351</Lines>
  <Paragraphs>99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307 - Réaliser des pages Web interactives</vt:lpstr>
      <vt:lpstr/>
    </vt:vector>
  </TitlesOfParts>
  <Company>Etat de Fribourg</Company>
  <LinksUpToDate>false</LinksUpToDate>
  <CharactersWithSpaces>49713</CharactersWithSpaces>
  <SharedDoc>false</SharedDoc>
  <HyperlinkBase/>
  <HLinks>
    <vt:vector size="726" baseType="variant">
      <vt:variant>
        <vt:i4>8126496</vt:i4>
      </vt:variant>
      <vt:variant>
        <vt:i4>696</vt:i4>
      </vt:variant>
      <vt:variant>
        <vt:i4>0</vt:i4>
      </vt:variant>
      <vt:variant>
        <vt:i4>5</vt:i4>
      </vt:variant>
      <vt:variant>
        <vt:lpwstr>http://www.alixixi.com/uploadpic/2007-2/20072902914503.gif</vt:lpwstr>
      </vt:variant>
      <vt:variant>
        <vt:lpwstr/>
      </vt:variant>
      <vt:variant>
        <vt:i4>131092</vt:i4>
      </vt:variant>
      <vt:variant>
        <vt:i4>693</vt:i4>
      </vt:variant>
      <vt:variant>
        <vt:i4>0</vt:i4>
      </vt:variant>
      <vt:variant>
        <vt:i4>5</vt:i4>
      </vt:variant>
      <vt:variant>
        <vt:lpwstr>https://woodstock.dev.java.net/index.html</vt:lpwstr>
      </vt:variant>
      <vt:variant>
        <vt:lpwstr/>
      </vt:variant>
      <vt:variant>
        <vt:i4>2293875</vt:i4>
      </vt:variant>
      <vt:variant>
        <vt:i4>690</vt:i4>
      </vt:variant>
      <vt:variant>
        <vt:i4>0</vt:i4>
      </vt:variant>
      <vt:variant>
        <vt:i4>5</vt:i4>
      </vt:variant>
      <vt:variant>
        <vt:lpwstr>http://www.icefaces.org/main/home/index.jsp</vt:lpwstr>
      </vt:variant>
      <vt:variant>
        <vt:lpwstr/>
      </vt:variant>
      <vt:variant>
        <vt:i4>4456478</vt:i4>
      </vt:variant>
      <vt:variant>
        <vt:i4>687</vt:i4>
      </vt:variant>
      <vt:variant>
        <vt:i4>0</vt:i4>
      </vt:variant>
      <vt:variant>
        <vt:i4>5</vt:i4>
      </vt:variant>
      <vt:variant>
        <vt:lpwstr>http://schmitt.developpez.com/tutoriel/java/jsf/introduction/</vt:lpwstr>
      </vt:variant>
      <vt:variant>
        <vt:lpwstr/>
      </vt:variant>
      <vt:variant>
        <vt:i4>2949225</vt:i4>
      </vt:variant>
      <vt:variant>
        <vt:i4>684</vt:i4>
      </vt:variant>
      <vt:variant>
        <vt:i4>0</vt:i4>
      </vt:variant>
      <vt:variant>
        <vt:i4>5</vt:i4>
      </vt:variant>
      <vt:variant>
        <vt:lpwstr>http://zekey.developpez.com/articles/spring</vt:lpwstr>
      </vt:variant>
      <vt:variant>
        <vt:lpwstr/>
      </vt:variant>
      <vt:variant>
        <vt:i4>2949225</vt:i4>
      </vt:variant>
      <vt:variant>
        <vt:i4>681</vt:i4>
      </vt:variant>
      <vt:variant>
        <vt:i4>0</vt:i4>
      </vt:variant>
      <vt:variant>
        <vt:i4>5</vt:i4>
      </vt:variant>
      <vt:variant>
        <vt:lpwstr>http://zekey.developpez.com/articles/spring</vt:lpwstr>
      </vt:variant>
      <vt:variant>
        <vt:lpwstr/>
      </vt:variant>
      <vt:variant>
        <vt:i4>2228336</vt:i4>
      </vt:variant>
      <vt:variant>
        <vt:i4>678</vt:i4>
      </vt:variant>
      <vt:variant>
        <vt:i4>0</vt:i4>
      </vt:variant>
      <vt:variant>
        <vt:i4>5</vt:i4>
      </vt:variant>
      <vt:variant>
        <vt:lpwstr>http://rcs-comp.com/site/index.php/view/Utilities-SQLite_foreign_key_trigger_generator</vt:lpwstr>
      </vt:variant>
      <vt:variant>
        <vt:lpwstr/>
      </vt:variant>
      <vt:variant>
        <vt:i4>6029400</vt:i4>
      </vt:variant>
      <vt:variant>
        <vt:i4>675</vt:i4>
      </vt:variant>
      <vt:variant>
        <vt:i4>0</vt:i4>
      </vt:variant>
      <vt:variant>
        <vt:i4>5</vt:i4>
      </vt:variant>
      <vt:variant>
        <vt:lpwstr>http://www.softpedia.com/get/Internet/Servers/Database-Utils/SQLiteSpy.shtml</vt:lpwstr>
      </vt:variant>
      <vt:variant>
        <vt:lpwstr/>
      </vt:variant>
      <vt:variant>
        <vt:i4>3342373</vt:i4>
      </vt:variant>
      <vt:variant>
        <vt:i4>672</vt:i4>
      </vt:variant>
      <vt:variant>
        <vt:i4>0</vt:i4>
      </vt:variant>
      <vt:variant>
        <vt:i4>5</vt:i4>
      </vt:variant>
      <vt:variant>
        <vt:lpwstr>http://www.sqlite.org/</vt:lpwstr>
      </vt:variant>
      <vt:variant>
        <vt:lpwstr/>
      </vt:variant>
      <vt:variant>
        <vt:i4>393288</vt:i4>
      </vt:variant>
      <vt:variant>
        <vt:i4>669</vt:i4>
      </vt:variant>
      <vt:variant>
        <vt:i4>0</vt:i4>
      </vt:variant>
      <vt:variant>
        <vt:i4>5</vt:i4>
      </vt:variant>
      <vt:variant>
        <vt:lpwstr>http://www.h2database.com/html/main.html</vt:lpwstr>
      </vt:variant>
      <vt:variant>
        <vt:lpwstr/>
      </vt:variant>
      <vt:variant>
        <vt:i4>1704024</vt:i4>
      </vt:variant>
      <vt:variant>
        <vt:i4>663</vt:i4>
      </vt:variant>
      <vt:variant>
        <vt:i4>0</vt:i4>
      </vt:variant>
      <vt:variant>
        <vt:i4>5</vt:i4>
      </vt:variant>
      <vt:variant>
        <vt:lpwstr>http://ibatis.apache.org/</vt:lpwstr>
      </vt:variant>
      <vt:variant>
        <vt:lpwstr/>
      </vt:variant>
      <vt:variant>
        <vt:i4>2621538</vt:i4>
      </vt:variant>
      <vt:variant>
        <vt:i4>657</vt:i4>
      </vt:variant>
      <vt:variant>
        <vt:i4>0</vt:i4>
      </vt:variant>
      <vt:variant>
        <vt:i4>5</vt:i4>
      </vt:variant>
      <vt:variant>
        <vt:lpwstr>http://www.picocontainer.org/downloads.html</vt:lpwstr>
      </vt:variant>
      <vt:variant>
        <vt:lpwstr/>
      </vt:variant>
      <vt:variant>
        <vt:i4>5832786</vt:i4>
      </vt:variant>
      <vt:variant>
        <vt:i4>654</vt:i4>
      </vt:variant>
      <vt:variant>
        <vt:i4>0</vt:i4>
      </vt:variant>
      <vt:variant>
        <vt:i4>5</vt:i4>
      </vt:variant>
      <vt:variant>
        <vt:lpwstr>http://code.google.com/p/google-guice/downloads/list</vt:lpwstr>
      </vt:variant>
      <vt:variant>
        <vt:lpwstr/>
      </vt:variant>
      <vt:variant>
        <vt:i4>3145768</vt:i4>
      </vt:variant>
      <vt:variant>
        <vt:i4>645</vt:i4>
      </vt:variant>
      <vt:variant>
        <vt:i4>0</vt:i4>
      </vt:variant>
      <vt:variant>
        <vt:i4>5</vt:i4>
      </vt:variant>
      <vt:variant>
        <vt:lpwstr>http://www.devblog.fr/introduction-sur-les-design-patterns</vt:lpwstr>
      </vt:variant>
      <vt:variant>
        <vt:lpwstr/>
      </vt:variant>
      <vt:variant>
        <vt:i4>4849739</vt:i4>
      </vt:variant>
      <vt:variant>
        <vt:i4>624</vt:i4>
      </vt:variant>
      <vt:variant>
        <vt:i4>0</vt:i4>
      </vt:variant>
      <vt:variant>
        <vt:i4>5</vt:i4>
      </vt:variant>
      <vt:variant>
        <vt:lpwstr>ftp://ftp-developpez.com/tahe/fichiers-archive/javaee.pdf</vt:lpwstr>
      </vt:variant>
      <vt:variant>
        <vt:lpwstr/>
      </vt:variant>
      <vt:variant>
        <vt:i4>4915214</vt:i4>
      </vt:variant>
      <vt:variant>
        <vt:i4>600</vt:i4>
      </vt:variant>
      <vt:variant>
        <vt:i4>0</vt:i4>
      </vt:variant>
      <vt:variant>
        <vt:i4>5</vt:i4>
      </vt:variant>
      <vt:variant>
        <vt:lpwstr>http://www.macgeneration.com/mgnews/depeche.php?aIdDepeche=127012</vt:lpwstr>
      </vt:variant>
      <vt:variant>
        <vt:lpwstr/>
      </vt:variant>
      <vt:variant>
        <vt:i4>4849739</vt:i4>
      </vt:variant>
      <vt:variant>
        <vt:i4>597</vt:i4>
      </vt:variant>
      <vt:variant>
        <vt:i4>0</vt:i4>
      </vt:variant>
      <vt:variant>
        <vt:i4>5</vt:i4>
      </vt:variant>
      <vt:variant>
        <vt:lpwstr>ftp://ftp-developpez.com/tahe/fichiers-archive/javaee.pdf</vt:lpwstr>
      </vt:variant>
      <vt:variant>
        <vt:lpwstr/>
      </vt:variant>
      <vt:variant>
        <vt:i4>2949154</vt:i4>
      </vt:variant>
      <vt:variant>
        <vt:i4>594</vt:i4>
      </vt:variant>
      <vt:variant>
        <vt:i4>0</vt:i4>
      </vt:variant>
      <vt:variant>
        <vt:i4>5</vt:i4>
      </vt:variant>
      <vt:variant>
        <vt:lpwstr>http://www.xebia.fr/download/Xebia_conteneurs_legers.pdf</vt:lpwstr>
      </vt:variant>
      <vt:variant>
        <vt:lpwstr/>
      </vt:variant>
      <vt:variant>
        <vt:i4>1638454</vt:i4>
      </vt:variant>
      <vt:variant>
        <vt:i4>587</vt:i4>
      </vt:variant>
      <vt:variant>
        <vt:i4>0</vt:i4>
      </vt:variant>
      <vt:variant>
        <vt:i4>5</vt:i4>
      </vt:variant>
      <vt:variant>
        <vt:lpwstr/>
      </vt:variant>
      <vt:variant>
        <vt:lpwstr>_Toc221855011</vt:lpwstr>
      </vt:variant>
      <vt:variant>
        <vt:i4>1638454</vt:i4>
      </vt:variant>
      <vt:variant>
        <vt:i4>581</vt:i4>
      </vt:variant>
      <vt:variant>
        <vt:i4>0</vt:i4>
      </vt:variant>
      <vt:variant>
        <vt:i4>5</vt:i4>
      </vt:variant>
      <vt:variant>
        <vt:lpwstr/>
      </vt:variant>
      <vt:variant>
        <vt:lpwstr>_Toc221855010</vt:lpwstr>
      </vt:variant>
      <vt:variant>
        <vt:i4>1572918</vt:i4>
      </vt:variant>
      <vt:variant>
        <vt:i4>575</vt:i4>
      </vt:variant>
      <vt:variant>
        <vt:i4>0</vt:i4>
      </vt:variant>
      <vt:variant>
        <vt:i4>5</vt:i4>
      </vt:variant>
      <vt:variant>
        <vt:lpwstr/>
      </vt:variant>
      <vt:variant>
        <vt:lpwstr>_Toc221855009</vt:lpwstr>
      </vt:variant>
      <vt:variant>
        <vt:i4>1572918</vt:i4>
      </vt:variant>
      <vt:variant>
        <vt:i4>569</vt:i4>
      </vt:variant>
      <vt:variant>
        <vt:i4>0</vt:i4>
      </vt:variant>
      <vt:variant>
        <vt:i4>5</vt:i4>
      </vt:variant>
      <vt:variant>
        <vt:lpwstr/>
      </vt:variant>
      <vt:variant>
        <vt:lpwstr>_Toc221855008</vt:lpwstr>
      </vt:variant>
      <vt:variant>
        <vt:i4>1572918</vt:i4>
      </vt:variant>
      <vt:variant>
        <vt:i4>563</vt:i4>
      </vt:variant>
      <vt:variant>
        <vt:i4>0</vt:i4>
      </vt:variant>
      <vt:variant>
        <vt:i4>5</vt:i4>
      </vt:variant>
      <vt:variant>
        <vt:lpwstr/>
      </vt:variant>
      <vt:variant>
        <vt:lpwstr>_Toc221855007</vt:lpwstr>
      </vt:variant>
      <vt:variant>
        <vt:i4>1572918</vt:i4>
      </vt:variant>
      <vt:variant>
        <vt:i4>557</vt:i4>
      </vt:variant>
      <vt:variant>
        <vt:i4>0</vt:i4>
      </vt:variant>
      <vt:variant>
        <vt:i4>5</vt:i4>
      </vt:variant>
      <vt:variant>
        <vt:lpwstr/>
      </vt:variant>
      <vt:variant>
        <vt:lpwstr>_Toc221855006</vt:lpwstr>
      </vt:variant>
      <vt:variant>
        <vt:i4>1572918</vt:i4>
      </vt:variant>
      <vt:variant>
        <vt:i4>551</vt:i4>
      </vt:variant>
      <vt:variant>
        <vt:i4>0</vt:i4>
      </vt:variant>
      <vt:variant>
        <vt:i4>5</vt:i4>
      </vt:variant>
      <vt:variant>
        <vt:lpwstr/>
      </vt:variant>
      <vt:variant>
        <vt:lpwstr>_Toc221855005</vt:lpwstr>
      </vt:variant>
      <vt:variant>
        <vt:i4>1572918</vt:i4>
      </vt:variant>
      <vt:variant>
        <vt:i4>545</vt:i4>
      </vt:variant>
      <vt:variant>
        <vt:i4>0</vt:i4>
      </vt:variant>
      <vt:variant>
        <vt:i4>5</vt:i4>
      </vt:variant>
      <vt:variant>
        <vt:lpwstr/>
      </vt:variant>
      <vt:variant>
        <vt:lpwstr>_Toc221855004</vt:lpwstr>
      </vt:variant>
      <vt:variant>
        <vt:i4>1572918</vt:i4>
      </vt:variant>
      <vt:variant>
        <vt:i4>539</vt:i4>
      </vt:variant>
      <vt:variant>
        <vt:i4>0</vt:i4>
      </vt:variant>
      <vt:variant>
        <vt:i4>5</vt:i4>
      </vt:variant>
      <vt:variant>
        <vt:lpwstr/>
      </vt:variant>
      <vt:variant>
        <vt:lpwstr>_Toc221855003</vt:lpwstr>
      </vt:variant>
      <vt:variant>
        <vt:i4>1572918</vt:i4>
      </vt:variant>
      <vt:variant>
        <vt:i4>533</vt:i4>
      </vt:variant>
      <vt:variant>
        <vt:i4>0</vt:i4>
      </vt:variant>
      <vt:variant>
        <vt:i4>5</vt:i4>
      </vt:variant>
      <vt:variant>
        <vt:lpwstr/>
      </vt:variant>
      <vt:variant>
        <vt:lpwstr>_Toc221855002</vt:lpwstr>
      </vt:variant>
      <vt:variant>
        <vt:i4>1572918</vt:i4>
      </vt:variant>
      <vt:variant>
        <vt:i4>527</vt:i4>
      </vt:variant>
      <vt:variant>
        <vt:i4>0</vt:i4>
      </vt:variant>
      <vt:variant>
        <vt:i4>5</vt:i4>
      </vt:variant>
      <vt:variant>
        <vt:lpwstr/>
      </vt:variant>
      <vt:variant>
        <vt:lpwstr>_Toc221855001</vt:lpwstr>
      </vt:variant>
      <vt:variant>
        <vt:i4>1572918</vt:i4>
      </vt:variant>
      <vt:variant>
        <vt:i4>521</vt:i4>
      </vt:variant>
      <vt:variant>
        <vt:i4>0</vt:i4>
      </vt:variant>
      <vt:variant>
        <vt:i4>5</vt:i4>
      </vt:variant>
      <vt:variant>
        <vt:lpwstr/>
      </vt:variant>
      <vt:variant>
        <vt:lpwstr>_Toc221855000</vt:lpwstr>
      </vt:variant>
      <vt:variant>
        <vt:i4>1048639</vt:i4>
      </vt:variant>
      <vt:variant>
        <vt:i4>515</vt:i4>
      </vt:variant>
      <vt:variant>
        <vt:i4>0</vt:i4>
      </vt:variant>
      <vt:variant>
        <vt:i4>5</vt:i4>
      </vt:variant>
      <vt:variant>
        <vt:lpwstr/>
      </vt:variant>
      <vt:variant>
        <vt:lpwstr>_Toc221854999</vt:lpwstr>
      </vt:variant>
      <vt:variant>
        <vt:i4>1048639</vt:i4>
      </vt:variant>
      <vt:variant>
        <vt:i4>509</vt:i4>
      </vt:variant>
      <vt:variant>
        <vt:i4>0</vt:i4>
      </vt:variant>
      <vt:variant>
        <vt:i4>5</vt:i4>
      </vt:variant>
      <vt:variant>
        <vt:lpwstr/>
      </vt:variant>
      <vt:variant>
        <vt:lpwstr>_Toc221854998</vt:lpwstr>
      </vt:variant>
      <vt:variant>
        <vt:i4>1048639</vt:i4>
      </vt:variant>
      <vt:variant>
        <vt:i4>503</vt:i4>
      </vt:variant>
      <vt:variant>
        <vt:i4>0</vt:i4>
      </vt:variant>
      <vt:variant>
        <vt:i4>5</vt:i4>
      </vt:variant>
      <vt:variant>
        <vt:lpwstr/>
      </vt:variant>
      <vt:variant>
        <vt:lpwstr>_Toc221854997</vt:lpwstr>
      </vt:variant>
      <vt:variant>
        <vt:i4>1048639</vt:i4>
      </vt:variant>
      <vt:variant>
        <vt:i4>497</vt:i4>
      </vt:variant>
      <vt:variant>
        <vt:i4>0</vt:i4>
      </vt:variant>
      <vt:variant>
        <vt:i4>5</vt:i4>
      </vt:variant>
      <vt:variant>
        <vt:lpwstr/>
      </vt:variant>
      <vt:variant>
        <vt:lpwstr>_Toc221854996</vt:lpwstr>
      </vt:variant>
      <vt:variant>
        <vt:i4>1048639</vt:i4>
      </vt:variant>
      <vt:variant>
        <vt:i4>491</vt:i4>
      </vt:variant>
      <vt:variant>
        <vt:i4>0</vt:i4>
      </vt:variant>
      <vt:variant>
        <vt:i4>5</vt:i4>
      </vt:variant>
      <vt:variant>
        <vt:lpwstr/>
      </vt:variant>
      <vt:variant>
        <vt:lpwstr>_Toc221854995</vt:lpwstr>
      </vt:variant>
      <vt:variant>
        <vt:i4>1048639</vt:i4>
      </vt:variant>
      <vt:variant>
        <vt:i4>485</vt:i4>
      </vt:variant>
      <vt:variant>
        <vt:i4>0</vt:i4>
      </vt:variant>
      <vt:variant>
        <vt:i4>5</vt:i4>
      </vt:variant>
      <vt:variant>
        <vt:lpwstr/>
      </vt:variant>
      <vt:variant>
        <vt:lpwstr>_Toc221854994</vt:lpwstr>
      </vt:variant>
      <vt:variant>
        <vt:i4>1048639</vt:i4>
      </vt:variant>
      <vt:variant>
        <vt:i4>479</vt:i4>
      </vt:variant>
      <vt:variant>
        <vt:i4>0</vt:i4>
      </vt:variant>
      <vt:variant>
        <vt:i4>5</vt:i4>
      </vt:variant>
      <vt:variant>
        <vt:lpwstr/>
      </vt:variant>
      <vt:variant>
        <vt:lpwstr>_Toc221854993</vt:lpwstr>
      </vt:variant>
      <vt:variant>
        <vt:i4>1048639</vt:i4>
      </vt:variant>
      <vt:variant>
        <vt:i4>473</vt:i4>
      </vt:variant>
      <vt:variant>
        <vt:i4>0</vt:i4>
      </vt:variant>
      <vt:variant>
        <vt:i4>5</vt:i4>
      </vt:variant>
      <vt:variant>
        <vt:lpwstr/>
      </vt:variant>
      <vt:variant>
        <vt:lpwstr>_Toc221854992</vt:lpwstr>
      </vt:variant>
      <vt:variant>
        <vt:i4>1048639</vt:i4>
      </vt:variant>
      <vt:variant>
        <vt:i4>467</vt:i4>
      </vt:variant>
      <vt:variant>
        <vt:i4>0</vt:i4>
      </vt:variant>
      <vt:variant>
        <vt:i4>5</vt:i4>
      </vt:variant>
      <vt:variant>
        <vt:lpwstr/>
      </vt:variant>
      <vt:variant>
        <vt:lpwstr>_Toc221854991</vt:lpwstr>
      </vt:variant>
      <vt:variant>
        <vt:i4>1048639</vt:i4>
      </vt:variant>
      <vt:variant>
        <vt:i4>461</vt:i4>
      </vt:variant>
      <vt:variant>
        <vt:i4>0</vt:i4>
      </vt:variant>
      <vt:variant>
        <vt:i4>5</vt:i4>
      </vt:variant>
      <vt:variant>
        <vt:lpwstr/>
      </vt:variant>
      <vt:variant>
        <vt:lpwstr>_Toc221854990</vt:lpwstr>
      </vt:variant>
      <vt:variant>
        <vt:i4>1114175</vt:i4>
      </vt:variant>
      <vt:variant>
        <vt:i4>455</vt:i4>
      </vt:variant>
      <vt:variant>
        <vt:i4>0</vt:i4>
      </vt:variant>
      <vt:variant>
        <vt:i4>5</vt:i4>
      </vt:variant>
      <vt:variant>
        <vt:lpwstr/>
      </vt:variant>
      <vt:variant>
        <vt:lpwstr>_Toc221854989</vt:lpwstr>
      </vt:variant>
      <vt:variant>
        <vt:i4>1114175</vt:i4>
      </vt:variant>
      <vt:variant>
        <vt:i4>449</vt:i4>
      </vt:variant>
      <vt:variant>
        <vt:i4>0</vt:i4>
      </vt:variant>
      <vt:variant>
        <vt:i4>5</vt:i4>
      </vt:variant>
      <vt:variant>
        <vt:lpwstr/>
      </vt:variant>
      <vt:variant>
        <vt:lpwstr>_Toc221854988</vt:lpwstr>
      </vt:variant>
      <vt:variant>
        <vt:i4>1114175</vt:i4>
      </vt:variant>
      <vt:variant>
        <vt:i4>443</vt:i4>
      </vt:variant>
      <vt:variant>
        <vt:i4>0</vt:i4>
      </vt:variant>
      <vt:variant>
        <vt:i4>5</vt:i4>
      </vt:variant>
      <vt:variant>
        <vt:lpwstr/>
      </vt:variant>
      <vt:variant>
        <vt:lpwstr>_Toc221854987</vt:lpwstr>
      </vt:variant>
      <vt:variant>
        <vt:i4>1114175</vt:i4>
      </vt:variant>
      <vt:variant>
        <vt:i4>437</vt:i4>
      </vt:variant>
      <vt:variant>
        <vt:i4>0</vt:i4>
      </vt:variant>
      <vt:variant>
        <vt:i4>5</vt:i4>
      </vt:variant>
      <vt:variant>
        <vt:lpwstr/>
      </vt:variant>
      <vt:variant>
        <vt:lpwstr>_Toc221854986</vt:lpwstr>
      </vt:variant>
      <vt:variant>
        <vt:i4>1114175</vt:i4>
      </vt:variant>
      <vt:variant>
        <vt:i4>431</vt:i4>
      </vt:variant>
      <vt:variant>
        <vt:i4>0</vt:i4>
      </vt:variant>
      <vt:variant>
        <vt:i4>5</vt:i4>
      </vt:variant>
      <vt:variant>
        <vt:lpwstr/>
      </vt:variant>
      <vt:variant>
        <vt:lpwstr>_Toc221854985</vt:lpwstr>
      </vt:variant>
      <vt:variant>
        <vt:i4>1114175</vt:i4>
      </vt:variant>
      <vt:variant>
        <vt:i4>425</vt:i4>
      </vt:variant>
      <vt:variant>
        <vt:i4>0</vt:i4>
      </vt:variant>
      <vt:variant>
        <vt:i4>5</vt:i4>
      </vt:variant>
      <vt:variant>
        <vt:lpwstr/>
      </vt:variant>
      <vt:variant>
        <vt:lpwstr>_Toc221854984</vt:lpwstr>
      </vt:variant>
      <vt:variant>
        <vt:i4>1114175</vt:i4>
      </vt:variant>
      <vt:variant>
        <vt:i4>419</vt:i4>
      </vt:variant>
      <vt:variant>
        <vt:i4>0</vt:i4>
      </vt:variant>
      <vt:variant>
        <vt:i4>5</vt:i4>
      </vt:variant>
      <vt:variant>
        <vt:lpwstr/>
      </vt:variant>
      <vt:variant>
        <vt:lpwstr>_Toc221854983</vt:lpwstr>
      </vt:variant>
      <vt:variant>
        <vt:i4>1114175</vt:i4>
      </vt:variant>
      <vt:variant>
        <vt:i4>413</vt:i4>
      </vt:variant>
      <vt:variant>
        <vt:i4>0</vt:i4>
      </vt:variant>
      <vt:variant>
        <vt:i4>5</vt:i4>
      </vt:variant>
      <vt:variant>
        <vt:lpwstr/>
      </vt:variant>
      <vt:variant>
        <vt:lpwstr>_Toc221854982</vt:lpwstr>
      </vt:variant>
      <vt:variant>
        <vt:i4>1114175</vt:i4>
      </vt:variant>
      <vt:variant>
        <vt:i4>407</vt:i4>
      </vt:variant>
      <vt:variant>
        <vt:i4>0</vt:i4>
      </vt:variant>
      <vt:variant>
        <vt:i4>5</vt:i4>
      </vt:variant>
      <vt:variant>
        <vt:lpwstr/>
      </vt:variant>
      <vt:variant>
        <vt:lpwstr>_Toc221854981</vt:lpwstr>
      </vt:variant>
      <vt:variant>
        <vt:i4>1114175</vt:i4>
      </vt:variant>
      <vt:variant>
        <vt:i4>401</vt:i4>
      </vt:variant>
      <vt:variant>
        <vt:i4>0</vt:i4>
      </vt:variant>
      <vt:variant>
        <vt:i4>5</vt:i4>
      </vt:variant>
      <vt:variant>
        <vt:lpwstr/>
      </vt:variant>
      <vt:variant>
        <vt:lpwstr>_Toc221854980</vt:lpwstr>
      </vt:variant>
      <vt:variant>
        <vt:i4>1966143</vt:i4>
      </vt:variant>
      <vt:variant>
        <vt:i4>395</vt:i4>
      </vt:variant>
      <vt:variant>
        <vt:i4>0</vt:i4>
      </vt:variant>
      <vt:variant>
        <vt:i4>5</vt:i4>
      </vt:variant>
      <vt:variant>
        <vt:lpwstr/>
      </vt:variant>
      <vt:variant>
        <vt:lpwstr>_Toc221854979</vt:lpwstr>
      </vt:variant>
      <vt:variant>
        <vt:i4>1966143</vt:i4>
      </vt:variant>
      <vt:variant>
        <vt:i4>389</vt:i4>
      </vt:variant>
      <vt:variant>
        <vt:i4>0</vt:i4>
      </vt:variant>
      <vt:variant>
        <vt:i4>5</vt:i4>
      </vt:variant>
      <vt:variant>
        <vt:lpwstr/>
      </vt:variant>
      <vt:variant>
        <vt:lpwstr>_Toc221854978</vt:lpwstr>
      </vt:variant>
      <vt:variant>
        <vt:i4>1966143</vt:i4>
      </vt:variant>
      <vt:variant>
        <vt:i4>383</vt:i4>
      </vt:variant>
      <vt:variant>
        <vt:i4>0</vt:i4>
      </vt:variant>
      <vt:variant>
        <vt:i4>5</vt:i4>
      </vt:variant>
      <vt:variant>
        <vt:lpwstr/>
      </vt:variant>
      <vt:variant>
        <vt:lpwstr>_Toc221854977</vt:lpwstr>
      </vt:variant>
      <vt:variant>
        <vt:i4>1966143</vt:i4>
      </vt:variant>
      <vt:variant>
        <vt:i4>377</vt:i4>
      </vt:variant>
      <vt:variant>
        <vt:i4>0</vt:i4>
      </vt:variant>
      <vt:variant>
        <vt:i4>5</vt:i4>
      </vt:variant>
      <vt:variant>
        <vt:lpwstr/>
      </vt:variant>
      <vt:variant>
        <vt:lpwstr>_Toc221854976</vt:lpwstr>
      </vt:variant>
      <vt:variant>
        <vt:i4>1966143</vt:i4>
      </vt:variant>
      <vt:variant>
        <vt:i4>371</vt:i4>
      </vt:variant>
      <vt:variant>
        <vt:i4>0</vt:i4>
      </vt:variant>
      <vt:variant>
        <vt:i4>5</vt:i4>
      </vt:variant>
      <vt:variant>
        <vt:lpwstr/>
      </vt:variant>
      <vt:variant>
        <vt:lpwstr>_Toc221854975</vt:lpwstr>
      </vt:variant>
      <vt:variant>
        <vt:i4>1966143</vt:i4>
      </vt:variant>
      <vt:variant>
        <vt:i4>365</vt:i4>
      </vt:variant>
      <vt:variant>
        <vt:i4>0</vt:i4>
      </vt:variant>
      <vt:variant>
        <vt:i4>5</vt:i4>
      </vt:variant>
      <vt:variant>
        <vt:lpwstr/>
      </vt:variant>
      <vt:variant>
        <vt:lpwstr>_Toc221854974</vt:lpwstr>
      </vt:variant>
      <vt:variant>
        <vt:i4>1966143</vt:i4>
      </vt:variant>
      <vt:variant>
        <vt:i4>359</vt:i4>
      </vt:variant>
      <vt:variant>
        <vt:i4>0</vt:i4>
      </vt:variant>
      <vt:variant>
        <vt:i4>5</vt:i4>
      </vt:variant>
      <vt:variant>
        <vt:lpwstr/>
      </vt:variant>
      <vt:variant>
        <vt:lpwstr>_Toc221854973</vt:lpwstr>
      </vt:variant>
      <vt:variant>
        <vt:i4>1966143</vt:i4>
      </vt:variant>
      <vt:variant>
        <vt:i4>353</vt:i4>
      </vt:variant>
      <vt:variant>
        <vt:i4>0</vt:i4>
      </vt:variant>
      <vt:variant>
        <vt:i4>5</vt:i4>
      </vt:variant>
      <vt:variant>
        <vt:lpwstr/>
      </vt:variant>
      <vt:variant>
        <vt:lpwstr>_Toc221854972</vt:lpwstr>
      </vt:variant>
      <vt:variant>
        <vt:i4>1966143</vt:i4>
      </vt:variant>
      <vt:variant>
        <vt:i4>347</vt:i4>
      </vt:variant>
      <vt:variant>
        <vt:i4>0</vt:i4>
      </vt:variant>
      <vt:variant>
        <vt:i4>5</vt:i4>
      </vt:variant>
      <vt:variant>
        <vt:lpwstr/>
      </vt:variant>
      <vt:variant>
        <vt:lpwstr>_Toc221854971</vt:lpwstr>
      </vt:variant>
      <vt:variant>
        <vt:i4>1966143</vt:i4>
      </vt:variant>
      <vt:variant>
        <vt:i4>341</vt:i4>
      </vt:variant>
      <vt:variant>
        <vt:i4>0</vt:i4>
      </vt:variant>
      <vt:variant>
        <vt:i4>5</vt:i4>
      </vt:variant>
      <vt:variant>
        <vt:lpwstr/>
      </vt:variant>
      <vt:variant>
        <vt:lpwstr>_Toc221854970</vt:lpwstr>
      </vt:variant>
      <vt:variant>
        <vt:i4>2031679</vt:i4>
      </vt:variant>
      <vt:variant>
        <vt:i4>335</vt:i4>
      </vt:variant>
      <vt:variant>
        <vt:i4>0</vt:i4>
      </vt:variant>
      <vt:variant>
        <vt:i4>5</vt:i4>
      </vt:variant>
      <vt:variant>
        <vt:lpwstr/>
      </vt:variant>
      <vt:variant>
        <vt:lpwstr>_Toc221854969</vt:lpwstr>
      </vt:variant>
      <vt:variant>
        <vt:i4>2031679</vt:i4>
      </vt:variant>
      <vt:variant>
        <vt:i4>329</vt:i4>
      </vt:variant>
      <vt:variant>
        <vt:i4>0</vt:i4>
      </vt:variant>
      <vt:variant>
        <vt:i4>5</vt:i4>
      </vt:variant>
      <vt:variant>
        <vt:lpwstr/>
      </vt:variant>
      <vt:variant>
        <vt:lpwstr>_Toc221854968</vt:lpwstr>
      </vt:variant>
      <vt:variant>
        <vt:i4>2031679</vt:i4>
      </vt:variant>
      <vt:variant>
        <vt:i4>323</vt:i4>
      </vt:variant>
      <vt:variant>
        <vt:i4>0</vt:i4>
      </vt:variant>
      <vt:variant>
        <vt:i4>5</vt:i4>
      </vt:variant>
      <vt:variant>
        <vt:lpwstr/>
      </vt:variant>
      <vt:variant>
        <vt:lpwstr>_Toc221854967</vt:lpwstr>
      </vt:variant>
      <vt:variant>
        <vt:i4>2031679</vt:i4>
      </vt:variant>
      <vt:variant>
        <vt:i4>317</vt:i4>
      </vt:variant>
      <vt:variant>
        <vt:i4>0</vt:i4>
      </vt:variant>
      <vt:variant>
        <vt:i4>5</vt:i4>
      </vt:variant>
      <vt:variant>
        <vt:lpwstr/>
      </vt:variant>
      <vt:variant>
        <vt:lpwstr>_Toc221854966</vt:lpwstr>
      </vt:variant>
      <vt:variant>
        <vt:i4>2031679</vt:i4>
      </vt:variant>
      <vt:variant>
        <vt:i4>311</vt:i4>
      </vt:variant>
      <vt:variant>
        <vt:i4>0</vt:i4>
      </vt:variant>
      <vt:variant>
        <vt:i4>5</vt:i4>
      </vt:variant>
      <vt:variant>
        <vt:lpwstr/>
      </vt:variant>
      <vt:variant>
        <vt:lpwstr>_Toc221854965</vt:lpwstr>
      </vt:variant>
      <vt:variant>
        <vt:i4>2031679</vt:i4>
      </vt:variant>
      <vt:variant>
        <vt:i4>305</vt:i4>
      </vt:variant>
      <vt:variant>
        <vt:i4>0</vt:i4>
      </vt:variant>
      <vt:variant>
        <vt:i4>5</vt:i4>
      </vt:variant>
      <vt:variant>
        <vt:lpwstr/>
      </vt:variant>
      <vt:variant>
        <vt:lpwstr>_Toc221854964</vt:lpwstr>
      </vt:variant>
      <vt:variant>
        <vt:i4>2031679</vt:i4>
      </vt:variant>
      <vt:variant>
        <vt:i4>299</vt:i4>
      </vt:variant>
      <vt:variant>
        <vt:i4>0</vt:i4>
      </vt:variant>
      <vt:variant>
        <vt:i4>5</vt:i4>
      </vt:variant>
      <vt:variant>
        <vt:lpwstr/>
      </vt:variant>
      <vt:variant>
        <vt:lpwstr>_Toc221854963</vt:lpwstr>
      </vt:variant>
      <vt:variant>
        <vt:i4>2031679</vt:i4>
      </vt:variant>
      <vt:variant>
        <vt:i4>293</vt:i4>
      </vt:variant>
      <vt:variant>
        <vt:i4>0</vt:i4>
      </vt:variant>
      <vt:variant>
        <vt:i4>5</vt:i4>
      </vt:variant>
      <vt:variant>
        <vt:lpwstr/>
      </vt:variant>
      <vt:variant>
        <vt:lpwstr>_Toc221854962</vt:lpwstr>
      </vt:variant>
      <vt:variant>
        <vt:i4>2031679</vt:i4>
      </vt:variant>
      <vt:variant>
        <vt:i4>287</vt:i4>
      </vt:variant>
      <vt:variant>
        <vt:i4>0</vt:i4>
      </vt:variant>
      <vt:variant>
        <vt:i4>5</vt:i4>
      </vt:variant>
      <vt:variant>
        <vt:lpwstr/>
      </vt:variant>
      <vt:variant>
        <vt:lpwstr>_Toc221854961</vt:lpwstr>
      </vt:variant>
      <vt:variant>
        <vt:i4>2031679</vt:i4>
      </vt:variant>
      <vt:variant>
        <vt:i4>281</vt:i4>
      </vt:variant>
      <vt:variant>
        <vt:i4>0</vt:i4>
      </vt:variant>
      <vt:variant>
        <vt:i4>5</vt:i4>
      </vt:variant>
      <vt:variant>
        <vt:lpwstr/>
      </vt:variant>
      <vt:variant>
        <vt:lpwstr>_Toc221854960</vt:lpwstr>
      </vt:variant>
      <vt:variant>
        <vt:i4>1835071</vt:i4>
      </vt:variant>
      <vt:variant>
        <vt:i4>275</vt:i4>
      </vt:variant>
      <vt:variant>
        <vt:i4>0</vt:i4>
      </vt:variant>
      <vt:variant>
        <vt:i4>5</vt:i4>
      </vt:variant>
      <vt:variant>
        <vt:lpwstr/>
      </vt:variant>
      <vt:variant>
        <vt:lpwstr>_Toc221854959</vt:lpwstr>
      </vt:variant>
      <vt:variant>
        <vt:i4>1835071</vt:i4>
      </vt:variant>
      <vt:variant>
        <vt:i4>269</vt:i4>
      </vt:variant>
      <vt:variant>
        <vt:i4>0</vt:i4>
      </vt:variant>
      <vt:variant>
        <vt:i4>5</vt:i4>
      </vt:variant>
      <vt:variant>
        <vt:lpwstr/>
      </vt:variant>
      <vt:variant>
        <vt:lpwstr>_Toc221854958</vt:lpwstr>
      </vt:variant>
      <vt:variant>
        <vt:i4>1835071</vt:i4>
      </vt:variant>
      <vt:variant>
        <vt:i4>263</vt:i4>
      </vt:variant>
      <vt:variant>
        <vt:i4>0</vt:i4>
      </vt:variant>
      <vt:variant>
        <vt:i4>5</vt:i4>
      </vt:variant>
      <vt:variant>
        <vt:lpwstr/>
      </vt:variant>
      <vt:variant>
        <vt:lpwstr>_Toc221854957</vt:lpwstr>
      </vt:variant>
      <vt:variant>
        <vt:i4>1835071</vt:i4>
      </vt:variant>
      <vt:variant>
        <vt:i4>257</vt:i4>
      </vt:variant>
      <vt:variant>
        <vt:i4>0</vt:i4>
      </vt:variant>
      <vt:variant>
        <vt:i4>5</vt:i4>
      </vt:variant>
      <vt:variant>
        <vt:lpwstr/>
      </vt:variant>
      <vt:variant>
        <vt:lpwstr>_Toc221854956</vt:lpwstr>
      </vt:variant>
      <vt:variant>
        <vt:i4>1835071</vt:i4>
      </vt:variant>
      <vt:variant>
        <vt:i4>251</vt:i4>
      </vt:variant>
      <vt:variant>
        <vt:i4>0</vt:i4>
      </vt:variant>
      <vt:variant>
        <vt:i4>5</vt:i4>
      </vt:variant>
      <vt:variant>
        <vt:lpwstr/>
      </vt:variant>
      <vt:variant>
        <vt:lpwstr>_Toc221854955</vt:lpwstr>
      </vt:variant>
      <vt:variant>
        <vt:i4>1835071</vt:i4>
      </vt:variant>
      <vt:variant>
        <vt:i4>245</vt:i4>
      </vt:variant>
      <vt:variant>
        <vt:i4>0</vt:i4>
      </vt:variant>
      <vt:variant>
        <vt:i4>5</vt:i4>
      </vt:variant>
      <vt:variant>
        <vt:lpwstr/>
      </vt:variant>
      <vt:variant>
        <vt:lpwstr>_Toc221854954</vt:lpwstr>
      </vt:variant>
      <vt:variant>
        <vt:i4>1835071</vt:i4>
      </vt:variant>
      <vt:variant>
        <vt:i4>239</vt:i4>
      </vt:variant>
      <vt:variant>
        <vt:i4>0</vt:i4>
      </vt:variant>
      <vt:variant>
        <vt:i4>5</vt:i4>
      </vt:variant>
      <vt:variant>
        <vt:lpwstr/>
      </vt:variant>
      <vt:variant>
        <vt:lpwstr>_Toc221854953</vt:lpwstr>
      </vt:variant>
      <vt:variant>
        <vt:i4>1835071</vt:i4>
      </vt:variant>
      <vt:variant>
        <vt:i4>233</vt:i4>
      </vt:variant>
      <vt:variant>
        <vt:i4>0</vt:i4>
      </vt:variant>
      <vt:variant>
        <vt:i4>5</vt:i4>
      </vt:variant>
      <vt:variant>
        <vt:lpwstr/>
      </vt:variant>
      <vt:variant>
        <vt:lpwstr>_Toc221854952</vt:lpwstr>
      </vt:variant>
      <vt:variant>
        <vt:i4>1835071</vt:i4>
      </vt:variant>
      <vt:variant>
        <vt:i4>227</vt:i4>
      </vt:variant>
      <vt:variant>
        <vt:i4>0</vt:i4>
      </vt:variant>
      <vt:variant>
        <vt:i4>5</vt:i4>
      </vt:variant>
      <vt:variant>
        <vt:lpwstr/>
      </vt:variant>
      <vt:variant>
        <vt:lpwstr>_Toc221854951</vt:lpwstr>
      </vt:variant>
      <vt:variant>
        <vt:i4>1835071</vt:i4>
      </vt:variant>
      <vt:variant>
        <vt:i4>221</vt:i4>
      </vt:variant>
      <vt:variant>
        <vt:i4>0</vt:i4>
      </vt:variant>
      <vt:variant>
        <vt:i4>5</vt:i4>
      </vt:variant>
      <vt:variant>
        <vt:lpwstr/>
      </vt:variant>
      <vt:variant>
        <vt:lpwstr>_Toc221854950</vt:lpwstr>
      </vt:variant>
      <vt:variant>
        <vt:i4>1900607</vt:i4>
      </vt:variant>
      <vt:variant>
        <vt:i4>215</vt:i4>
      </vt:variant>
      <vt:variant>
        <vt:i4>0</vt:i4>
      </vt:variant>
      <vt:variant>
        <vt:i4>5</vt:i4>
      </vt:variant>
      <vt:variant>
        <vt:lpwstr/>
      </vt:variant>
      <vt:variant>
        <vt:lpwstr>_Toc221854949</vt:lpwstr>
      </vt:variant>
      <vt:variant>
        <vt:i4>1900607</vt:i4>
      </vt:variant>
      <vt:variant>
        <vt:i4>209</vt:i4>
      </vt:variant>
      <vt:variant>
        <vt:i4>0</vt:i4>
      </vt:variant>
      <vt:variant>
        <vt:i4>5</vt:i4>
      </vt:variant>
      <vt:variant>
        <vt:lpwstr/>
      </vt:variant>
      <vt:variant>
        <vt:lpwstr>_Toc221854948</vt:lpwstr>
      </vt:variant>
      <vt:variant>
        <vt:i4>1900607</vt:i4>
      </vt:variant>
      <vt:variant>
        <vt:i4>203</vt:i4>
      </vt:variant>
      <vt:variant>
        <vt:i4>0</vt:i4>
      </vt:variant>
      <vt:variant>
        <vt:i4>5</vt:i4>
      </vt:variant>
      <vt:variant>
        <vt:lpwstr/>
      </vt:variant>
      <vt:variant>
        <vt:lpwstr>_Toc221854947</vt:lpwstr>
      </vt:variant>
      <vt:variant>
        <vt:i4>1900607</vt:i4>
      </vt:variant>
      <vt:variant>
        <vt:i4>197</vt:i4>
      </vt:variant>
      <vt:variant>
        <vt:i4>0</vt:i4>
      </vt:variant>
      <vt:variant>
        <vt:i4>5</vt:i4>
      </vt:variant>
      <vt:variant>
        <vt:lpwstr/>
      </vt:variant>
      <vt:variant>
        <vt:lpwstr>_Toc221854946</vt:lpwstr>
      </vt:variant>
      <vt:variant>
        <vt:i4>1900607</vt:i4>
      </vt:variant>
      <vt:variant>
        <vt:i4>191</vt:i4>
      </vt:variant>
      <vt:variant>
        <vt:i4>0</vt:i4>
      </vt:variant>
      <vt:variant>
        <vt:i4>5</vt:i4>
      </vt:variant>
      <vt:variant>
        <vt:lpwstr/>
      </vt:variant>
      <vt:variant>
        <vt:lpwstr>_Toc221854945</vt:lpwstr>
      </vt:variant>
      <vt:variant>
        <vt:i4>1900607</vt:i4>
      </vt:variant>
      <vt:variant>
        <vt:i4>185</vt:i4>
      </vt:variant>
      <vt:variant>
        <vt:i4>0</vt:i4>
      </vt:variant>
      <vt:variant>
        <vt:i4>5</vt:i4>
      </vt:variant>
      <vt:variant>
        <vt:lpwstr/>
      </vt:variant>
      <vt:variant>
        <vt:lpwstr>_Toc221854944</vt:lpwstr>
      </vt:variant>
      <vt:variant>
        <vt:i4>1900607</vt:i4>
      </vt:variant>
      <vt:variant>
        <vt:i4>179</vt:i4>
      </vt:variant>
      <vt:variant>
        <vt:i4>0</vt:i4>
      </vt:variant>
      <vt:variant>
        <vt:i4>5</vt:i4>
      </vt:variant>
      <vt:variant>
        <vt:lpwstr/>
      </vt:variant>
      <vt:variant>
        <vt:lpwstr>_Toc221854943</vt:lpwstr>
      </vt:variant>
      <vt:variant>
        <vt:i4>1900607</vt:i4>
      </vt:variant>
      <vt:variant>
        <vt:i4>173</vt:i4>
      </vt:variant>
      <vt:variant>
        <vt:i4>0</vt:i4>
      </vt:variant>
      <vt:variant>
        <vt:i4>5</vt:i4>
      </vt:variant>
      <vt:variant>
        <vt:lpwstr/>
      </vt:variant>
      <vt:variant>
        <vt:lpwstr>_Toc221854942</vt:lpwstr>
      </vt:variant>
      <vt:variant>
        <vt:i4>1900607</vt:i4>
      </vt:variant>
      <vt:variant>
        <vt:i4>167</vt:i4>
      </vt:variant>
      <vt:variant>
        <vt:i4>0</vt:i4>
      </vt:variant>
      <vt:variant>
        <vt:i4>5</vt:i4>
      </vt:variant>
      <vt:variant>
        <vt:lpwstr/>
      </vt:variant>
      <vt:variant>
        <vt:lpwstr>_Toc221854941</vt:lpwstr>
      </vt:variant>
      <vt:variant>
        <vt:i4>1900607</vt:i4>
      </vt:variant>
      <vt:variant>
        <vt:i4>161</vt:i4>
      </vt:variant>
      <vt:variant>
        <vt:i4>0</vt:i4>
      </vt:variant>
      <vt:variant>
        <vt:i4>5</vt:i4>
      </vt:variant>
      <vt:variant>
        <vt:lpwstr/>
      </vt:variant>
      <vt:variant>
        <vt:lpwstr>_Toc221854940</vt:lpwstr>
      </vt:variant>
      <vt:variant>
        <vt:i4>1703999</vt:i4>
      </vt:variant>
      <vt:variant>
        <vt:i4>155</vt:i4>
      </vt:variant>
      <vt:variant>
        <vt:i4>0</vt:i4>
      </vt:variant>
      <vt:variant>
        <vt:i4>5</vt:i4>
      </vt:variant>
      <vt:variant>
        <vt:lpwstr/>
      </vt:variant>
      <vt:variant>
        <vt:lpwstr>_Toc221854939</vt:lpwstr>
      </vt:variant>
      <vt:variant>
        <vt:i4>1703999</vt:i4>
      </vt:variant>
      <vt:variant>
        <vt:i4>149</vt:i4>
      </vt:variant>
      <vt:variant>
        <vt:i4>0</vt:i4>
      </vt:variant>
      <vt:variant>
        <vt:i4>5</vt:i4>
      </vt:variant>
      <vt:variant>
        <vt:lpwstr/>
      </vt:variant>
      <vt:variant>
        <vt:lpwstr>_Toc221854938</vt:lpwstr>
      </vt:variant>
      <vt:variant>
        <vt:i4>1703999</vt:i4>
      </vt:variant>
      <vt:variant>
        <vt:i4>143</vt:i4>
      </vt:variant>
      <vt:variant>
        <vt:i4>0</vt:i4>
      </vt:variant>
      <vt:variant>
        <vt:i4>5</vt:i4>
      </vt:variant>
      <vt:variant>
        <vt:lpwstr/>
      </vt:variant>
      <vt:variant>
        <vt:lpwstr>_Toc221854937</vt:lpwstr>
      </vt:variant>
      <vt:variant>
        <vt:i4>1703999</vt:i4>
      </vt:variant>
      <vt:variant>
        <vt:i4>137</vt:i4>
      </vt:variant>
      <vt:variant>
        <vt:i4>0</vt:i4>
      </vt:variant>
      <vt:variant>
        <vt:i4>5</vt:i4>
      </vt:variant>
      <vt:variant>
        <vt:lpwstr/>
      </vt:variant>
      <vt:variant>
        <vt:lpwstr>_Toc221854936</vt:lpwstr>
      </vt:variant>
      <vt:variant>
        <vt:i4>1703999</vt:i4>
      </vt:variant>
      <vt:variant>
        <vt:i4>131</vt:i4>
      </vt:variant>
      <vt:variant>
        <vt:i4>0</vt:i4>
      </vt:variant>
      <vt:variant>
        <vt:i4>5</vt:i4>
      </vt:variant>
      <vt:variant>
        <vt:lpwstr/>
      </vt:variant>
      <vt:variant>
        <vt:lpwstr>_Toc221854935</vt:lpwstr>
      </vt:variant>
      <vt:variant>
        <vt:i4>1703999</vt:i4>
      </vt:variant>
      <vt:variant>
        <vt:i4>125</vt:i4>
      </vt:variant>
      <vt:variant>
        <vt:i4>0</vt:i4>
      </vt:variant>
      <vt:variant>
        <vt:i4>5</vt:i4>
      </vt:variant>
      <vt:variant>
        <vt:lpwstr/>
      </vt:variant>
      <vt:variant>
        <vt:lpwstr>_Toc221854934</vt:lpwstr>
      </vt:variant>
      <vt:variant>
        <vt:i4>1703999</vt:i4>
      </vt:variant>
      <vt:variant>
        <vt:i4>119</vt:i4>
      </vt:variant>
      <vt:variant>
        <vt:i4>0</vt:i4>
      </vt:variant>
      <vt:variant>
        <vt:i4>5</vt:i4>
      </vt:variant>
      <vt:variant>
        <vt:lpwstr/>
      </vt:variant>
      <vt:variant>
        <vt:lpwstr>_Toc221854933</vt:lpwstr>
      </vt:variant>
      <vt:variant>
        <vt:i4>1703999</vt:i4>
      </vt:variant>
      <vt:variant>
        <vt:i4>113</vt:i4>
      </vt:variant>
      <vt:variant>
        <vt:i4>0</vt:i4>
      </vt:variant>
      <vt:variant>
        <vt:i4>5</vt:i4>
      </vt:variant>
      <vt:variant>
        <vt:lpwstr/>
      </vt:variant>
      <vt:variant>
        <vt:lpwstr>_Toc221854932</vt:lpwstr>
      </vt:variant>
      <vt:variant>
        <vt:i4>1703999</vt:i4>
      </vt:variant>
      <vt:variant>
        <vt:i4>107</vt:i4>
      </vt:variant>
      <vt:variant>
        <vt:i4>0</vt:i4>
      </vt:variant>
      <vt:variant>
        <vt:i4>5</vt:i4>
      </vt:variant>
      <vt:variant>
        <vt:lpwstr/>
      </vt:variant>
      <vt:variant>
        <vt:lpwstr>_Toc221854931</vt:lpwstr>
      </vt:variant>
      <vt:variant>
        <vt:i4>1703999</vt:i4>
      </vt:variant>
      <vt:variant>
        <vt:i4>101</vt:i4>
      </vt:variant>
      <vt:variant>
        <vt:i4>0</vt:i4>
      </vt:variant>
      <vt:variant>
        <vt:i4>5</vt:i4>
      </vt:variant>
      <vt:variant>
        <vt:lpwstr/>
      </vt:variant>
      <vt:variant>
        <vt:lpwstr>_Toc221854930</vt:lpwstr>
      </vt:variant>
      <vt:variant>
        <vt:i4>1769535</vt:i4>
      </vt:variant>
      <vt:variant>
        <vt:i4>95</vt:i4>
      </vt:variant>
      <vt:variant>
        <vt:i4>0</vt:i4>
      </vt:variant>
      <vt:variant>
        <vt:i4>5</vt:i4>
      </vt:variant>
      <vt:variant>
        <vt:lpwstr/>
      </vt:variant>
      <vt:variant>
        <vt:lpwstr>_Toc221854929</vt:lpwstr>
      </vt:variant>
      <vt:variant>
        <vt:i4>1769535</vt:i4>
      </vt:variant>
      <vt:variant>
        <vt:i4>89</vt:i4>
      </vt:variant>
      <vt:variant>
        <vt:i4>0</vt:i4>
      </vt:variant>
      <vt:variant>
        <vt:i4>5</vt:i4>
      </vt:variant>
      <vt:variant>
        <vt:lpwstr/>
      </vt:variant>
      <vt:variant>
        <vt:lpwstr>_Toc221854928</vt:lpwstr>
      </vt:variant>
      <vt:variant>
        <vt:i4>1769535</vt:i4>
      </vt:variant>
      <vt:variant>
        <vt:i4>83</vt:i4>
      </vt:variant>
      <vt:variant>
        <vt:i4>0</vt:i4>
      </vt:variant>
      <vt:variant>
        <vt:i4>5</vt:i4>
      </vt:variant>
      <vt:variant>
        <vt:lpwstr/>
      </vt:variant>
      <vt:variant>
        <vt:lpwstr>_Toc221854927</vt:lpwstr>
      </vt:variant>
      <vt:variant>
        <vt:i4>1769535</vt:i4>
      </vt:variant>
      <vt:variant>
        <vt:i4>77</vt:i4>
      </vt:variant>
      <vt:variant>
        <vt:i4>0</vt:i4>
      </vt:variant>
      <vt:variant>
        <vt:i4>5</vt:i4>
      </vt:variant>
      <vt:variant>
        <vt:lpwstr/>
      </vt:variant>
      <vt:variant>
        <vt:lpwstr>_Toc221854926</vt:lpwstr>
      </vt:variant>
      <vt:variant>
        <vt:i4>1769535</vt:i4>
      </vt:variant>
      <vt:variant>
        <vt:i4>71</vt:i4>
      </vt:variant>
      <vt:variant>
        <vt:i4>0</vt:i4>
      </vt:variant>
      <vt:variant>
        <vt:i4>5</vt:i4>
      </vt:variant>
      <vt:variant>
        <vt:lpwstr/>
      </vt:variant>
      <vt:variant>
        <vt:lpwstr>_Toc221854925</vt:lpwstr>
      </vt:variant>
      <vt:variant>
        <vt:i4>1769535</vt:i4>
      </vt:variant>
      <vt:variant>
        <vt:i4>65</vt:i4>
      </vt:variant>
      <vt:variant>
        <vt:i4>0</vt:i4>
      </vt:variant>
      <vt:variant>
        <vt:i4>5</vt:i4>
      </vt:variant>
      <vt:variant>
        <vt:lpwstr/>
      </vt:variant>
      <vt:variant>
        <vt:lpwstr>_Toc221854924</vt:lpwstr>
      </vt:variant>
      <vt:variant>
        <vt:i4>1769535</vt:i4>
      </vt:variant>
      <vt:variant>
        <vt:i4>59</vt:i4>
      </vt:variant>
      <vt:variant>
        <vt:i4>0</vt:i4>
      </vt:variant>
      <vt:variant>
        <vt:i4>5</vt:i4>
      </vt:variant>
      <vt:variant>
        <vt:lpwstr/>
      </vt:variant>
      <vt:variant>
        <vt:lpwstr>_Toc221854923</vt:lpwstr>
      </vt:variant>
      <vt:variant>
        <vt:i4>1769535</vt:i4>
      </vt:variant>
      <vt:variant>
        <vt:i4>53</vt:i4>
      </vt:variant>
      <vt:variant>
        <vt:i4>0</vt:i4>
      </vt:variant>
      <vt:variant>
        <vt:i4>5</vt:i4>
      </vt:variant>
      <vt:variant>
        <vt:lpwstr/>
      </vt:variant>
      <vt:variant>
        <vt:lpwstr>_Toc221854922</vt:lpwstr>
      </vt:variant>
      <vt:variant>
        <vt:i4>1769535</vt:i4>
      </vt:variant>
      <vt:variant>
        <vt:i4>47</vt:i4>
      </vt:variant>
      <vt:variant>
        <vt:i4>0</vt:i4>
      </vt:variant>
      <vt:variant>
        <vt:i4>5</vt:i4>
      </vt:variant>
      <vt:variant>
        <vt:lpwstr/>
      </vt:variant>
      <vt:variant>
        <vt:lpwstr>_Toc221854921</vt:lpwstr>
      </vt:variant>
      <vt:variant>
        <vt:i4>1769535</vt:i4>
      </vt:variant>
      <vt:variant>
        <vt:i4>41</vt:i4>
      </vt:variant>
      <vt:variant>
        <vt:i4>0</vt:i4>
      </vt:variant>
      <vt:variant>
        <vt:i4>5</vt:i4>
      </vt:variant>
      <vt:variant>
        <vt:lpwstr/>
      </vt:variant>
      <vt:variant>
        <vt:lpwstr>_Toc221854920</vt:lpwstr>
      </vt:variant>
      <vt:variant>
        <vt:i4>1572927</vt:i4>
      </vt:variant>
      <vt:variant>
        <vt:i4>35</vt:i4>
      </vt:variant>
      <vt:variant>
        <vt:i4>0</vt:i4>
      </vt:variant>
      <vt:variant>
        <vt:i4>5</vt:i4>
      </vt:variant>
      <vt:variant>
        <vt:lpwstr/>
      </vt:variant>
      <vt:variant>
        <vt:lpwstr>_Toc221854919</vt:lpwstr>
      </vt:variant>
      <vt:variant>
        <vt:i4>1572927</vt:i4>
      </vt:variant>
      <vt:variant>
        <vt:i4>29</vt:i4>
      </vt:variant>
      <vt:variant>
        <vt:i4>0</vt:i4>
      </vt:variant>
      <vt:variant>
        <vt:i4>5</vt:i4>
      </vt:variant>
      <vt:variant>
        <vt:lpwstr/>
      </vt:variant>
      <vt:variant>
        <vt:lpwstr>_Toc221854918</vt:lpwstr>
      </vt:variant>
      <vt:variant>
        <vt:i4>1572927</vt:i4>
      </vt:variant>
      <vt:variant>
        <vt:i4>23</vt:i4>
      </vt:variant>
      <vt:variant>
        <vt:i4>0</vt:i4>
      </vt:variant>
      <vt:variant>
        <vt:i4>5</vt:i4>
      </vt:variant>
      <vt:variant>
        <vt:lpwstr/>
      </vt:variant>
      <vt:variant>
        <vt:lpwstr>_Toc221854917</vt:lpwstr>
      </vt:variant>
      <vt:variant>
        <vt:i4>1572927</vt:i4>
      </vt:variant>
      <vt:variant>
        <vt:i4>17</vt:i4>
      </vt:variant>
      <vt:variant>
        <vt:i4>0</vt:i4>
      </vt:variant>
      <vt:variant>
        <vt:i4>5</vt:i4>
      </vt:variant>
      <vt:variant>
        <vt:lpwstr/>
      </vt:variant>
      <vt:variant>
        <vt:lpwstr>_Toc221854916</vt:lpwstr>
      </vt:variant>
      <vt:variant>
        <vt:i4>1572927</vt:i4>
      </vt:variant>
      <vt:variant>
        <vt:i4>11</vt:i4>
      </vt:variant>
      <vt:variant>
        <vt:i4>0</vt:i4>
      </vt:variant>
      <vt:variant>
        <vt:i4>5</vt:i4>
      </vt:variant>
      <vt:variant>
        <vt:lpwstr/>
      </vt:variant>
      <vt:variant>
        <vt:lpwstr>_Toc221854915</vt:lpwstr>
      </vt:variant>
      <vt:variant>
        <vt:i4>1572927</vt:i4>
      </vt:variant>
      <vt:variant>
        <vt:i4>5</vt:i4>
      </vt:variant>
      <vt:variant>
        <vt:i4>0</vt:i4>
      </vt:variant>
      <vt:variant>
        <vt:i4>5</vt:i4>
      </vt:variant>
      <vt:variant>
        <vt:lpwstr/>
      </vt:variant>
      <vt:variant>
        <vt:lpwstr>_Toc221854914</vt:lpwstr>
      </vt:variant>
      <vt:variant>
        <vt:i4>3539034</vt:i4>
      </vt:variant>
      <vt:variant>
        <vt:i4>30</vt:i4>
      </vt:variant>
      <vt:variant>
        <vt:i4>0</vt:i4>
      </vt:variant>
      <vt:variant>
        <vt:i4>5</vt:i4>
      </vt:variant>
      <vt:variant>
        <vt:lpwstr>http://fr.wikipedia.org/wiki/Spring_framework</vt:lpwstr>
      </vt:variant>
      <vt:variant>
        <vt:lpwstr/>
      </vt:variant>
      <vt:variant>
        <vt:i4>2490445</vt:i4>
      </vt:variant>
      <vt:variant>
        <vt:i4>27</vt:i4>
      </vt:variant>
      <vt:variant>
        <vt:i4>0</vt:i4>
      </vt:variant>
      <vt:variant>
        <vt:i4>5</vt:i4>
      </vt:variant>
      <vt:variant>
        <vt:lpwstr>http://www.eclipsetotale.com/articles/Introduction_EJB3_avec_Eclipse.html</vt:lpwstr>
      </vt:variant>
      <vt:variant>
        <vt:lpwstr/>
      </vt:variant>
      <vt:variant>
        <vt:i4>3145776</vt:i4>
      </vt:variant>
      <vt:variant>
        <vt:i4>24</vt:i4>
      </vt:variant>
      <vt:variant>
        <vt:i4>0</vt:i4>
      </vt:variant>
      <vt:variant>
        <vt:i4>5</vt:i4>
      </vt:variant>
      <vt:variant>
        <vt:lpwstr>http://medias.obs-mip.fr/www/Activite/Formation/Informatique/sgbd/cours013.html</vt:lpwstr>
      </vt:variant>
      <vt:variant>
        <vt:lpwstr/>
      </vt:variant>
      <vt:variant>
        <vt:i4>8323122</vt:i4>
      </vt:variant>
      <vt:variant>
        <vt:i4>15</vt:i4>
      </vt:variant>
      <vt:variant>
        <vt:i4>0</vt:i4>
      </vt:variant>
      <vt:variant>
        <vt:i4>5</vt:i4>
      </vt:variant>
      <vt:variant>
        <vt:lpwstr>http://javatouch.googlepages.com/factorymethodpattern2</vt:lpwstr>
      </vt:variant>
      <vt:variant>
        <vt:lpwstr/>
      </vt:variant>
      <vt:variant>
        <vt:i4>655433</vt:i4>
      </vt:variant>
      <vt:variant>
        <vt:i4>3</vt:i4>
      </vt:variant>
      <vt:variant>
        <vt:i4>0</vt:i4>
      </vt:variant>
      <vt:variant>
        <vt:i4>5</vt:i4>
      </vt:variant>
      <vt:variant>
        <vt:lpwstr>http://www.olf.gouv.qc.ca/ressources/bibliotheque/dictionnaires/Internet/fiches/8875302.html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307 - Réaliser des pages Web interactives</dc:title>
  <dc:creator>Kabashi Eldi</dc:creator>
  <cp:lastModifiedBy>Erjon Kabashi</cp:lastModifiedBy>
  <cp:revision>9</cp:revision>
  <cp:lastPrinted>2012-11-27T14:55:00Z</cp:lastPrinted>
  <dcterms:created xsi:type="dcterms:W3CDTF">2023-06-16T20:43:00Z</dcterms:created>
  <dcterms:modified xsi:type="dcterms:W3CDTF">2023-06-16T20:50:00Z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0x01010062803C0F57ACC844AA75AA1089210ED9</vt:lpwstr>
  </property>
</Properties>
</file>